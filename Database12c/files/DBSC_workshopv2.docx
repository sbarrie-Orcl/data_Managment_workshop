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B9BAF4" w14:textId="77777777" w:rsidR="000D2E93" w:rsidRDefault="000D2E93" w:rsidP="0005017A">
      <w:pPr>
        <w:pStyle w:val="BodyNote"/>
        <w:rPr>
          <w:i w:val="0"/>
          <w:sz w:val="32"/>
        </w:rPr>
      </w:pPr>
      <w:r>
        <w:rPr>
          <w:i w:val="0"/>
          <w:noProof/>
          <w:lang w:eastAsia="en-US"/>
        </w:rPr>
        <w:drawing>
          <wp:inline distT="0" distB="0" distL="0" distR="0" wp14:anchorId="62BED627" wp14:editId="2C32B796">
            <wp:extent cx="5486400" cy="14763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1476375"/>
                    </a:xfrm>
                    <a:prstGeom prst="rect">
                      <a:avLst/>
                    </a:prstGeom>
                    <a:noFill/>
                    <a:ln>
                      <a:noFill/>
                    </a:ln>
                  </pic:spPr>
                </pic:pic>
              </a:graphicData>
            </a:graphic>
          </wp:inline>
        </w:drawing>
      </w:r>
    </w:p>
    <w:p w14:paraId="74649559" w14:textId="77777777" w:rsidR="000D2E93" w:rsidRDefault="000D2E93" w:rsidP="0005017A">
      <w:pPr>
        <w:pStyle w:val="BodyNote"/>
        <w:rPr>
          <w:i w:val="0"/>
          <w:sz w:val="32"/>
        </w:rPr>
      </w:pPr>
    </w:p>
    <w:p w14:paraId="51C2791B" w14:textId="77777777" w:rsidR="000D2E93" w:rsidRDefault="000D2E93" w:rsidP="0005017A">
      <w:pPr>
        <w:pStyle w:val="BodyNote"/>
        <w:rPr>
          <w:i w:val="0"/>
          <w:sz w:val="32"/>
        </w:rPr>
      </w:pPr>
    </w:p>
    <w:p w14:paraId="59673216" w14:textId="6045E4BA" w:rsidR="0088493C" w:rsidRPr="00ED3DCF" w:rsidRDefault="00C1575E" w:rsidP="0005017A">
      <w:pPr>
        <w:pStyle w:val="BodyNote"/>
        <w:rPr>
          <w:i w:val="0"/>
          <w:sz w:val="32"/>
        </w:rPr>
      </w:pPr>
      <w:r w:rsidRPr="00ED3DCF">
        <w:rPr>
          <w:i w:val="0"/>
          <w:sz w:val="32"/>
        </w:rPr>
        <w:t xml:space="preserve">Oracle </w:t>
      </w:r>
      <w:r w:rsidR="0089057E" w:rsidRPr="00ED3DCF">
        <w:rPr>
          <w:i w:val="0"/>
          <w:sz w:val="32"/>
        </w:rPr>
        <w:t xml:space="preserve">Data Management </w:t>
      </w:r>
      <w:r w:rsidRPr="00ED3DCF">
        <w:rPr>
          <w:i w:val="0"/>
          <w:sz w:val="32"/>
        </w:rPr>
        <w:t>Cloud Workshop</w:t>
      </w:r>
    </w:p>
    <w:p w14:paraId="66F969E7" w14:textId="77777777" w:rsidR="0088493C" w:rsidRPr="00ED3DCF" w:rsidRDefault="00586C7B" w:rsidP="0005017A">
      <w:pPr>
        <w:pStyle w:val="BodyNote"/>
        <w:rPr>
          <w:i w:val="0"/>
          <w:sz w:val="72"/>
          <w:szCs w:val="44"/>
        </w:rPr>
      </w:pPr>
      <w:r w:rsidRPr="00ED3DCF">
        <w:rPr>
          <w:i w:val="0"/>
          <w:sz w:val="72"/>
          <w:szCs w:val="44"/>
        </w:rPr>
        <w:t>Database</w:t>
      </w:r>
      <w:r w:rsidR="00C1575E" w:rsidRPr="00ED3DCF">
        <w:rPr>
          <w:i w:val="0"/>
          <w:sz w:val="72"/>
          <w:szCs w:val="44"/>
        </w:rPr>
        <w:t xml:space="preserve"> Cloud Service</w:t>
      </w:r>
    </w:p>
    <w:p w14:paraId="0960C30D" w14:textId="7C929B24" w:rsidR="0088493C" w:rsidRPr="00ED3DCF" w:rsidRDefault="00ED3DCF" w:rsidP="0005017A">
      <w:pPr>
        <w:pStyle w:val="BodyNote"/>
      </w:pPr>
      <w:r w:rsidRPr="00ED3DCF">
        <w:t xml:space="preserve">Updated:  </w:t>
      </w:r>
      <w:r w:rsidR="00F2657F" w:rsidRPr="00ED3DCF">
        <w:fldChar w:fldCharType="begin"/>
      </w:r>
      <w:r w:rsidR="0088493C" w:rsidRPr="00ED3DCF">
        <w:instrText xml:space="preserve"> SAVEDATE \@ "MMMM d, yyyy" \* MERGEFORMAT </w:instrText>
      </w:r>
      <w:r w:rsidR="00F2657F" w:rsidRPr="00ED3DCF">
        <w:fldChar w:fldCharType="separate"/>
      </w:r>
      <w:r w:rsidR="00684B7C">
        <w:rPr>
          <w:noProof/>
        </w:rPr>
        <w:t>July 13, 2017</w:t>
      </w:r>
      <w:r w:rsidR="00F2657F" w:rsidRPr="00ED3DCF">
        <w:fldChar w:fldCharType="end"/>
      </w:r>
    </w:p>
    <w:p w14:paraId="6B01E4BA" w14:textId="3FCA3C69" w:rsidR="000D2E93" w:rsidRPr="000D2E93" w:rsidRDefault="000D2E93" w:rsidP="000D2E93">
      <w:pPr>
        <w:rPr>
          <w:rFonts w:ascii="Arial" w:hAnsi="Arial"/>
        </w:rPr>
      </w:pPr>
      <w:bookmarkStart w:id="0" w:name="_Toc135970349"/>
      <w:bookmarkStart w:id="1" w:name="_Toc463084414"/>
    </w:p>
    <w:p w14:paraId="42B0B1AD" w14:textId="16542C45" w:rsidR="000D2E93" w:rsidRDefault="000D2E93">
      <w:r>
        <w:br w:type="page"/>
      </w:r>
    </w:p>
    <w:p w14:paraId="363312AE" w14:textId="77777777" w:rsidR="000D2E93" w:rsidRPr="000D2E93" w:rsidRDefault="000D2E93" w:rsidP="000D2E93">
      <w:pPr>
        <w:pStyle w:val="BodyText"/>
      </w:pPr>
    </w:p>
    <w:p w14:paraId="394153AA" w14:textId="1AC970EE" w:rsidR="00ED3DCF" w:rsidRPr="00ED3DCF" w:rsidRDefault="00ED3DCF" w:rsidP="00ED3DCF">
      <w:pPr>
        <w:autoSpaceDE w:val="0"/>
        <w:autoSpaceDN w:val="0"/>
        <w:adjustRightInd w:val="0"/>
        <w:jc w:val="both"/>
        <w:rPr>
          <w:rFonts w:ascii="Arial" w:hAnsi="Arial" w:cs="Arial"/>
          <w:b/>
          <w:bCs/>
          <w:sz w:val="36"/>
          <w:szCs w:val="24"/>
          <w:lang w:eastAsia="en-US"/>
        </w:rPr>
      </w:pPr>
      <w:r w:rsidRPr="00ED3DCF">
        <w:rPr>
          <w:rFonts w:ascii="Arial" w:hAnsi="Arial" w:cs="Arial"/>
          <w:b/>
          <w:bCs/>
          <w:noProof/>
          <w:sz w:val="36"/>
          <w:szCs w:val="24"/>
          <w:lang w:eastAsia="en-US"/>
        </w:rPr>
        <w:drawing>
          <wp:inline distT="0" distB="0" distL="0" distR="0" wp14:anchorId="63F558CE" wp14:editId="565CBC36">
            <wp:extent cx="1828800" cy="228600"/>
            <wp:effectExtent l="19050" t="0" r="0" b="0"/>
            <wp:docPr id="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828800" cy="228600"/>
                    </a:xfrm>
                    <a:prstGeom prst="rect">
                      <a:avLst/>
                    </a:prstGeom>
                    <a:noFill/>
                  </pic:spPr>
                </pic:pic>
              </a:graphicData>
            </a:graphic>
          </wp:inline>
        </w:drawing>
      </w:r>
    </w:p>
    <w:p w14:paraId="1A3370B5" w14:textId="77777777" w:rsidR="00ED3DCF" w:rsidRPr="00ED3DCF" w:rsidRDefault="00ED3DCF" w:rsidP="00ED3DCF">
      <w:pPr>
        <w:autoSpaceDE w:val="0"/>
        <w:autoSpaceDN w:val="0"/>
        <w:adjustRightInd w:val="0"/>
        <w:jc w:val="both"/>
        <w:rPr>
          <w:rFonts w:ascii="Arial" w:hAnsi="Arial" w:cs="Arial"/>
          <w:b/>
          <w:bCs/>
          <w:sz w:val="36"/>
          <w:szCs w:val="24"/>
          <w:lang w:eastAsia="en-US"/>
        </w:rPr>
      </w:pPr>
    </w:p>
    <w:p w14:paraId="4277A253" w14:textId="77777777" w:rsidR="00ED3DCF" w:rsidRDefault="00ED3DCF" w:rsidP="00ED3DCF">
      <w:pPr>
        <w:autoSpaceDE w:val="0"/>
        <w:autoSpaceDN w:val="0"/>
        <w:adjustRightInd w:val="0"/>
        <w:jc w:val="both"/>
        <w:rPr>
          <w:rFonts w:ascii="Arial" w:hAnsi="Arial" w:cs="Arial"/>
          <w:b/>
          <w:bCs/>
          <w:sz w:val="28"/>
          <w:szCs w:val="28"/>
          <w:lang w:eastAsia="en-US"/>
        </w:rPr>
      </w:pPr>
      <w:r w:rsidRPr="00ED3DCF">
        <w:rPr>
          <w:rFonts w:ascii="Arial" w:hAnsi="Arial" w:cs="Arial"/>
          <w:b/>
          <w:bCs/>
          <w:sz w:val="28"/>
          <w:szCs w:val="28"/>
          <w:lang w:eastAsia="en-US"/>
        </w:rPr>
        <w:t>Safe Harbor Statement</w:t>
      </w:r>
    </w:p>
    <w:p w14:paraId="6E43D404" w14:textId="77777777" w:rsidR="00ED3DCF" w:rsidRPr="00ED3DCF" w:rsidRDefault="00ED3DCF" w:rsidP="00ED3DCF">
      <w:pPr>
        <w:autoSpaceDE w:val="0"/>
        <w:autoSpaceDN w:val="0"/>
        <w:adjustRightInd w:val="0"/>
        <w:jc w:val="both"/>
        <w:rPr>
          <w:rFonts w:ascii="Arial" w:hAnsi="Arial" w:cs="Arial"/>
          <w:b/>
          <w:bCs/>
          <w:sz w:val="28"/>
          <w:szCs w:val="28"/>
          <w:lang w:eastAsia="en-US"/>
        </w:rPr>
      </w:pPr>
    </w:p>
    <w:p w14:paraId="029B2A70" w14:textId="77777777" w:rsidR="00ED3DCF" w:rsidRPr="00ED3DCF" w:rsidRDefault="00ED3DCF" w:rsidP="00ED3DCF">
      <w:pPr>
        <w:autoSpaceDE w:val="0"/>
        <w:autoSpaceDN w:val="0"/>
        <w:adjustRightInd w:val="0"/>
        <w:jc w:val="both"/>
        <w:rPr>
          <w:rFonts w:ascii="Arial" w:hAnsi="Arial" w:cs="Arial"/>
          <w:bCs/>
          <w:szCs w:val="24"/>
          <w:lang w:eastAsia="en-US"/>
        </w:rPr>
      </w:pPr>
      <w:r w:rsidRPr="00ED3DCF">
        <w:rPr>
          <w:rFonts w:ascii="Arial" w:hAnsi="Arial" w:cs="Arial"/>
          <w:bCs/>
          <w:szCs w:val="24"/>
          <w:lang w:eastAsia="en-US"/>
        </w:rPr>
        <w:t>The following is intended to outline our general product direction. It is intended for information purposes only, and may not be incorporated into any contract. It is not a commitment to deliver any material, code, or functionality, and should not be relied upon in making purchasing decisions.</w:t>
      </w:r>
    </w:p>
    <w:p w14:paraId="15B7CDD3" w14:textId="77777777" w:rsidR="00ED3DCF" w:rsidRPr="00ED3DCF" w:rsidRDefault="00ED3DCF" w:rsidP="00ED3DCF">
      <w:pPr>
        <w:autoSpaceDE w:val="0"/>
        <w:autoSpaceDN w:val="0"/>
        <w:adjustRightInd w:val="0"/>
        <w:jc w:val="both"/>
        <w:rPr>
          <w:rFonts w:ascii="Arial" w:hAnsi="Arial" w:cs="Arial"/>
          <w:bCs/>
          <w:szCs w:val="24"/>
          <w:lang w:eastAsia="en-US"/>
        </w:rPr>
      </w:pPr>
      <w:r w:rsidRPr="00ED3DCF">
        <w:rPr>
          <w:rFonts w:ascii="Arial" w:hAnsi="Arial" w:cs="Arial"/>
          <w:bCs/>
          <w:szCs w:val="24"/>
          <w:lang w:eastAsia="en-US"/>
        </w:rPr>
        <w:br/>
        <w:t>The development, release, and timing of any features or functionality described for Oracle’s products remains at the sole discretion of Oracle.</w:t>
      </w:r>
    </w:p>
    <w:p w14:paraId="475FE7E7" w14:textId="77777777" w:rsidR="00ED3DCF" w:rsidRPr="00ED3DCF" w:rsidRDefault="00ED3DCF" w:rsidP="00ED3DCF">
      <w:pPr>
        <w:autoSpaceDE w:val="0"/>
        <w:autoSpaceDN w:val="0"/>
        <w:adjustRightInd w:val="0"/>
        <w:jc w:val="both"/>
        <w:rPr>
          <w:rFonts w:ascii="Arial" w:hAnsi="Arial" w:cs="Arial"/>
          <w:b/>
          <w:bCs/>
          <w:sz w:val="36"/>
          <w:szCs w:val="24"/>
          <w:lang w:eastAsia="en-US"/>
        </w:rPr>
      </w:pPr>
    </w:p>
    <w:p w14:paraId="47EBE0E9" w14:textId="77777777" w:rsidR="00ED3DCF" w:rsidRDefault="00ED3DCF" w:rsidP="00ED3DCF">
      <w:pPr>
        <w:autoSpaceDE w:val="0"/>
        <w:autoSpaceDN w:val="0"/>
        <w:adjustRightInd w:val="0"/>
        <w:jc w:val="both"/>
        <w:rPr>
          <w:rFonts w:ascii="Arial" w:hAnsi="Arial" w:cs="Arial"/>
          <w:b/>
          <w:bCs/>
          <w:sz w:val="28"/>
          <w:szCs w:val="28"/>
          <w:lang w:eastAsia="en-US"/>
        </w:rPr>
      </w:pPr>
      <w:r w:rsidRPr="00ED3DCF">
        <w:rPr>
          <w:rFonts w:ascii="Arial" w:hAnsi="Arial" w:cs="Arial"/>
          <w:b/>
          <w:bCs/>
          <w:sz w:val="28"/>
          <w:szCs w:val="28"/>
          <w:lang w:eastAsia="en-US"/>
        </w:rPr>
        <w:t>Oracle Training Materials – Usage Agreement</w:t>
      </w:r>
    </w:p>
    <w:p w14:paraId="42F19D04" w14:textId="77777777" w:rsidR="00ED3DCF" w:rsidRPr="00ED3DCF" w:rsidRDefault="00ED3DCF" w:rsidP="00ED3DCF">
      <w:pPr>
        <w:autoSpaceDE w:val="0"/>
        <w:autoSpaceDN w:val="0"/>
        <w:adjustRightInd w:val="0"/>
        <w:jc w:val="both"/>
        <w:rPr>
          <w:rFonts w:ascii="Arial" w:hAnsi="Arial" w:cs="Arial"/>
          <w:b/>
          <w:bCs/>
          <w:sz w:val="28"/>
          <w:szCs w:val="28"/>
          <w:lang w:eastAsia="en-US"/>
        </w:rPr>
      </w:pPr>
    </w:p>
    <w:p w14:paraId="3F20260F" w14:textId="77777777" w:rsidR="00ED3DCF" w:rsidRPr="00ED3DCF" w:rsidRDefault="00ED3DCF" w:rsidP="00ED3DCF">
      <w:pPr>
        <w:autoSpaceDE w:val="0"/>
        <w:autoSpaceDN w:val="0"/>
        <w:adjustRightInd w:val="0"/>
        <w:jc w:val="both"/>
        <w:rPr>
          <w:rFonts w:ascii="Arial" w:hAnsi="Arial" w:cs="Arial"/>
          <w:bCs/>
          <w:lang w:eastAsia="en-US"/>
        </w:rPr>
      </w:pPr>
      <w:r w:rsidRPr="00ED3DCF">
        <w:rPr>
          <w:rFonts w:ascii="Arial" w:hAnsi="Arial" w:cs="Arial"/>
          <w:bCs/>
          <w:lang w:eastAsia="en-US"/>
        </w:rPr>
        <w:t>Use of this Site (“Site”) or Materials constitutes agreement with the following terms and conditions:</w:t>
      </w:r>
    </w:p>
    <w:p w14:paraId="4F60D801" w14:textId="77777777" w:rsidR="00ED3DCF" w:rsidRPr="00ED3DCF" w:rsidRDefault="00ED3DCF" w:rsidP="00ED3DCF">
      <w:pPr>
        <w:autoSpaceDE w:val="0"/>
        <w:autoSpaceDN w:val="0"/>
        <w:adjustRightInd w:val="0"/>
        <w:jc w:val="both"/>
        <w:rPr>
          <w:rFonts w:ascii="Arial" w:hAnsi="Arial" w:cs="Arial"/>
          <w:bCs/>
          <w:lang w:eastAsia="en-US"/>
        </w:rPr>
      </w:pPr>
    </w:p>
    <w:p w14:paraId="514B6DF0" w14:textId="77777777" w:rsidR="00ED3DCF" w:rsidRPr="00ED3DCF" w:rsidRDefault="00ED3DCF" w:rsidP="00ED3DCF">
      <w:pPr>
        <w:autoSpaceDE w:val="0"/>
        <w:autoSpaceDN w:val="0"/>
        <w:adjustRightInd w:val="0"/>
        <w:jc w:val="both"/>
        <w:rPr>
          <w:rFonts w:ascii="Arial" w:hAnsi="Arial" w:cs="Arial"/>
          <w:bCs/>
          <w:lang w:eastAsia="en-US"/>
        </w:rPr>
      </w:pPr>
      <w:r w:rsidRPr="00ED3DCF">
        <w:rPr>
          <w:rFonts w:ascii="Arial" w:hAnsi="Arial" w:cs="Arial"/>
          <w:bCs/>
          <w:lang w:eastAsia="en-US"/>
        </w:rPr>
        <w:t>1. Oracle Corporation (“Oracle”) is pleased to allow its business partner (“Partner”) to download and copy the information, documents, and the online training courses (collectively, “Materials") found on this Site. The use of the Materials is restricted to the non-commercial, internal training of the Partner’s employees only. The Materials may not be used for training, promotion, or sales to customers or other partners or third parties.</w:t>
      </w:r>
    </w:p>
    <w:p w14:paraId="55C56647" w14:textId="77777777" w:rsidR="00ED3DCF" w:rsidRPr="00ED3DCF" w:rsidRDefault="00ED3DCF" w:rsidP="00ED3DCF">
      <w:pPr>
        <w:autoSpaceDE w:val="0"/>
        <w:autoSpaceDN w:val="0"/>
        <w:adjustRightInd w:val="0"/>
        <w:jc w:val="both"/>
        <w:rPr>
          <w:rFonts w:ascii="Arial" w:hAnsi="Arial" w:cs="Arial"/>
          <w:bCs/>
          <w:lang w:eastAsia="en-US"/>
        </w:rPr>
      </w:pPr>
    </w:p>
    <w:p w14:paraId="10F1A6AF" w14:textId="77777777" w:rsidR="00ED3DCF" w:rsidRPr="00ED3DCF" w:rsidRDefault="00ED3DCF" w:rsidP="00ED3DCF">
      <w:pPr>
        <w:autoSpaceDE w:val="0"/>
        <w:autoSpaceDN w:val="0"/>
        <w:adjustRightInd w:val="0"/>
        <w:jc w:val="both"/>
        <w:rPr>
          <w:rFonts w:ascii="Arial" w:hAnsi="Arial" w:cs="Arial"/>
          <w:bCs/>
          <w:lang w:eastAsia="en-US"/>
        </w:rPr>
      </w:pPr>
      <w:r w:rsidRPr="00ED3DCF">
        <w:rPr>
          <w:rFonts w:ascii="Arial" w:hAnsi="Arial" w:cs="Arial"/>
          <w:bCs/>
          <w:lang w:eastAsia="en-US"/>
        </w:rPr>
        <w:t xml:space="preserve">2. All the Materials are trademarks of Oracle and are proprietary information of Oracle. Partner or other third party at no time has any right to resell, redistribute or create derivative works from the Materials. </w:t>
      </w:r>
    </w:p>
    <w:p w14:paraId="219448D7" w14:textId="77777777" w:rsidR="00ED3DCF" w:rsidRPr="00ED3DCF" w:rsidRDefault="00ED3DCF" w:rsidP="00ED3DCF">
      <w:pPr>
        <w:autoSpaceDE w:val="0"/>
        <w:autoSpaceDN w:val="0"/>
        <w:adjustRightInd w:val="0"/>
        <w:jc w:val="both"/>
        <w:rPr>
          <w:rFonts w:ascii="Arial" w:hAnsi="Arial" w:cs="Arial"/>
          <w:bCs/>
          <w:lang w:eastAsia="en-US"/>
        </w:rPr>
      </w:pPr>
    </w:p>
    <w:p w14:paraId="50BB1B99" w14:textId="77777777" w:rsidR="00ED3DCF" w:rsidRPr="00ED3DCF" w:rsidRDefault="00ED3DCF" w:rsidP="00ED3DCF">
      <w:pPr>
        <w:autoSpaceDE w:val="0"/>
        <w:autoSpaceDN w:val="0"/>
        <w:adjustRightInd w:val="0"/>
        <w:jc w:val="both"/>
        <w:rPr>
          <w:rFonts w:ascii="Arial" w:hAnsi="Arial" w:cs="Arial"/>
          <w:bCs/>
          <w:lang w:eastAsia="en-US"/>
        </w:rPr>
      </w:pPr>
      <w:r w:rsidRPr="00ED3DCF">
        <w:rPr>
          <w:rFonts w:ascii="Arial" w:hAnsi="Arial" w:cs="Arial"/>
          <w:bCs/>
          <w:lang w:eastAsia="en-US"/>
        </w:rPr>
        <w:t xml:space="preserve">3. Oracle disclaims any warranties or representations as to the accuracy or completeness of any Materials.  Materials are provided "as is" without warranty of any kind, either express or implied, including without limitation warranties of merchantability, fitness for a particular purpose, and non-infringement. </w:t>
      </w:r>
    </w:p>
    <w:p w14:paraId="351E9EF7" w14:textId="77777777" w:rsidR="00ED3DCF" w:rsidRPr="00ED3DCF" w:rsidRDefault="00ED3DCF" w:rsidP="00ED3DCF">
      <w:pPr>
        <w:autoSpaceDE w:val="0"/>
        <w:autoSpaceDN w:val="0"/>
        <w:adjustRightInd w:val="0"/>
        <w:jc w:val="both"/>
        <w:rPr>
          <w:rFonts w:ascii="Arial" w:hAnsi="Arial" w:cs="Arial"/>
          <w:bCs/>
          <w:lang w:eastAsia="en-US"/>
        </w:rPr>
      </w:pPr>
    </w:p>
    <w:p w14:paraId="72C53029" w14:textId="77777777" w:rsidR="00ED3DCF" w:rsidRPr="00ED3DCF" w:rsidRDefault="00ED3DCF" w:rsidP="00ED3DCF">
      <w:pPr>
        <w:autoSpaceDE w:val="0"/>
        <w:autoSpaceDN w:val="0"/>
        <w:adjustRightInd w:val="0"/>
        <w:jc w:val="both"/>
        <w:rPr>
          <w:rFonts w:ascii="Arial" w:hAnsi="Arial" w:cs="Arial"/>
          <w:bCs/>
          <w:lang w:eastAsia="en-US"/>
        </w:rPr>
      </w:pPr>
      <w:r w:rsidRPr="00ED3DCF">
        <w:rPr>
          <w:rFonts w:ascii="Arial" w:hAnsi="Arial" w:cs="Arial"/>
          <w:bCs/>
          <w:lang w:eastAsia="en-US"/>
        </w:rPr>
        <w:t>4. Under no circumstances shall Oracle or the Oracle Authorized Delivery Partner be liable for any loss, damage, liability or expense incurred or suffered which is claimed to have resulted from use of this Site of Materials. As a condition of use of the Materials, Partner agrees to indemnify Oracle from and against any and all actions, claims, losses, damages, liabilities and expenses (including reasonable attorneys' fees) arising out of Partner’s use of the Materials.</w:t>
      </w:r>
    </w:p>
    <w:p w14:paraId="11D58B36" w14:textId="77777777" w:rsidR="00ED3DCF" w:rsidRPr="00ED3DCF" w:rsidRDefault="00ED3DCF" w:rsidP="00ED3DCF">
      <w:pPr>
        <w:autoSpaceDE w:val="0"/>
        <w:autoSpaceDN w:val="0"/>
        <w:adjustRightInd w:val="0"/>
        <w:jc w:val="both"/>
        <w:rPr>
          <w:rFonts w:ascii="Arial" w:hAnsi="Arial" w:cs="Arial"/>
          <w:bCs/>
          <w:lang w:eastAsia="en-US"/>
        </w:rPr>
      </w:pPr>
    </w:p>
    <w:p w14:paraId="484A42E6" w14:textId="77777777" w:rsidR="00ED3DCF" w:rsidRPr="00ED3DCF" w:rsidRDefault="00ED3DCF" w:rsidP="00ED3DCF">
      <w:pPr>
        <w:autoSpaceDE w:val="0"/>
        <w:autoSpaceDN w:val="0"/>
        <w:adjustRightInd w:val="0"/>
        <w:jc w:val="both"/>
        <w:rPr>
          <w:rFonts w:ascii="Arial" w:hAnsi="Arial" w:cs="Arial"/>
          <w:bCs/>
          <w:lang w:eastAsia="en-US"/>
        </w:rPr>
      </w:pPr>
      <w:r w:rsidRPr="00ED3DCF">
        <w:rPr>
          <w:rFonts w:ascii="Arial" w:hAnsi="Arial" w:cs="Arial"/>
          <w:bCs/>
          <w:lang w:eastAsia="en-US"/>
        </w:rPr>
        <w:t>5. Reference materials including but not limited to those identified in the Boot Camp manifest cannot be redistributed in any format without Oracle written consent.</w:t>
      </w:r>
    </w:p>
    <w:p w14:paraId="2BA4057D" w14:textId="77777777" w:rsidR="00ED3DCF" w:rsidRPr="00ED3DCF" w:rsidRDefault="00ED3DCF">
      <w:pPr>
        <w:rPr>
          <w:rFonts w:ascii="Arial" w:hAnsi="Arial"/>
        </w:rPr>
      </w:pPr>
    </w:p>
    <w:p w14:paraId="7F162973" w14:textId="65714E69" w:rsidR="00B77569" w:rsidRDefault="00B77569" w:rsidP="0005017A">
      <w:pPr>
        <w:pStyle w:val="BodyNote"/>
        <w:rPr>
          <w:i w:val="0"/>
        </w:rPr>
      </w:pPr>
    </w:p>
    <w:p w14:paraId="46DA0250" w14:textId="77777777" w:rsidR="00B77569" w:rsidRDefault="00B77569">
      <w:pPr>
        <w:rPr>
          <w:rFonts w:ascii="Arial" w:hAnsi="Arial"/>
        </w:rPr>
      </w:pPr>
      <w:r>
        <w:rPr>
          <w:i/>
        </w:rPr>
        <w:br w:type="page"/>
      </w:r>
    </w:p>
    <w:sdt>
      <w:sdtPr>
        <w:rPr>
          <w:rFonts w:ascii="Verdana" w:eastAsia="Times New Roman" w:hAnsi="Verdana" w:cs="Times New Roman"/>
          <w:color w:val="auto"/>
          <w:sz w:val="20"/>
          <w:szCs w:val="20"/>
          <w:lang w:eastAsia="ja-JP"/>
        </w:rPr>
        <w:id w:val="147793144"/>
        <w:docPartObj>
          <w:docPartGallery w:val="Table of Contents"/>
          <w:docPartUnique/>
        </w:docPartObj>
      </w:sdtPr>
      <w:sdtEndPr>
        <w:rPr>
          <w:b/>
          <w:bCs/>
          <w:noProof/>
        </w:rPr>
      </w:sdtEndPr>
      <w:sdtContent>
        <w:p w14:paraId="41C7E0FC" w14:textId="4F121975" w:rsidR="00B77569" w:rsidRDefault="00B77569">
          <w:pPr>
            <w:pStyle w:val="TOCHeading"/>
          </w:pPr>
          <w:r>
            <w:t>Contents</w:t>
          </w:r>
        </w:p>
        <w:p w14:paraId="1E7FB9B3" w14:textId="77777777" w:rsidR="00B77569" w:rsidRPr="00B77569" w:rsidRDefault="00B77569" w:rsidP="00B77569">
          <w:pPr>
            <w:rPr>
              <w:lang w:eastAsia="en-US"/>
            </w:rPr>
          </w:pPr>
        </w:p>
        <w:p w14:paraId="0AF8ADE3" w14:textId="77777777" w:rsidR="00684B7C" w:rsidRDefault="00B77569">
          <w:pPr>
            <w:pStyle w:val="TOC1"/>
            <w:tabs>
              <w:tab w:val="right" w:leader="dot" w:pos="8630"/>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487716137" w:history="1">
            <w:r w:rsidR="00684B7C" w:rsidRPr="00693A67">
              <w:rPr>
                <w:rStyle w:val="Hyperlink"/>
                <w:noProof/>
              </w:rPr>
              <w:t>Section 1: Database Cloud Service Overview</w:t>
            </w:r>
            <w:r w:rsidR="00684B7C">
              <w:rPr>
                <w:noProof/>
                <w:webHidden/>
              </w:rPr>
              <w:tab/>
            </w:r>
            <w:r w:rsidR="00684B7C">
              <w:rPr>
                <w:noProof/>
                <w:webHidden/>
              </w:rPr>
              <w:fldChar w:fldCharType="begin"/>
            </w:r>
            <w:r w:rsidR="00684B7C">
              <w:rPr>
                <w:noProof/>
                <w:webHidden/>
              </w:rPr>
              <w:instrText xml:space="preserve"> PAGEREF _Toc487716137 \h </w:instrText>
            </w:r>
            <w:r w:rsidR="00684B7C">
              <w:rPr>
                <w:noProof/>
                <w:webHidden/>
              </w:rPr>
            </w:r>
            <w:r w:rsidR="00684B7C">
              <w:rPr>
                <w:noProof/>
                <w:webHidden/>
              </w:rPr>
              <w:fldChar w:fldCharType="separate"/>
            </w:r>
            <w:r w:rsidR="00684B7C">
              <w:rPr>
                <w:noProof/>
                <w:webHidden/>
              </w:rPr>
              <w:t>4</w:t>
            </w:r>
            <w:r w:rsidR="00684B7C">
              <w:rPr>
                <w:noProof/>
                <w:webHidden/>
              </w:rPr>
              <w:fldChar w:fldCharType="end"/>
            </w:r>
          </w:hyperlink>
        </w:p>
        <w:p w14:paraId="01339896" w14:textId="77777777" w:rsidR="00684B7C" w:rsidRDefault="00684B7C">
          <w:pPr>
            <w:pStyle w:val="TOC3"/>
            <w:rPr>
              <w:rFonts w:asciiTheme="minorHAnsi" w:eastAsiaTheme="minorEastAsia" w:hAnsiTheme="minorHAnsi" w:cstheme="minorBidi"/>
              <w:sz w:val="22"/>
              <w:szCs w:val="22"/>
              <w:lang w:eastAsia="en-US"/>
            </w:rPr>
          </w:pPr>
          <w:hyperlink w:anchor="_Toc487716138" w:history="1">
            <w:r w:rsidRPr="00693A67">
              <w:rPr>
                <w:rStyle w:val="Hyperlink"/>
              </w:rPr>
              <w:t>1.1: Introduction</w:t>
            </w:r>
            <w:r>
              <w:rPr>
                <w:webHidden/>
              </w:rPr>
              <w:tab/>
            </w:r>
            <w:r>
              <w:rPr>
                <w:webHidden/>
              </w:rPr>
              <w:fldChar w:fldCharType="begin"/>
            </w:r>
            <w:r>
              <w:rPr>
                <w:webHidden/>
              </w:rPr>
              <w:instrText xml:space="preserve"> PAGEREF _Toc487716138 \h </w:instrText>
            </w:r>
            <w:r>
              <w:rPr>
                <w:webHidden/>
              </w:rPr>
            </w:r>
            <w:r>
              <w:rPr>
                <w:webHidden/>
              </w:rPr>
              <w:fldChar w:fldCharType="separate"/>
            </w:r>
            <w:r>
              <w:rPr>
                <w:webHidden/>
              </w:rPr>
              <w:t>4</w:t>
            </w:r>
            <w:r>
              <w:rPr>
                <w:webHidden/>
              </w:rPr>
              <w:fldChar w:fldCharType="end"/>
            </w:r>
          </w:hyperlink>
        </w:p>
        <w:p w14:paraId="33717208" w14:textId="77777777" w:rsidR="00684B7C" w:rsidRDefault="00684B7C">
          <w:pPr>
            <w:pStyle w:val="TOC3"/>
            <w:rPr>
              <w:rFonts w:asciiTheme="minorHAnsi" w:eastAsiaTheme="minorEastAsia" w:hAnsiTheme="minorHAnsi" w:cstheme="minorBidi"/>
              <w:sz w:val="22"/>
              <w:szCs w:val="22"/>
              <w:lang w:eastAsia="en-US"/>
            </w:rPr>
          </w:pPr>
          <w:hyperlink w:anchor="_Toc487716139" w:history="1">
            <w:r w:rsidRPr="00693A67">
              <w:rPr>
                <w:rStyle w:val="Hyperlink"/>
              </w:rPr>
              <w:t>1.2: Objectives</w:t>
            </w:r>
            <w:r>
              <w:rPr>
                <w:webHidden/>
              </w:rPr>
              <w:tab/>
            </w:r>
            <w:r>
              <w:rPr>
                <w:webHidden/>
              </w:rPr>
              <w:fldChar w:fldCharType="begin"/>
            </w:r>
            <w:r>
              <w:rPr>
                <w:webHidden/>
              </w:rPr>
              <w:instrText xml:space="preserve"> PAGEREF _Toc487716139 \h </w:instrText>
            </w:r>
            <w:r>
              <w:rPr>
                <w:webHidden/>
              </w:rPr>
            </w:r>
            <w:r>
              <w:rPr>
                <w:webHidden/>
              </w:rPr>
              <w:fldChar w:fldCharType="separate"/>
            </w:r>
            <w:r>
              <w:rPr>
                <w:webHidden/>
              </w:rPr>
              <w:t>4</w:t>
            </w:r>
            <w:r>
              <w:rPr>
                <w:webHidden/>
              </w:rPr>
              <w:fldChar w:fldCharType="end"/>
            </w:r>
          </w:hyperlink>
        </w:p>
        <w:p w14:paraId="223077F3" w14:textId="77777777" w:rsidR="00684B7C" w:rsidRDefault="00684B7C">
          <w:pPr>
            <w:pStyle w:val="TOC3"/>
            <w:rPr>
              <w:rFonts w:asciiTheme="minorHAnsi" w:eastAsiaTheme="minorEastAsia" w:hAnsiTheme="minorHAnsi" w:cstheme="minorBidi"/>
              <w:sz w:val="22"/>
              <w:szCs w:val="22"/>
              <w:lang w:eastAsia="en-US"/>
            </w:rPr>
          </w:pPr>
          <w:hyperlink w:anchor="_Toc487716140" w:history="1">
            <w:r w:rsidRPr="00693A67">
              <w:rPr>
                <w:rStyle w:val="Hyperlink"/>
              </w:rPr>
              <w:t>1.3: Lab Requirements</w:t>
            </w:r>
            <w:r>
              <w:rPr>
                <w:webHidden/>
              </w:rPr>
              <w:tab/>
            </w:r>
            <w:r>
              <w:rPr>
                <w:webHidden/>
              </w:rPr>
              <w:fldChar w:fldCharType="begin"/>
            </w:r>
            <w:r>
              <w:rPr>
                <w:webHidden/>
              </w:rPr>
              <w:instrText xml:space="preserve"> PAGEREF _Toc487716140 \h </w:instrText>
            </w:r>
            <w:r>
              <w:rPr>
                <w:webHidden/>
              </w:rPr>
            </w:r>
            <w:r>
              <w:rPr>
                <w:webHidden/>
              </w:rPr>
              <w:fldChar w:fldCharType="separate"/>
            </w:r>
            <w:r>
              <w:rPr>
                <w:webHidden/>
              </w:rPr>
              <w:t>4</w:t>
            </w:r>
            <w:r>
              <w:rPr>
                <w:webHidden/>
              </w:rPr>
              <w:fldChar w:fldCharType="end"/>
            </w:r>
          </w:hyperlink>
        </w:p>
        <w:p w14:paraId="3876587E" w14:textId="77777777" w:rsidR="00684B7C" w:rsidRDefault="00684B7C">
          <w:pPr>
            <w:pStyle w:val="TOC3"/>
            <w:rPr>
              <w:rFonts w:asciiTheme="minorHAnsi" w:eastAsiaTheme="minorEastAsia" w:hAnsiTheme="minorHAnsi" w:cstheme="minorBidi"/>
              <w:sz w:val="22"/>
              <w:szCs w:val="22"/>
              <w:lang w:eastAsia="en-US"/>
            </w:rPr>
          </w:pPr>
          <w:hyperlink w:anchor="_Toc487716141" w:history="1">
            <w:r w:rsidRPr="00693A67">
              <w:rPr>
                <w:rStyle w:val="Hyperlink"/>
              </w:rPr>
              <w:t>1.4: Retrieve Public IP for Client Image</w:t>
            </w:r>
            <w:r>
              <w:rPr>
                <w:webHidden/>
              </w:rPr>
              <w:tab/>
            </w:r>
            <w:r>
              <w:rPr>
                <w:webHidden/>
              </w:rPr>
              <w:fldChar w:fldCharType="begin"/>
            </w:r>
            <w:r>
              <w:rPr>
                <w:webHidden/>
              </w:rPr>
              <w:instrText xml:space="preserve"> PAGEREF _Toc487716141 \h </w:instrText>
            </w:r>
            <w:r>
              <w:rPr>
                <w:webHidden/>
              </w:rPr>
            </w:r>
            <w:r>
              <w:rPr>
                <w:webHidden/>
              </w:rPr>
              <w:fldChar w:fldCharType="separate"/>
            </w:r>
            <w:r>
              <w:rPr>
                <w:webHidden/>
              </w:rPr>
              <w:t>5</w:t>
            </w:r>
            <w:r>
              <w:rPr>
                <w:webHidden/>
              </w:rPr>
              <w:fldChar w:fldCharType="end"/>
            </w:r>
          </w:hyperlink>
        </w:p>
        <w:p w14:paraId="2F2DA63D" w14:textId="77777777" w:rsidR="00684B7C" w:rsidRDefault="00684B7C">
          <w:pPr>
            <w:pStyle w:val="TOC3"/>
            <w:rPr>
              <w:rFonts w:asciiTheme="minorHAnsi" w:eastAsiaTheme="minorEastAsia" w:hAnsiTheme="minorHAnsi" w:cstheme="minorBidi"/>
              <w:sz w:val="22"/>
              <w:szCs w:val="22"/>
              <w:lang w:eastAsia="en-US"/>
            </w:rPr>
          </w:pPr>
          <w:hyperlink w:anchor="_Toc487716142" w:history="1">
            <w:r w:rsidRPr="00693A67">
              <w:rPr>
                <w:rStyle w:val="Hyperlink"/>
              </w:rPr>
              <w:t>1.5: Create Database Cloud Service Instance</w:t>
            </w:r>
            <w:r>
              <w:rPr>
                <w:webHidden/>
              </w:rPr>
              <w:tab/>
            </w:r>
            <w:r>
              <w:rPr>
                <w:webHidden/>
              </w:rPr>
              <w:fldChar w:fldCharType="begin"/>
            </w:r>
            <w:r>
              <w:rPr>
                <w:webHidden/>
              </w:rPr>
              <w:instrText xml:space="preserve"> PAGEREF _Toc487716142 \h </w:instrText>
            </w:r>
            <w:r>
              <w:rPr>
                <w:webHidden/>
              </w:rPr>
            </w:r>
            <w:r>
              <w:rPr>
                <w:webHidden/>
              </w:rPr>
              <w:fldChar w:fldCharType="separate"/>
            </w:r>
            <w:r>
              <w:rPr>
                <w:webHidden/>
              </w:rPr>
              <w:t>13</w:t>
            </w:r>
            <w:r>
              <w:rPr>
                <w:webHidden/>
              </w:rPr>
              <w:fldChar w:fldCharType="end"/>
            </w:r>
          </w:hyperlink>
        </w:p>
        <w:p w14:paraId="054F46D5" w14:textId="77777777" w:rsidR="00684B7C" w:rsidRDefault="00684B7C">
          <w:pPr>
            <w:pStyle w:val="TOC3"/>
            <w:rPr>
              <w:rFonts w:asciiTheme="minorHAnsi" w:eastAsiaTheme="minorEastAsia" w:hAnsiTheme="minorHAnsi" w:cstheme="minorBidi"/>
              <w:sz w:val="22"/>
              <w:szCs w:val="22"/>
              <w:lang w:eastAsia="en-US"/>
            </w:rPr>
          </w:pPr>
          <w:hyperlink w:anchor="_Toc487716143" w:history="1">
            <w:r w:rsidRPr="00693A67">
              <w:rPr>
                <w:rStyle w:val="Hyperlink"/>
              </w:rPr>
              <w:t>1.6: Configuration and Image Exploration</w:t>
            </w:r>
            <w:r>
              <w:rPr>
                <w:webHidden/>
              </w:rPr>
              <w:tab/>
            </w:r>
            <w:r>
              <w:rPr>
                <w:webHidden/>
              </w:rPr>
              <w:fldChar w:fldCharType="begin"/>
            </w:r>
            <w:r>
              <w:rPr>
                <w:webHidden/>
              </w:rPr>
              <w:instrText xml:space="preserve"> PAGEREF _Toc487716143 \h </w:instrText>
            </w:r>
            <w:r>
              <w:rPr>
                <w:webHidden/>
              </w:rPr>
            </w:r>
            <w:r>
              <w:rPr>
                <w:webHidden/>
              </w:rPr>
              <w:fldChar w:fldCharType="separate"/>
            </w:r>
            <w:r>
              <w:rPr>
                <w:webHidden/>
              </w:rPr>
              <w:t>25</w:t>
            </w:r>
            <w:r>
              <w:rPr>
                <w:webHidden/>
              </w:rPr>
              <w:fldChar w:fldCharType="end"/>
            </w:r>
          </w:hyperlink>
        </w:p>
        <w:p w14:paraId="4D5D1698" w14:textId="77777777" w:rsidR="00684B7C" w:rsidRDefault="00684B7C">
          <w:pPr>
            <w:pStyle w:val="TOC1"/>
            <w:tabs>
              <w:tab w:val="right" w:leader="dot" w:pos="8630"/>
            </w:tabs>
            <w:rPr>
              <w:rFonts w:asciiTheme="minorHAnsi" w:eastAsiaTheme="minorEastAsia" w:hAnsiTheme="minorHAnsi" w:cstheme="minorBidi"/>
              <w:noProof/>
              <w:sz w:val="22"/>
              <w:szCs w:val="22"/>
              <w:lang w:eastAsia="en-US"/>
            </w:rPr>
          </w:pPr>
          <w:hyperlink w:anchor="_Toc487716144" w:history="1">
            <w:r w:rsidRPr="00693A67">
              <w:rPr>
                <w:rStyle w:val="Hyperlink"/>
                <w:noProof/>
              </w:rPr>
              <w:t>Section 2: Cloud Migration</w:t>
            </w:r>
            <w:r>
              <w:rPr>
                <w:noProof/>
                <w:webHidden/>
              </w:rPr>
              <w:tab/>
            </w:r>
            <w:r>
              <w:rPr>
                <w:noProof/>
                <w:webHidden/>
              </w:rPr>
              <w:fldChar w:fldCharType="begin"/>
            </w:r>
            <w:r>
              <w:rPr>
                <w:noProof/>
                <w:webHidden/>
              </w:rPr>
              <w:instrText xml:space="preserve"> PAGEREF _Toc487716144 \h </w:instrText>
            </w:r>
            <w:r>
              <w:rPr>
                <w:noProof/>
                <w:webHidden/>
              </w:rPr>
            </w:r>
            <w:r>
              <w:rPr>
                <w:noProof/>
                <w:webHidden/>
              </w:rPr>
              <w:fldChar w:fldCharType="separate"/>
            </w:r>
            <w:r>
              <w:rPr>
                <w:noProof/>
                <w:webHidden/>
              </w:rPr>
              <w:t>41</w:t>
            </w:r>
            <w:r>
              <w:rPr>
                <w:noProof/>
                <w:webHidden/>
              </w:rPr>
              <w:fldChar w:fldCharType="end"/>
            </w:r>
          </w:hyperlink>
        </w:p>
        <w:p w14:paraId="0738AE6C" w14:textId="77777777" w:rsidR="00684B7C" w:rsidRDefault="00684B7C">
          <w:pPr>
            <w:pStyle w:val="TOC3"/>
            <w:rPr>
              <w:rFonts w:asciiTheme="minorHAnsi" w:eastAsiaTheme="minorEastAsia" w:hAnsiTheme="minorHAnsi" w:cstheme="minorBidi"/>
              <w:sz w:val="22"/>
              <w:szCs w:val="22"/>
              <w:lang w:eastAsia="en-US"/>
            </w:rPr>
          </w:pPr>
          <w:hyperlink w:anchor="_Toc487716145" w:history="1">
            <w:r w:rsidRPr="00693A67">
              <w:rPr>
                <w:rStyle w:val="Hyperlink"/>
              </w:rPr>
              <w:t>2.1: Introduction</w:t>
            </w:r>
            <w:r>
              <w:rPr>
                <w:webHidden/>
              </w:rPr>
              <w:tab/>
            </w:r>
            <w:r>
              <w:rPr>
                <w:webHidden/>
              </w:rPr>
              <w:fldChar w:fldCharType="begin"/>
            </w:r>
            <w:r>
              <w:rPr>
                <w:webHidden/>
              </w:rPr>
              <w:instrText xml:space="preserve"> PAGEREF _Toc487716145 \h </w:instrText>
            </w:r>
            <w:r>
              <w:rPr>
                <w:webHidden/>
              </w:rPr>
            </w:r>
            <w:r>
              <w:rPr>
                <w:webHidden/>
              </w:rPr>
              <w:fldChar w:fldCharType="separate"/>
            </w:r>
            <w:r>
              <w:rPr>
                <w:webHidden/>
              </w:rPr>
              <w:t>41</w:t>
            </w:r>
            <w:r>
              <w:rPr>
                <w:webHidden/>
              </w:rPr>
              <w:fldChar w:fldCharType="end"/>
            </w:r>
          </w:hyperlink>
        </w:p>
        <w:p w14:paraId="2488199C" w14:textId="77777777" w:rsidR="00684B7C" w:rsidRDefault="00684B7C">
          <w:pPr>
            <w:pStyle w:val="TOC3"/>
            <w:rPr>
              <w:rFonts w:asciiTheme="minorHAnsi" w:eastAsiaTheme="minorEastAsia" w:hAnsiTheme="minorHAnsi" w:cstheme="minorBidi"/>
              <w:sz w:val="22"/>
              <w:szCs w:val="22"/>
              <w:lang w:eastAsia="en-US"/>
            </w:rPr>
          </w:pPr>
          <w:hyperlink w:anchor="_Toc487716146" w:history="1">
            <w:r w:rsidRPr="00693A67">
              <w:rPr>
                <w:rStyle w:val="Hyperlink"/>
              </w:rPr>
              <w:t>2.2: Objectives</w:t>
            </w:r>
            <w:r>
              <w:rPr>
                <w:webHidden/>
              </w:rPr>
              <w:tab/>
            </w:r>
            <w:r>
              <w:rPr>
                <w:webHidden/>
              </w:rPr>
              <w:fldChar w:fldCharType="begin"/>
            </w:r>
            <w:r>
              <w:rPr>
                <w:webHidden/>
              </w:rPr>
              <w:instrText xml:space="preserve"> PAGEREF _Toc487716146 \h </w:instrText>
            </w:r>
            <w:r>
              <w:rPr>
                <w:webHidden/>
              </w:rPr>
            </w:r>
            <w:r>
              <w:rPr>
                <w:webHidden/>
              </w:rPr>
              <w:fldChar w:fldCharType="separate"/>
            </w:r>
            <w:r>
              <w:rPr>
                <w:webHidden/>
              </w:rPr>
              <w:t>41</w:t>
            </w:r>
            <w:r>
              <w:rPr>
                <w:webHidden/>
              </w:rPr>
              <w:fldChar w:fldCharType="end"/>
            </w:r>
          </w:hyperlink>
        </w:p>
        <w:p w14:paraId="144B4E3D" w14:textId="77777777" w:rsidR="00684B7C" w:rsidRDefault="00684B7C">
          <w:pPr>
            <w:pStyle w:val="TOC3"/>
            <w:rPr>
              <w:rFonts w:asciiTheme="minorHAnsi" w:eastAsiaTheme="minorEastAsia" w:hAnsiTheme="minorHAnsi" w:cstheme="minorBidi"/>
              <w:sz w:val="22"/>
              <w:szCs w:val="22"/>
              <w:lang w:eastAsia="en-US"/>
            </w:rPr>
          </w:pPr>
          <w:hyperlink w:anchor="_Toc487716147" w:history="1">
            <w:r w:rsidRPr="00693A67">
              <w:rPr>
                <w:rStyle w:val="Hyperlink"/>
              </w:rPr>
              <w:t>2.3: System Requirements</w:t>
            </w:r>
            <w:r>
              <w:rPr>
                <w:webHidden/>
              </w:rPr>
              <w:tab/>
            </w:r>
            <w:r>
              <w:rPr>
                <w:webHidden/>
              </w:rPr>
              <w:fldChar w:fldCharType="begin"/>
            </w:r>
            <w:r>
              <w:rPr>
                <w:webHidden/>
              </w:rPr>
              <w:instrText xml:space="preserve"> PAGEREF _Toc487716147 \h </w:instrText>
            </w:r>
            <w:r>
              <w:rPr>
                <w:webHidden/>
              </w:rPr>
            </w:r>
            <w:r>
              <w:rPr>
                <w:webHidden/>
              </w:rPr>
              <w:fldChar w:fldCharType="separate"/>
            </w:r>
            <w:r>
              <w:rPr>
                <w:webHidden/>
              </w:rPr>
              <w:t>41</w:t>
            </w:r>
            <w:r>
              <w:rPr>
                <w:webHidden/>
              </w:rPr>
              <w:fldChar w:fldCharType="end"/>
            </w:r>
          </w:hyperlink>
        </w:p>
        <w:p w14:paraId="28054876" w14:textId="77777777" w:rsidR="00684B7C" w:rsidRDefault="00684B7C">
          <w:pPr>
            <w:pStyle w:val="TOC3"/>
            <w:rPr>
              <w:rFonts w:asciiTheme="minorHAnsi" w:eastAsiaTheme="minorEastAsia" w:hAnsiTheme="minorHAnsi" w:cstheme="minorBidi"/>
              <w:sz w:val="22"/>
              <w:szCs w:val="22"/>
              <w:lang w:eastAsia="en-US"/>
            </w:rPr>
          </w:pPr>
          <w:hyperlink w:anchor="_Toc487716148" w:history="1">
            <w:r w:rsidRPr="00693A67">
              <w:rPr>
                <w:rStyle w:val="Hyperlink"/>
              </w:rPr>
              <w:t>2.4: Cloud Migration Using Pluggable Databases</w:t>
            </w:r>
            <w:r>
              <w:rPr>
                <w:webHidden/>
              </w:rPr>
              <w:tab/>
            </w:r>
            <w:r>
              <w:rPr>
                <w:webHidden/>
              </w:rPr>
              <w:fldChar w:fldCharType="begin"/>
            </w:r>
            <w:r>
              <w:rPr>
                <w:webHidden/>
              </w:rPr>
              <w:instrText xml:space="preserve"> PAGEREF _Toc487716148 \h </w:instrText>
            </w:r>
            <w:r>
              <w:rPr>
                <w:webHidden/>
              </w:rPr>
            </w:r>
            <w:r>
              <w:rPr>
                <w:webHidden/>
              </w:rPr>
              <w:fldChar w:fldCharType="separate"/>
            </w:r>
            <w:r>
              <w:rPr>
                <w:webHidden/>
              </w:rPr>
              <w:t>41</w:t>
            </w:r>
            <w:r>
              <w:rPr>
                <w:webHidden/>
              </w:rPr>
              <w:fldChar w:fldCharType="end"/>
            </w:r>
          </w:hyperlink>
        </w:p>
        <w:p w14:paraId="6DB9A996" w14:textId="77777777" w:rsidR="00684B7C" w:rsidRDefault="00684B7C">
          <w:pPr>
            <w:pStyle w:val="TOC3"/>
            <w:rPr>
              <w:rFonts w:asciiTheme="minorHAnsi" w:eastAsiaTheme="minorEastAsia" w:hAnsiTheme="minorHAnsi" w:cstheme="minorBidi"/>
              <w:sz w:val="22"/>
              <w:szCs w:val="22"/>
              <w:lang w:eastAsia="en-US"/>
            </w:rPr>
          </w:pPr>
          <w:hyperlink w:anchor="_Toc487716149" w:history="1">
            <w:r w:rsidRPr="00693A67">
              <w:rPr>
                <w:rStyle w:val="Hyperlink"/>
              </w:rPr>
              <w:t>2.5: Cloud Migration Using Data Pump</w:t>
            </w:r>
            <w:r>
              <w:rPr>
                <w:webHidden/>
              </w:rPr>
              <w:tab/>
            </w:r>
            <w:r>
              <w:rPr>
                <w:webHidden/>
              </w:rPr>
              <w:fldChar w:fldCharType="begin"/>
            </w:r>
            <w:r>
              <w:rPr>
                <w:webHidden/>
              </w:rPr>
              <w:instrText xml:space="preserve"> PAGEREF _Toc487716149 \h </w:instrText>
            </w:r>
            <w:r>
              <w:rPr>
                <w:webHidden/>
              </w:rPr>
            </w:r>
            <w:r>
              <w:rPr>
                <w:webHidden/>
              </w:rPr>
              <w:fldChar w:fldCharType="separate"/>
            </w:r>
            <w:r>
              <w:rPr>
                <w:webHidden/>
              </w:rPr>
              <w:t>65</w:t>
            </w:r>
            <w:r>
              <w:rPr>
                <w:webHidden/>
              </w:rPr>
              <w:fldChar w:fldCharType="end"/>
            </w:r>
          </w:hyperlink>
        </w:p>
        <w:p w14:paraId="06ABCDB7" w14:textId="77777777" w:rsidR="00684B7C" w:rsidRDefault="00684B7C">
          <w:pPr>
            <w:pStyle w:val="TOC3"/>
            <w:rPr>
              <w:rFonts w:asciiTheme="minorHAnsi" w:eastAsiaTheme="minorEastAsia" w:hAnsiTheme="minorHAnsi" w:cstheme="minorBidi"/>
              <w:sz w:val="22"/>
              <w:szCs w:val="22"/>
              <w:lang w:eastAsia="en-US"/>
            </w:rPr>
          </w:pPr>
          <w:hyperlink w:anchor="_Toc487716150" w:history="1">
            <w:r w:rsidRPr="00693A67">
              <w:rPr>
                <w:rStyle w:val="Hyperlink"/>
              </w:rPr>
              <w:t>2.6: Cloud Migration Using SQL Developer Carts</w:t>
            </w:r>
            <w:r>
              <w:rPr>
                <w:webHidden/>
              </w:rPr>
              <w:tab/>
            </w:r>
            <w:r>
              <w:rPr>
                <w:webHidden/>
              </w:rPr>
              <w:fldChar w:fldCharType="begin"/>
            </w:r>
            <w:r>
              <w:rPr>
                <w:webHidden/>
              </w:rPr>
              <w:instrText xml:space="preserve"> PAGEREF _Toc487716150 \h </w:instrText>
            </w:r>
            <w:r>
              <w:rPr>
                <w:webHidden/>
              </w:rPr>
            </w:r>
            <w:r>
              <w:rPr>
                <w:webHidden/>
              </w:rPr>
              <w:fldChar w:fldCharType="separate"/>
            </w:r>
            <w:r>
              <w:rPr>
                <w:webHidden/>
              </w:rPr>
              <w:t>79</w:t>
            </w:r>
            <w:r>
              <w:rPr>
                <w:webHidden/>
              </w:rPr>
              <w:fldChar w:fldCharType="end"/>
            </w:r>
          </w:hyperlink>
        </w:p>
        <w:p w14:paraId="07FFA074" w14:textId="77777777" w:rsidR="00684B7C" w:rsidRDefault="00684B7C">
          <w:pPr>
            <w:pStyle w:val="TOC1"/>
            <w:tabs>
              <w:tab w:val="right" w:leader="dot" w:pos="8630"/>
            </w:tabs>
            <w:rPr>
              <w:rFonts w:asciiTheme="minorHAnsi" w:eastAsiaTheme="minorEastAsia" w:hAnsiTheme="minorHAnsi" w:cstheme="minorBidi"/>
              <w:noProof/>
              <w:sz w:val="22"/>
              <w:szCs w:val="22"/>
              <w:lang w:eastAsia="en-US"/>
            </w:rPr>
          </w:pPr>
          <w:hyperlink w:anchor="_Toc487716151" w:history="1">
            <w:r w:rsidRPr="00693A67">
              <w:rPr>
                <w:rStyle w:val="Hyperlink"/>
                <w:noProof/>
              </w:rPr>
              <w:t>Section 3: Backup and Recovery</w:t>
            </w:r>
            <w:r>
              <w:rPr>
                <w:noProof/>
                <w:webHidden/>
              </w:rPr>
              <w:tab/>
            </w:r>
            <w:r>
              <w:rPr>
                <w:noProof/>
                <w:webHidden/>
              </w:rPr>
              <w:fldChar w:fldCharType="begin"/>
            </w:r>
            <w:r>
              <w:rPr>
                <w:noProof/>
                <w:webHidden/>
              </w:rPr>
              <w:instrText xml:space="preserve"> PAGEREF _Toc487716151 \h </w:instrText>
            </w:r>
            <w:r>
              <w:rPr>
                <w:noProof/>
                <w:webHidden/>
              </w:rPr>
            </w:r>
            <w:r>
              <w:rPr>
                <w:noProof/>
                <w:webHidden/>
              </w:rPr>
              <w:fldChar w:fldCharType="separate"/>
            </w:r>
            <w:r>
              <w:rPr>
                <w:noProof/>
                <w:webHidden/>
              </w:rPr>
              <w:t>88</w:t>
            </w:r>
            <w:r>
              <w:rPr>
                <w:noProof/>
                <w:webHidden/>
              </w:rPr>
              <w:fldChar w:fldCharType="end"/>
            </w:r>
          </w:hyperlink>
        </w:p>
        <w:p w14:paraId="74BB33BE" w14:textId="77777777" w:rsidR="00684B7C" w:rsidRDefault="00684B7C">
          <w:pPr>
            <w:pStyle w:val="TOC3"/>
            <w:rPr>
              <w:rFonts w:asciiTheme="minorHAnsi" w:eastAsiaTheme="minorEastAsia" w:hAnsiTheme="minorHAnsi" w:cstheme="minorBidi"/>
              <w:sz w:val="22"/>
              <w:szCs w:val="22"/>
              <w:lang w:eastAsia="en-US"/>
            </w:rPr>
          </w:pPr>
          <w:hyperlink w:anchor="_Toc487716152" w:history="1">
            <w:r w:rsidRPr="00693A67">
              <w:rPr>
                <w:rStyle w:val="Hyperlink"/>
              </w:rPr>
              <w:t>3.1: Introduction</w:t>
            </w:r>
            <w:r>
              <w:rPr>
                <w:webHidden/>
              </w:rPr>
              <w:tab/>
            </w:r>
            <w:r>
              <w:rPr>
                <w:webHidden/>
              </w:rPr>
              <w:fldChar w:fldCharType="begin"/>
            </w:r>
            <w:r>
              <w:rPr>
                <w:webHidden/>
              </w:rPr>
              <w:instrText xml:space="preserve"> PAGEREF _Toc487716152 \h </w:instrText>
            </w:r>
            <w:r>
              <w:rPr>
                <w:webHidden/>
              </w:rPr>
            </w:r>
            <w:r>
              <w:rPr>
                <w:webHidden/>
              </w:rPr>
              <w:fldChar w:fldCharType="separate"/>
            </w:r>
            <w:r>
              <w:rPr>
                <w:webHidden/>
              </w:rPr>
              <w:t>88</w:t>
            </w:r>
            <w:r>
              <w:rPr>
                <w:webHidden/>
              </w:rPr>
              <w:fldChar w:fldCharType="end"/>
            </w:r>
          </w:hyperlink>
        </w:p>
        <w:p w14:paraId="4CBCE34E" w14:textId="77777777" w:rsidR="00684B7C" w:rsidRDefault="00684B7C">
          <w:pPr>
            <w:pStyle w:val="TOC3"/>
            <w:rPr>
              <w:rFonts w:asciiTheme="minorHAnsi" w:eastAsiaTheme="minorEastAsia" w:hAnsiTheme="minorHAnsi" w:cstheme="minorBidi"/>
              <w:sz w:val="22"/>
              <w:szCs w:val="22"/>
              <w:lang w:eastAsia="en-US"/>
            </w:rPr>
          </w:pPr>
          <w:hyperlink w:anchor="_Toc487716153" w:history="1">
            <w:r w:rsidRPr="00693A67">
              <w:rPr>
                <w:rStyle w:val="Hyperlink"/>
              </w:rPr>
              <w:t>3.2: Objectives</w:t>
            </w:r>
            <w:r>
              <w:rPr>
                <w:webHidden/>
              </w:rPr>
              <w:tab/>
            </w:r>
            <w:r>
              <w:rPr>
                <w:webHidden/>
              </w:rPr>
              <w:fldChar w:fldCharType="begin"/>
            </w:r>
            <w:r>
              <w:rPr>
                <w:webHidden/>
              </w:rPr>
              <w:instrText xml:space="preserve"> PAGEREF _Toc487716153 \h </w:instrText>
            </w:r>
            <w:r>
              <w:rPr>
                <w:webHidden/>
              </w:rPr>
            </w:r>
            <w:r>
              <w:rPr>
                <w:webHidden/>
              </w:rPr>
              <w:fldChar w:fldCharType="separate"/>
            </w:r>
            <w:r>
              <w:rPr>
                <w:webHidden/>
              </w:rPr>
              <w:t>88</w:t>
            </w:r>
            <w:r>
              <w:rPr>
                <w:webHidden/>
              </w:rPr>
              <w:fldChar w:fldCharType="end"/>
            </w:r>
          </w:hyperlink>
        </w:p>
        <w:p w14:paraId="0568F4BE" w14:textId="77777777" w:rsidR="00684B7C" w:rsidRDefault="00684B7C">
          <w:pPr>
            <w:pStyle w:val="TOC3"/>
            <w:rPr>
              <w:rFonts w:asciiTheme="minorHAnsi" w:eastAsiaTheme="minorEastAsia" w:hAnsiTheme="minorHAnsi" w:cstheme="minorBidi"/>
              <w:sz w:val="22"/>
              <w:szCs w:val="22"/>
              <w:lang w:eastAsia="en-US"/>
            </w:rPr>
          </w:pPr>
          <w:hyperlink w:anchor="_Toc487716154" w:history="1">
            <w:r w:rsidRPr="00693A67">
              <w:rPr>
                <w:rStyle w:val="Hyperlink"/>
              </w:rPr>
              <w:t>3.3: Lab Requirements</w:t>
            </w:r>
            <w:r>
              <w:rPr>
                <w:webHidden/>
              </w:rPr>
              <w:tab/>
            </w:r>
            <w:r>
              <w:rPr>
                <w:webHidden/>
              </w:rPr>
              <w:fldChar w:fldCharType="begin"/>
            </w:r>
            <w:r>
              <w:rPr>
                <w:webHidden/>
              </w:rPr>
              <w:instrText xml:space="preserve"> PAGEREF _Toc487716154 \h </w:instrText>
            </w:r>
            <w:r>
              <w:rPr>
                <w:webHidden/>
              </w:rPr>
            </w:r>
            <w:r>
              <w:rPr>
                <w:webHidden/>
              </w:rPr>
              <w:fldChar w:fldCharType="separate"/>
            </w:r>
            <w:r>
              <w:rPr>
                <w:webHidden/>
              </w:rPr>
              <w:t>88</w:t>
            </w:r>
            <w:r>
              <w:rPr>
                <w:webHidden/>
              </w:rPr>
              <w:fldChar w:fldCharType="end"/>
            </w:r>
          </w:hyperlink>
        </w:p>
        <w:p w14:paraId="2681C27D" w14:textId="77777777" w:rsidR="00684B7C" w:rsidRDefault="00684B7C">
          <w:pPr>
            <w:pStyle w:val="TOC3"/>
            <w:rPr>
              <w:rFonts w:asciiTheme="minorHAnsi" w:eastAsiaTheme="minorEastAsia" w:hAnsiTheme="minorHAnsi" w:cstheme="minorBidi"/>
              <w:sz w:val="22"/>
              <w:szCs w:val="22"/>
              <w:lang w:eastAsia="en-US"/>
            </w:rPr>
          </w:pPr>
          <w:hyperlink w:anchor="_Toc487716155" w:history="1">
            <w:r w:rsidRPr="00693A67">
              <w:rPr>
                <w:rStyle w:val="Hyperlink"/>
              </w:rPr>
              <w:t>3.4: Oracle Public Cloud Backup Recovery</w:t>
            </w:r>
            <w:r>
              <w:rPr>
                <w:webHidden/>
              </w:rPr>
              <w:tab/>
            </w:r>
            <w:r>
              <w:rPr>
                <w:webHidden/>
              </w:rPr>
              <w:fldChar w:fldCharType="begin"/>
            </w:r>
            <w:r>
              <w:rPr>
                <w:webHidden/>
              </w:rPr>
              <w:instrText xml:space="preserve"> PAGEREF _Toc487716155 \h </w:instrText>
            </w:r>
            <w:r>
              <w:rPr>
                <w:webHidden/>
              </w:rPr>
            </w:r>
            <w:r>
              <w:rPr>
                <w:webHidden/>
              </w:rPr>
              <w:fldChar w:fldCharType="separate"/>
            </w:r>
            <w:r>
              <w:rPr>
                <w:webHidden/>
              </w:rPr>
              <w:t>88</w:t>
            </w:r>
            <w:r>
              <w:rPr>
                <w:webHidden/>
              </w:rPr>
              <w:fldChar w:fldCharType="end"/>
            </w:r>
          </w:hyperlink>
        </w:p>
        <w:p w14:paraId="5B0F085B" w14:textId="77777777" w:rsidR="00684B7C" w:rsidRDefault="00684B7C">
          <w:pPr>
            <w:pStyle w:val="TOC1"/>
            <w:tabs>
              <w:tab w:val="right" w:leader="dot" w:pos="8630"/>
            </w:tabs>
            <w:rPr>
              <w:rFonts w:asciiTheme="minorHAnsi" w:eastAsiaTheme="minorEastAsia" w:hAnsiTheme="minorHAnsi" w:cstheme="minorBidi"/>
              <w:noProof/>
              <w:sz w:val="22"/>
              <w:szCs w:val="22"/>
              <w:lang w:eastAsia="en-US"/>
            </w:rPr>
          </w:pPr>
          <w:hyperlink w:anchor="_Toc487716156" w:history="1">
            <w:r w:rsidRPr="00693A67">
              <w:rPr>
                <w:rStyle w:val="Hyperlink"/>
                <w:noProof/>
              </w:rPr>
              <w:t>Section 4: Database Development</w:t>
            </w:r>
            <w:r>
              <w:rPr>
                <w:noProof/>
                <w:webHidden/>
              </w:rPr>
              <w:tab/>
            </w:r>
            <w:r>
              <w:rPr>
                <w:noProof/>
                <w:webHidden/>
              </w:rPr>
              <w:fldChar w:fldCharType="begin"/>
            </w:r>
            <w:r>
              <w:rPr>
                <w:noProof/>
                <w:webHidden/>
              </w:rPr>
              <w:instrText xml:space="preserve"> PAGEREF _Toc487716156 \h </w:instrText>
            </w:r>
            <w:r>
              <w:rPr>
                <w:noProof/>
                <w:webHidden/>
              </w:rPr>
            </w:r>
            <w:r>
              <w:rPr>
                <w:noProof/>
                <w:webHidden/>
              </w:rPr>
              <w:fldChar w:fldCharType="separate"/>
            </w:r>
            <w:r>
              <w:rPr>
                <w:noProof/>
                <w:webHidden/>
              </w:rPr>
              <w:t>101</w:t>
            </w:r>
            <w:r>
              <w:rPr>
                <w:noProof/>
                <w:webHidden/>
              </w:rPr>
              <w:fldChar w:fldCharType="end"/>
            </w:r>
          </w:hyperlink>
        </w:p>
        <w:p w14:paraId="6AC067D1" w14:textId="77777777" w:rsidR="00684B7C" w:rsidRDefault="00684B7C">
          <w:pPr>
            <w:pStyle w:val="TOC3"/>
            <w:rPr>
              <w:rFonts w:asciiTheme="minorHAnsi" w:eastAsiaTheme="minorEastAsia" w:hAnsiTheme="minorHAnsi" w:cstheme="minorBidi"/>
              <w:sz w:val="22"/>
              <w:szCs w:val="22"/>
              <w:lang w:eastAsia="en-US"/>
            </w:rPr>
          </w:pPr>
          <w:hyperlink w:anchor="_Toc487716157" w:history="1">
            <w:r w:rsidRPr="00693A67">
              <w:rPr>
                <w:rStyle w:val="Hyperlink"/>
              </w:rPr>
              <w:t>4.1: Introduction</w:t>
            </w:r>
            <w:r>
              <w:rPr>
                <w:webHidden/>
              </w:rPr>
              <w:tab/>
            </w:r>
            <w:r>
              <w:rPr>
                <w:webHidden/>
              </w:rPr>
              <w:fldChar w:fldCharType="begin"/>
            </w:r>
            <w:r>
              <w:rPr>
                <w:webHidden/>
              </w:rPr>
              <w:instrText xml:space="preserve"> PAGEREF _Toc487716157 \h </w:instrText>
            </w:r>
            <w:r>
              <w:rPr>
                <w:webHidden/>
              </w:rPr>
            </w:r>
            <w:r>
              <w:rPr>
                <w:webHidden/>
              </w:rPr>
              <w:fldChar w:fldCharType="separate"/>
            </w:r>
            <w:r>
              <w:rPr>
                <w:webHidden/>
              </w:rPr>
              <w:t>101</w:t>
            </w:r>
            <w:r>
              <w:rPr>
                <w:webHidden/>
              </w:rPr>
              <w:fldChar w:fldCharType="end"/>
            </w:r>
          </w:hyperlink>
        </w:p>
        <w:p w14:paraId="725BB82E" w14:textId="77777777" w:rsidR="00684B7C" w:rsidRDefault="00684B7C">
          <w:pPr>
            <w:pStyle w:val="TOC3"/>
            <w:rPr>
              <w:rFonts w:asciiTheme="minorHAnsi" w:eastAsiaTheme="minorEastAsia" w:hAnsiTheme="minorHAnsi" w:cstheme="minorBidi"/>
              <w:sz w:val="22"/>
              <w:szCs w:val="22"/>
              <w:lang w:eastAsia="en-US"/>
            </w:rPr>
          </w:pPr>
          <w:hyperlink w:anchor="_Toc487716158" w:history="1">
            <w:r w:rsidRPr="00693A67">
              <w:rPr>
                <w:rStyle w:val="Hyperlink"/>
              </w:rPr>
              <w:t>4.2: Objectives</w:t>
            </w:r>
            <w:r>
              <w:rPr>
                <w:webHidden/>
              </w:rPr>
              <w:tab/>
            </w:r>
            <w:r>
              <w:rPr>
                <w:webHidden/>
              </w:rPr>
              <w:fldChar w:fldCharType="begin"/>
            </w:r>
            <w:r>
              <w:rPr>
                <w:webHidden/>
              </w:rPr>
              <w:instrText xml:space="preserve"> PAGEREF _Toc487716158 \h </w:instrText>
            </w:r>
            <w:r>
              <w:rPr>
                <w:webHidden/>
              </w:rPr>
            </w:r>
            <w:r>
              <w:rPr>
                <w:webHidden/>
              </w:rPr>
              <w:fldChar w:fldCharType="separate"/>
            </w:r>
            <w:r>
              <w:rPr>
                <w:webHidden/>
              </w:rPr>
              <w:t>101</w:t>
            </w:r>
            <w:r>
              <w:rPr>
                <w:webHidden/>
              </w:rPr>
              <w:fldChar w:fldCharType="end"/>
            </w:r>
          </w:hyperlink>
        </w:p>
        <w:p w14:paraId="43B5B532" w14:textId="77777777" w:rsidR="00684B7C" w:rsidRDefault="00684B7C">
          <w:pPr>
            <w:pStyle w:val="TOC3"/>
            <w:rPr>
              <w:rFonts w:asciiTheme="minorHAnsi" w:eastAsiaTheme="minorEastAsia" w:hAnsiTheme="minorHAnsi" w:cstheme="minorBidi"/>
              <w:sz w:val="22"/>
              <w:szCs w:val="22"/>
              <w:lang w:eastAsia="en-US"/>
            </w:rPr>
          </w:pPr>
          <w:hyperlink w:anchor="_Toc487716159" w:history="1">
            <w:r w:rsidRPr="00693A67">
              <w:rPr>
                <w:rStyle w:val="Hyperlink"/>
              </w:rPr>
              <w:t>4.3: Lab Requirements</w:t>
            </w:r>
            <w:r>
              <w:rPr>
                <w:webHidden/>
              </w:rPr>
              <w:tab/>
            </w:r>
            <w:r>
              <w:rPr>
                <w:webHidden/>
              </w:rPr>
              <w:fldChar w:fldCharType="begin"/>
            </w:r>
            <w:r>
              <w:rPr>
                <w:webHidden/>
              </w:rPr>
              <w:instrText xml:space="preserve"> PAGEREF _Toc487716159 \h </w:instrText>
            </w:r>
            <w:r>
              <w:rPr>
                <w:webHidden/>
              </w:rPr>
            </w:r>
            <w:r>
              <w:rPr>
                <w:webHidden/>
              </w:rPr>
              <w:fldChar w:fldCharType="separate"/>
            </w:r>
            <w:r>
              <w:rPr>
                <w:webHidden/>
              </w:rPr>
              <w:t>101</w:t>
            </w:r>
            <w:r>
              <w:rPr>
                <w:webHidden/>
              </w:rPr>
              <w:fldChar w:fldCharType="end"/>
            </w:r>
          </w:hyperlink>
        </w:p>
        <w:p w14:paraId="2CF51C00" w14:textId="77777777" w:rsidR="00684B7C" w:rsidRDefault="00684B7C">
          <w:pPr>
            <w:pStyle w:val="TOC3"/>
            <w:rPr>
              <w:rFonts w:asciiTheme="minorHAnsi" w:eastAsiaTheme="minorEastAsia" w:hAnsiTheme="minorHAnsi" w:cstheme="minorBidi"/>
              <w:sz w:val="22"/>
              <w:szCs w:val="22"/>
              <w:lang w:eastAsia="en-US"/>
            </w:rPr>
          </w:pPr>
          <w:hyperlink w:anchor="_Toc487716160" w:history="1">
            <w:r w:rsidRPr="00693A67">
              <w:rPr>
                <w:rStyle w:val="Hyperlink"/>
              </w:rPr>
              <w:t>4.4: Alpha Office and APEX</w:t>
            </w:r>
            <w:r>
              <w:rPr>
                <w:webHidden/>
              </w:rPr>
              <w:tab/>
            </w:r>
            <w:r>
              <w:rPr>
                <w:webHidden/>
              </w:rPr>
              <w:fldChar w:fldCharType="begin"/>
            </w:r>
            <w:r>
              <w:rPr>
                <w:webHidden/>
              </w:rPr>
              <w:instrText xml:space="preserve"> PAGEREF _Toc487716160 \h </w:instrText>
            </w:r>
            <w:r>
              <w:rPr>
                <w:webHidden/>
              </w:rPr>
            </w:r>
            <w:r>
              <w:rPr>
                <w:webHidden/>
              </w:rPr>
              <w:fldChar w:fldCharType="separate"/>
            </w:r>
            <w:r>
              <w:rPr>
                <w:webHidden/>
              </w:rPr>
              <w:t>101</w:t>
            </w:r>
            <w:r>
              <w:rPr>
                <w:webHidden/>
              </w:rPr>
              <w:fldChar w:fldCharType="end"/>
            </w:r>
          </w:hyperlink>
        </w:p>
        <w:p w14:paraId="2C0EFA8A" w14:textId="06CBAF56" w:rsidR="00B77569" w:rsidRDefault="00B77569">
          <w:r>
            <w:rPr>
              <w:b/>
              <w:bCs/>
              <w:noProof/>
            </w:rPr>
            <w:fldChar w:fldCharType="end"/>
          </w:r>
        </w:p>
      </w:sdtContent>
    </w:sdt>
    <w:p w14:paraId="1CC5A5AB" w14:textId="77777777" w:rsidR="00A14C62" w:rsidRPr="000A4463" w:rsidRDefault="00A14C62" w:rsidP="0005017A">
      <w:pPr>
        <w:pStyle w:val="BodyNote"/>
        <w:rPr>
          <w:i w:val="0"/>
        </w:rPr>
        <w:sectPr w:rsidR="00A14C62" w:rsidRPr="000A4463" w:rsidSect="00E817C3">
          <w:headerReference w:type="even" r:id="rId10"/>
          <w:headerReference w:type="default" r:id="rId11"/>
          <w:footerReference w:type="even" r:id="rId12"/>
          <w:footerReference w:type="default" r:id="rId13"/>
          <w:type w:val="oddPage"/>
          <w:pgSz w:w="12240" w:h="15840"/>
          <w:pgMar w:top="1440" w:right="1440" w:bottom="1440" w:left="1440" w:header="720" w:footer="864" w:gutter="720"/>
          <w:cols w:space="720"/>
          <w:titlePg/>
          <w:docGrid w:linePitch="360"/>
        </w:sectPr>
      </w:pPr>
    </w:p>
    <w:p w14:paraId="7AE907D7" w14:textId="068F5352" w:rsidR="00A14C62" w:rsidRPr="000A4463" w:rsidRDefault="00A14C62" w:rsidP="006E29F3">
      <w:pPr>
        <w:pStyle w:val="Heading1"/>
        <w:numPr>
          <w:ilvl w:val="0"/>
          <w:numId w:val="9"/>
        </w:numPr>
      </w:pPr>
      <w:bookmarkStart w:id="4" w:name="_Toc487716137"/>
      <w:r w:rsidRPr="000A4463">
        <w:lastRenderedPageBreak/>
        <w:t>Database Cloud Service Overview</w:t>
      </w:r>
      <w:bookmarkEnd w:id="4"/>
      <w:r w:rsidRPr="000A4463">
        <w:t xml:space="preserve"> </w:t>
      </w:r>
    </w:p>
    <w:p w14:paraId="63B63952" w14:textId="58DEBC43" w:rsidR="0088493C" w:rsidRPr="000A4463" w:rsidRDefault="0088493C" w:rsidP="00D15C10">
      <w:pPr>
        <w:pStyle w:val="Heading3"/>
        <w:numPr>
          <w:ilvl w:val="1"/>
          <w:numId w:val="10"/>
        </w:numPr>
      </w:pPr>
      <w:bookmarkStart w:id="5" w:name="_Toc487716138"/>
      <w:r w:rsidRPr="000A4463">
        <w:t>Introduction</w:t>
      </w:r>
      <w:bookmarkEnd w:id="0"/>
      <w:bookmarkEnd w:id="1"/>
      <w:bookmarkEnd w:id="5"/>
    </w:p>
    <w:p w14:paraId="60C1F300" w14:textId="0861C396" w:rsidR="00586C7B" w:rsidRPr="000A4463" w:rsidRDefault="00850746" w:rsidP="0005017A">
      <w:pPr>
        <w:pStyle w:val="BodyNote"/>
        <w:rPr>
          <w:i w:val="0"/>
          <w:lang w:eastAsia="en-US"/>
        </w:rPr>
      </w:pPr>
      <w:bookmarkStart w:id="6" w:name="_Toc6463460"/>
      <w:r w:rsidRPr="000A4463">
        <w:rPr>
          <w:i w:val="0"/>
          <w:lang w:eastAsia="en-US"/>
        </w:rPr>
        <w:t>This lab</w:t>
      </w:r>
      <w:r w:rsidR="00586C7B" w:rsidRPr="000A4463">
        <w:rPr>
          <w:i w:val="0"/>
          <w:lang w:eastAsia="en-US"/>
        </w:rPr>
        <w:t xml:space="preserve"> will </w:t>
      </w:r>
      <w:r w:rsidR="00FD1FB1">
        <w:rPr>
          <w:i w:val="0"/>
          <w:lang w:eastAsia="en-US"/>
        </w:rPr>
        <w:t xml:space="preserve">help give you a </w:t>
      </w:r>
      <w:r w:rsidR="00586C7B" w:rsidRPr="000A4463">
        <w:rPr>
          <w:i w:val="0"/>
          <w:lang w:eastAsia="en-US"/>
        </w:rPr>
        <w:t>basic understanding of the Oracle Database Cloud Service an</w:t>
      </w:r>
      <w:r w:rsidR="00FD1FB1">
        <w:rPr>
          <w:i w:val="0"/>
          <w:lang w:eastAsia="en-US"/>
        </w:rPr>
        <w:t xml:space="preserve">d it’s </w:t>
      </w:r>
      <w:r w:rsidR="00586C7B" w:rsidRPr="000A4463">
        <w:rPr>
          <w:i w:val="0"/>
          <w:lang w:eastAsia="en-US"/>
        </w:rPr>
        <w:t xml:space="preserve">capabilities around </w:t>
      </w:r>
      <w:r w:rsidR="00E31895" w:rsidRPr="000A4463">
        <w:rPr>
          <w:i w:val="0"/>
          <w:lang w:eastAsia="en-US"/>
        </w:rPr>
        <w:t>administration</w:t>
      </w:r>
      <w:r w:rsidR="00586C7B" w:rsidRPr="000A4463">
        <w:rPr>
          <w:i w:val="0"/>
          <w:lang w:eastAsia="en-US"/>
        </w:rPr>
        <w:t xml:space="preserve"> and </w:t>
      </w:r>
      <w:r w:rsidR="00D66359" w:rsidRPr="000A4463">
        <w:rPr>
          <w:i w:val="0"/>
          <w:lang w:eastAsia="en-US"/>
        </w:rPr>
        <w:t xml:space="preserve">database </w:t>
      </w:r>
      <w:r w:rsidR="00586C7B" w:rsidRPr="000A4463">
        <w:rPr>
          <w:i w:val="0"/>
          <w:lang w:eastAsia="en-US"/>
        </w:rPr>
        <w:t>development.</w:t>
      </w:r>
      <w:r w:rsidR="00392473" w:rsidRPr="000A4463">
        <w:rPr>
          <w:i w:val="0"/>
          <w:lang w:eastAsia="en-US"/>
        </w:rPr>
        <w:t xml:space="preserve"> </w:t>
      </w:r>
    </w:p>
    <w:p w14:paraId="0B943CA4" w14:textId="7FB3118C" w:rsidR="0055584D" w:rsidRPr="000A4463" w:rsidRDefault="00FD1FB1" w:rsidP="0005017A">
      <w:pPr>
        <w:pStyle w:val="BodyNote"/>
        <w:rPr>
          <w:i w:val="0"/>
          <w:lang w:eastAsia="en-US"/>
        </w:rPr>
      </w:pPr>
      <w:r>
        <w:rPr>
          <w:i w:val="0"/>
          <w:lang w:eastAsia="en-US"/>
        </w:rPr>
        <w:t xml:space="preserve">We </w:t>
      </w:r>
      <w:r w:rsidR="00586C7B" w:rsidRPr="000A4463">
        <w:rPr>
          <w:i w:val="0"/>
          <w:lang w:eastAsia="en-US"/>
        </w:rPr>
        <w:t xml:space="preserve">will </w:t>
      </w:r>
      <w:r w:rsidR="000D2451" w:rsidRPr="000A4463">
        <w:rPr>
          <w:i w:val="0"/>
          <w:lang w:eastAsia="en-US"/>
        </w:rPr>
        <w:t>walk</w:t>
      </w:r>
      <w:r w:rsidR="00586C7B" w:rsidRPr="000A4463">
        <w:rPr>
          <w:i w:val="0"/>
          <w:lang w:eastAsia="en-US"/>
        </w:rPr>
        <w:t xml:space="preserve"> through creating a new Databas</w:t>
      </w:r>
      <w:r w:rsidR="00D66359" w:rsidRPr="000A4463">
        <w:rPr>
          <w:i w:val="0"/>
          <w:lang w:eastAsia="en-US"/>
        </w:rPr>
        <w:t xml:space="preserve">e Cloud Service instance. </w:t>
      </w:r>
      <w:r w:rsidR="0055584D" w:rsidRPr="000A4463">
        <w:rPr>
          <w:i w:val="0"/>
          <w:lang w:eastAsia="en-US"/>
        </w:rPr>
        <w:t>After the database has been created, you will connect into the Database image</w:t>
      </w:r>
      <w:r w:rsidR="0089057E" w:rsidRPr="000A4463">
        <w:rPr>
          <w:i w:val="0"/>
          <w:lang w:eastAsia="en-US"/>
        </w:rPr>
        <w:t xml:space="preserve"> using an</w:t>
      </w:r>
      <w:r w:rsidR="00A51C63">
        <w:rPr>
          <w:i w:val="0"/>
          <w:lang w:eastAsia="en-US"/>
        </w:rPr>
        <w:t xml:space="preserve"> SSH</w:t>
      </w:r>
      <w:r w:rsidR="0066244F" w:rsidRPr="000A4463">
        <w:rPr>
          <w:i w:val="0"/>
          <w:lang w:eastAsia="en-US"/>
        </w:rPr>
        <w:t xml:space="preserve"> private key</w:t>
      </w:r>
      <w:r w:rsidR="00586C7B" w:rsidRPr="000A4463">
        <w:rPr>
          <w:i w:val="0"/>
          <w:lang w:eastAsia="en-US"/>
        </w:rPr>
        <w:t xml:space="preserve"> and </w:t>
      </w:r>
      <w:r w:rsidR="00E31895" w:rsidRPr="000A4463">
        <w:rPr>
          <w:i w:val="0"/>
          <w:lang w:eastAsia="en-US"/>
        </w:rPr>
        <w:t>familiarize</w:t>
      </w:r>
      <w:r w:rsidR="00586C7B" w:rsidRPr="000A4463">
        <w:rPr>
          <w:i w:val="0"/>
          <w:lang w:eastAsia="en-US"/>
        </w:rPr>
        <w:t xml:space="preserve"> </w:t>
      </w:r>
      <w:r w:rsidR="00E31895" w:rsidRPr="000A4463">
        <w:rPr>
          <w:i w:val="0"/>
          <w:lang w:eastAsia="en-US"/>
        </w:rPr>
        <w:t>yourself</w:t>
      </w:r>
      <w:r w:rsidR="00586C7B" w:rsidRPr="000A4463">
        <w:rPr>
          <w:i w:val="0"/>
          <w:lang w:eastAsia="en-US"/>
        </w:rPr>
        <w:t xml:space="preserve"> with the image layout. Next you will learn </w:t>
      </w:r>
      <w:r w:rsidR="00ED3DCF">
        <w:rPr>
          <w:i w:val="0"/>
          <w:lang w:eastAsia="en-US"/>
        </w:rPr>
        <w:t xml:space="preserve">about SSH tunneling using </w:t>
      </w:r>
      <w:r>
        <w:rPr>
          <w:i w:val="0"/>
          <w:lang w:eastAsia="en-US"/>
        </w:rPr>
        <w:t xml:space="preserve">an </w:t>
      </w:r>
      <w:r w:rsidR="00A51C63">
        <w:rPr>
          <w:i w:val="0"/>
          <w:lang w:eastAsia="en-US"/>
        </w:rPr>
        <w:t>SSH</w:t>
      </w:r>
      <w:r w:rsidR="00586C7B" w:rsidRPr="000A4463">
        <w:rPr>
          <w:i w:val="0"/>
          <w:lang w:eastAsia="en-US"/>
        </w:rPr>
        <w:t xml:space="preserve"> configuration file</w:t>
      </w:r>
      <w:r>
        <w:rPr>
          <w:i w:val="0"/>
          <w:lang w:eastAsia="en-US"/>
        </w:rPr>
        <w:t xml:space="preserve">.  This file will be </w:t>
      </w:r>
      <w:r w:rsidR="00586C7B" w:rsidRPr="000A4463">
        <w:rPr>
          <w:i w:val="0"/>
          <w:lang w:eastAsia="en-US"/>
        </w:rPr>
        <w:t xml:space="preserve">used to tunnel </w:t>
      </w:r>
      <w:r w:rsidR="0089057E" w:rsidRPr="000A4463">
        <w:rPr>
          <w:i w:val="0"/>
          <w:lang w:eastAsia="en-US"/>
        </w:rPr>
        <w:t>multiple ports</w:t>
      </w:r>
      <w:r w:rsidR="00586C7B" w:rsidRPr="000A4463">
        <w:rPr>
          <w:i w:val="0"/>
          <w:lang w:eastAsia="en-US"/>
        </w:rPr>
        <w:t xml:space="preserve"> to a remote OPC instance. Using the tunnels, you will learn how to access various Database consoles.</w:t>
      </w:r>
    </w:p>
    <w:p w14:paraId="4CD5861E" w14:textId="77777777" w:rsidR="0088493C" w:rsidRPr="000A4463" w:rsidRDefault="0088493C" w:rsidP="00D15C10">
      <w:pPr>
        <w:pStyle w:val="Heading3"/>
        <w:numPr>
          <w:ilvl w:val="1"/>
          <w:numId w:val="10"/>
        </w:numPr>
      </w:pPr>
      <w:bookmarkStart w:id="7" w:name="_Toc135970350"/>
      <w:bookmarkStart w:id="8" w:name="_Toc463084415"/>
      <w:bookmarkStart w:id="9" w:name="_Toc487716139"/>
      <w:bookmarkEnd w:id="6"/>
      <w:r w:rsidRPr="000A4463">
        <w:t>Objectives</w:t>
      </w:r>
      <w:bookmarkEnd w:id="7"/>
      <w:bookmarkEnd w:id="8"/>
      <w:bookmarkEnd w:id="9"/>
    </w:p>
    <w:p w14:paraId="36871307" w14:textId="77777777" w:rsidR="00D74987" w:rsidRPr="000A4463" w:rsidRDefault="00D74987" w:rsidP="00307FA4">
      <w:pPr>
        <w:pStyle w:val="BodyNote"/>
        <w:numPr>
          <w:ilvl w:val="0"/>
          <w:numId w:val="53"/>
        </w:numPr>
        <w:rPr>
          <w:i w:val="0"/>
        </w:rPr>
      </w:pPr>
      <w:r w:rsidRPr="000A4463">
        <w:rPr>
          <w:i w:val="0"/>
        </w:rPr>
        <w:t>Create Database Cloud Service</w:t>
      </w:r>
    </w:p>
    <w:p w14:paraId="76F1BD1F" w14:textId="77777777" w:rsidR="00586C7B" w:rsidRPr="000A4463" w:rsidRDefault="00DB0CAA" w:rsidP="00307FA4">
      <w:pPr>
        <w:pStyle w:val="BodyNote"/>
        <w:numPr>
          <w:ilvl w:val="0"/>
          <w:numId w:val="53"/>
        </w:numPr>
        <w:rPr>
          <w:i w:val="0"/>
        </w:rPr>
      </w:pPr>
      <w:r w:rsidRPr="000A4463">
        <w:rPr>
          <w:i w:val="0"/>
        </w:rPr>
        <w:t>Configure security with SSH</w:t>
      </w:r>
    </w:p>
    <w:p w14:paraId="32F13657" w14:textId="77777777" w:rsidR="00586C7B" w:rsidRPr="000A4463" w:rsidRDefault="00586C7B" w:rsidP="00307FA4">
      <w:pPr>
        <w:pStyle w:val="BodyNote"/>
        <w:numPr>
          <w:ilvl w:val="0"/>
          <w:numId w:val="53"/>
        </w:numPr>
        <w:rPr>
          <w:i w:val="0"/>
        </w:rPr>
      </w:pPr>
      <w:r w:rsidRPr="000A4463">
        <w:rPr>
          <w:i w:val="0"/>
        </w:rPr>
        <w:t xml:space="preserve">Explore VM and </w:t>
      </w:r>
      <w:r w:rsidR="00DB0CAA" w:rsidRPr="000A4463">
        <w:rPr>
          <w:i w:val="0"/>
        </w:rPr>
        <w:t>cloud c</w:t>
      </w:r>
      <w:r w:rsidRPr="000A4463">
        <w:rPr>
          <w:i w:val="0"/>
        </w:rPr>
        <w:t>onsoles</w:t>
      </w:r>
    </w:p>
    <w:p w14:paraId="6ABE669E" w14:textId="73DDF2EC" w:rsidR="007B55C2" w:rsidRPr="000A4463" w:rsidRDefault="00EA7AA8" w:rsidP="00D15C10">
      <w:pPr>
        <w:pStyle w:val="Heading3"/>
        <w:numPr>
          <w:ilvl w:val="1"/>
          <w:numId w:val="10"/>
        </w:numPr>
      </w:pPr>
      <w:bookmarkStart w:id="10" w:name="_Toc463084416"/>
      <w:bookmarkStart w:id="11" w:name="_Toc487716140"/>
      <w:r>
        <w:t xml:space="preserve">Lab </w:t>
      </w:r>
      <w:r w:rsidR="007B55C2" w:rsidRPr="000A4463">
        <w:t>Require</w:t>
      </w:r>
      <w:bookmarkEnd w:id="10"/>
      <w:r w:rsidR="00DB0CAA" w:rsidRPr="000A4463">
        <w:t>ments</w:t>
      </w:r>
      <w:bookmarkEnd w:id="11"/>
    </w:p>
    <w:p w14:paraId="1CA5992B" w14:textId="5F6A5B49" w:rsidR="006E4013" w:rsidRDefault="00CE7574" w:rsidP="00307FA4">
      <w:pPr>
        <w:pStyle w:val="BodyNote"/>
        <w:numPr>
          <w:ilvl w:val="0"/>
          <w:numId w:val="52"/>
        </w:numPr>
        <w:rPr>
          <w:i w:val="0"/>
        </w:rPr>
      </w:pPr>
      <w:r w:rsidRPr="000A4463">
        <w:rPr>
          <w:i w:val="0"/>
        </w:rPr>
        <w:t>VNC Viewer to connect to an Image running on Oracle’s IaaS Compute Service.</w:t>
      </w:r>
    </w:p>
    <w:p w14:paraId="0E3CF05D" w14:textId="47F812B9" w:rsidR="00A7216A" w:rsidRDefault="00A7216A" w:rsidP="00307FA4">
      <w:pPr>
        <w:pStyle w:val="BodyText"/>
        <w:numPr>
          <w:ilvl w:val="0"/>
          <w:numId w:val="52"/>
        </w:numPr>
        <w:rPr>
          <w:rFonts w:ascii="Arial" w:hAnsi="Arial"/>
        </w:rPr>
      </w:pPr>
      <w:r>
        <w:rPr>
          <w:rFonts w:ascii="Arial" w:hAnsi="Arial"/>
        </w:rPr>
        <w:t>L</w:t>
      </w:r>
      <w:r w:rsidRPr="00A7216A">
        <w:rPr>
          <w:rFonts w:ascii="Arial" w:hAnsi="Arial"/>
        </w:rPr>
        <w:t xml:space="preserve">aptop </w:t>
      </w:r>
      <w:r>
        <w:rPr>
          <w:rFonts w:ascii="Arial" w:hAnsi="Arial"/>
        </w:rPr>
        <w:t>capable of connecting to the internet and running VNC Viewer</w:t>
      </w:r>
    </w:p>
    <w:p w14:paraId="24BD2F5D" w14:textId="19311F7B" w:rsidR="00EA7AA8" w:rsidRDefault="00EA7AA8" w:rsidP="00307FA4">
      <w:pPr>
        <w:pStyle w:val="BodyNote"/>
        <w:numPr>
          <w:ilvl w:val="0"/>
          <w:numId w:val="52"/>
        </w:numPr>
        <w:rPr>
          <w:i w:val="0"/>
        </w:rPr>
      </w:pPr>
      <w:r w:rsidRPr="00EA7AA8">
        <w:rPr>
          <w:i w:val="0"/>
        </w:rPr>
        <w:t xml:space="preserve">Cloud </w:t>
      </w:r>
      <w:r>
        <w:rPr>
          <w:i w:val="0"/>
        </w:rPr>
        <w:t xml:space="preserve">environment </w:t>
      </w:r>
      <w:r w:rsidRPr="00EA7AA8">
        <w:rPr>
          <w:i w:val="0"/>
        </w:rPr>
        <w:t xml:space="preserve">access </w:t>
      </w:r>
      <w:r>
        <w:rPr>
          <w:i w:val="0"/>
        </w:rPr>
        <w:t xml:space="preserve">details </w:t>
      </w:r>
      <w:r w:rsidRPr="00EA7AA8">
        <w:rPr>
          <w:i w:val="0"/>
        </w:rPr>
        <w:t>provided by instructor in advance of the class</w:t>
      </w:r>
    </w:p>
    <w:p w14:paraId="1F56BB2D" w14:textId="41B01E08" w:rsidR="006D1C7E" w:rsidRDefault="006D1C7E" w:rsidP="006D1C7E">
      <w:pPr>
        <w:pStyle w:val="BodyText"/>
        <w:rPr>
          <w:rFonts w:ascii="Arial" w:hAnsi="Arial"/>
          <w:i/>
        </w:rPr>
      </w:pPr>
      <w:r w:rsidRPr="006D1C7E">
        <w:rPr>
          <w:rFonts w:ascii="Arial" w:hAnsi="Arial"/>
          <w:b/>
        </w:rPr>
        <w:t>Note:</w:t>
      </w:r>
      <w:r w:rsidRPr="006D1C7E">
        <w:rPr>
          <w:rFonts w:ascii="Arial" w:hAnsi="Arial"/>
        </w:rPr>
        <w:t xml:space="preserve"> </w:t>
      </w:r>
      <w:r>
        <w:rPr>
          <w:rFonts w:ascii="Arial" w:hAnsi="Arial"/>
          <w:i/>
        </w:rPr>
        <w:t>U</w:t>
      </w:r>
      <w:r w:rsidR="00A41B79">
        <w:rPr>
          <w:rFonts w:ascii="Arial" w:hAnsi="Arial"/>
          <w:i/>
        </w:rPr>
        <w:t xml:space="preserve">se the table </w:t>
      </w:r>
      <w:r w:rsidRPr="006D1C7E">
        <w:rPr>
          <w:rFonts w:ascii="Arial" w:hAnsi="Arial"/>
          <w:i/>
        </w:rPr>
        <w:t xml:space="preserve">below and </w:t>
      </w:r>
      <w:r w:rsidR="00A41B79">
        <w:rPr>
          <w:rFonts w:ascii="Arial" w:hAnsi="Arial"/>
          <w:i/>
        </w:rPr>
        <w:t>fill in the blanks as you go through the labs.  C</w:t>
      </w:r>
      <w:r w:rsidRPr="006D1C7E">
        <w:rPr>
          <w:rFonts w:ascii="Arial" w:hAnsi="Arial"/>
          <w:i/>
        </w:rPr>
        <w:t>reate a text file or note on your VNC desktop to keep track of important information you’ll need throughout the lab exercises</w:t>
      </w:r>
      <w:r w:rsidR="00A41B79">
        <w:rPr>
          <w:rFonts w:ascii="Arial" w:hAnsi="Arial"/>
          <w:i/>
        </w:rPr>
        <w:t xml:space="preserve"> so that you can easily copy and paste the information.</w:t>
      </w:r>
    </w:p>
    <w:tbl>
      <w:tblPr>
        <w:tblStyle w:val="TableGrid"/>
        <w:tblW w:w="0" w:type="auto"/>
        <w:tblLook w:val="04A0" w:firstRow="1" w:lastRow="0" w:firstColumn="1" w:lastColumn="0" w:noHBand="0" w:noVBand="1"/>
      </w:tblPr>
      <w:tblGrid>
        <w:gridCol w:w="4225"/>
        <w:gridCol w:w="4405"/>
      </w:tblGrid>
      <w:tr w:rsidR="00A41B79" w14:paraId="1E317C2F" w14:textId="77777777" w:rsidTr="00A41B79">
        <w:tc>
          <w:tcPr>
            <w:tcW w:w="4225" w:type="dxa"/>
          </w:tcPr>
          <w:p w14:paraId="02E629C9" w14:textId="0F3EB532" w:rsidR="00A41B79" w:rsidRDefault="00A41B79" w:rsidP="006D1C7E">
            <w:pPr>
              <w:pStyle w:val="BodyText"/>
              <w:rPr>
                <w:rFonts w:ascii="Arial" w:hAnsi="Arial"/>
              </w:rPr>
            </w:pPr>
            <w:r>
              <w:rPr>
                <w:rFonts w:ascii="Arial" w:hAnsi="Arial"/>
              </w:rPr>
              <w:t>Cloud Data Center:</w:t>
            </w:r>
          </w:p>
        </w:tc>
        <w:tc>
          <w:tcPr>
            <w:tcW w:w="4405" w:type="dxa"/>
          </w:tcPr>
          <w:p w14:paraId="52DDB339" w14:textId="77777777" w:rsidR="00A41B79" w:rsidRDefault="00A41B79" w:rsidP="006D1C7E">
            <w:pPr>
              <w:pStyle w:val="BodyText"/>
              <w:rPr>
                <w:rFonts w:ascii="Arial" w:hAnsi="Arial"/>
              </w:rPr>
            </w:pPr>
          </w:p>
        </w:tc>
      </w:tr>
      <w:tr w:rsidR="00A41B79" w14:paraId="582C3EEE" w14:textId="77777777" w:rsidTr="00A41B79">
        <w:tc>
          <w:tcPr>
            <w:tcW w:w="4225" w:type="dxa"/>
          </w:tcPr>
          <w:p w14:paraId="6B75E5D2" w14:textId="73B9F6E8" w:rsidR="00A41B79" w:rsidRDefault="00A41B79" w:rsidP="006D1C7E">
            <w:pPr>
              <w:pStyle w:val="BodyText"/>
              <w:rPr>
                <w:rFonts w:ascii="Arial" w:hAnsi="Arial"/>
              </w:rPr>
            </w:pPr>
            <w:r>
              <w:rPr>
                <w:rFonts w:ascii="Arial" w:hAnsi="Arial"/>
              </w:rPr>
              <w:t>Identity Domain:</w:t>
            </w:r>
          </w:p>
        </w:tc>
        <w:tc>
          <w:tcPr>
            <w:tcW w:w="4405" w:type="dxa"/>
          </w:tcPr>
          <w:p w14:paraId="24FEA5D2" w14:textId="77777777" w:rsidR="00A41B79" w:rsidRDefault="00A41B79" w:rsidP="006D1C7E">
            <w:pPr>
              <w:pStyle w:val="BodyText"/>
              <w:rPr>
                <w:rFonts w:ascii="Arial" w:hAnsi="Arial"/>
              </w:rPr>
            </w:pPr>
          </w:p>
        </w:tc>
      </w:tr>
      <w:tr w:rsidR="00A41B79" w14:paraId="4AFDC7E4" w14:textId="77777777" w:rsidTr="00A41B79">
        <w:tc>
          <w:tcPr>
            <w:tcW w:w="4225" w:type="dxa"/>
          </w:tcPr>
          <w:p w14:paraId="347721E7" w14:textId="478BD43B" w:rsidR="00A41B79" w:rsidRDefault="00A41B79" w:rsidP="006D1C7E">
            <w:pPr>
              <w:pStyle w:val="BodyText"/>
              <w:rPr>
                <w:rFonts w:ascii="Arial" w:hAnsi="Arial"/>
              </w:rPr>
            </w:pPr>
            <w:r>
              <w:rPr>
                <w:rFonts w:ascii="Arial" w:hAnsi="Arial"/>
              </w:rPr>
              <w:t>Login Username (s):</w:t>
            </w:r>
          </w:p>
        </w:tc>
        <w:tc>
          <w:tcPr>
            <w:tcW w:w="4405" w:type="dxa"/>
          </w:tcPr>
          <w:p w14:paraId="595C74E8" w14:textId="77777777" w:rsidR="00A41B79" w:rsidRDefault="00A41B79" w:rsidP="006D1C7E">
            <w:pPr>
              <w:pStyle w:val="BodyText"/>
              <w:rPr>
                <w:rFonts w:ascii="Arial" w:hAnsi="Arial"/>
              </w:rPr>
            </w:pPr>
          </w:p>
        </w:tc>
      </w:tr>
      <w:tr w:rsidR="00A41B79" w14:paraId="7E4B5DD1" w14:textId="77777777" w:rsidTr="00A41B79">
        <w:tc>
          <w:tcPr>
            <w:tcW w:w="4225" w:type="dxa"/>
          </w:tcPr>
          <w:p w14:paraId="04EA46FB" w14:textId="5A59C083" w:rsidR="00A41B79" w:rsidRDefault="00A41B79" w:rsidP="006D1C7E">
            <w:pPr>
              <w:pStyle w:val="BodyText"/>
              <w:rPr>
                <w:rFonts w:ascii="Arial" w:hAnsi="Arial"/>
              </w:rPr>
            </w:pPr>
            <w:r>
              <w:rPr>
                <w:rFonts w:ascii="Arial" w:hAnsi="Arial"/>
              </w:rPr>
              <w:t>Login Password:</w:t>
            </w:r>
          </w:p>
        </w:tc>
        <w:tc>
          <w:tcPr>
            <w:tcW w:w="4405" w:type="dxa"/>
          </w:tcPr>
          <w:p w14:paraId="2AB1B3CC" w14:textId="77777777" w:rsidR="00A41B79" w:rsidRDefault="00A41B79" w:rsidP="006D1C7E">
            <w:pPr>
              <w:pStyle w:val="BodyText"/>
              <w:rPr>
                <w:rFonts w:ascii="Arial" w:hAnsi="Arial"/>
              </w:rPr>
            </w:pPr>
          </w:p>
        </w:tc>
      </w:tr>
      <w:tr w:rsidR="00A41B79" w14:paraId="3FACF92B" w14:textId="77777777" w:rsidTr="00A41B79">
        <w:tc>
          <w:tcPr>
            <w:tcW w:w="4225" w:type="dxa"/>
          </w:tcPr>
          <w:p w14:paraId="2C5B0A6C" w14:textId="372D7B46" w:rsidR="00A41B79" w:rsidRDefault="00A41B79" w:rsidP="006D1C7E">
            <w:pPr>
              <w:pStyle w:val="BodyText"/>
              <w:rPr>
                <w:rFonts w:ascii="Arial" w:hAnsi="Arial"/>
              </w:rPr>
            </w:pPr>
            <w:r>
              <w:rPr>
                <w:rFonts w:ascii="Arial" w:hAnsi="Arial"/>
              </w:rPr>
              <w:t>Alpha01A-DBCS Cloud Public IP Address:</w:t>
            </w:r>
          </w:p>
        </w:tc>
        <w:tc>
          <w:tcPr>
            <w:tcW w:w="4405" w:type="dxa"/>
          </w:tcPr>
          <w:p w14:paraId="3BAB8F80" w14:textId="77777777" w:rsidR="00A41B79" w:rsidRDefault="00A41B79" w:rsidP="006D1C7E">
            <w:pPr>
              <w:pStyle w:val="BodyText"/>
              <w:rPr>
                <w:rFonts w:ascii="Arial" w:hAnsi="Arial"/>
              </w:rPr>
            </w:pPr>
          </w:p>
        </w:tc>
      </w:tr>
      <w:tr w:rsidR="00A41B79" w14:paraId="15FA066C" w14:textId="77777777" w:rsidTr="00A41B79">
        <w:tc>
          <w:tcPr>
            <w:tcW w:w="4225" w:type="dxa"/>
          </w:tcPr>
          <w:p w14:paraId="69DFAE07" w14:textId="66DEF6E8" w:rsidR="00A41B79" w:rsidRDefault="00A41B79" w:rsidP="006D1C7E">
            <w:pPr>
              <w:pStyle w:val="BodyText"/>
              <w:rPr>
                <w:rFonts w:ascii="Arial" w:hAnsi="Arial"/>
              </w:rPr>
            </w:pPr>
            <w:r>
              <w:rPr>
                <w:rFonts w:ascii="Arial" w:hAnsi="Arial"/>
              </w:rPr>
              <w:t>Alpha01A-DBCS Cloud Private IP Address:</w:t>
            </w:r>
          </w:p>
        </w:tc>
        <w:tc>
          <w:tcPr>
            <w:tcW w:w="4405" w:type="dxa"/>
          </w:tcPr>
          <w:p w14:paraId="4524205A" w14:textId="77777777" w:rsidR="00A41B79" w:rsidRDefault="00A41B79" w:rsidP="006D1C7E">
            <w:pPr>
              <w:pStyle w:val="BodyText"/>
              <w:rPr>
                <w:rFonts w:ascii="Arial" w:hAnsi="Arial"/>
              </w:rPr>
            </w:pPr>
          </w:p>
        </w:tc>
      </w:tr>
      <w:tr w:rsidR="00A41B79" w14:paraId="66C77F43" w14:textId="77777777" w:rsidTr="00A41B79">
        <w:tc>
          <w:tcPr>
            <w:tcW w:w="4225" w:type="dxa"/>
          </w:tcPr>
          <w:p w14:paraId="33D51C06" w14:textId="12B31141" w:rsidR="00A41B79" w:rsidRDefault="00A41B79" w:rsidP="006D1C7E">
            <w:pPr>
              <w:pStyle w:val="BodyText"/>
              <w:rPr>
                <w:rFonts w:ascii="Arial" w:hAnsi="Arial"/>
              </w:rPr>
            </w:pPr>
            <w:r>
              <w:rPr>
                <w:rFonts w:ascii="Arial" w:hAnsi="Arial"/>
              </w:rPr>
              <w:t>Site Location ID:</w:t>
            </w:r>
          </w:p>
        </w:tc>
        <w:tc>
          <w:tcPr>
            <w:tcW w:w="4405" w:type="dxa"/>
          </w:tcPr>
          <w:p w14:paraId="11A0F444" w14:textId="77777777" w:rsidR="00A41B79" w:rsidRDefault="00A41B79" w:rsidP="006D1C7E">
            <w:pPr>
              <w:pStyle w:val="BodyText"/>
              <w:rPr>
                <w:rFonts w:ascii="Arial" w:hAnsi="Arial"/>
              </w:rPr>
            </w:pPr>
          </w:p>
        </w:tc>
      </w:tr>
      <w:tr w:rsidR="00A41B79" w14:paraId="17E78C5F" w14:textId="77777777" w:rsidTr="00A41B79">
        <w:tc>
          <w:tcPr>
            <w:tcW w:w="4225" w:type="dxa"/>
          </w:tcPr>
          <w:p w14:paraId="0E6A0DC7" w14:textId="7AA99E76" w:rsidR="00A41B79" w:rsidRDefault="00A41B79" w:rsidP="006D1C7E">
            <w:pPr>
              <w:pStyle w:val="BodyText"/>
              <w:rPr>
                <w:rFonts w:ascii="Arial" w:hAnsi="Arial"/>
              </w:rPr>
            </w:pPr>
            <w:r>
              <w:rPr>
                <w:rFonts w:ascii="Arial" w:hAnsi="Arial"/>
              </w:rPr>
              <w:t>Alpha01B-DBCS Cloud Public IP Address:</w:t>
            </w:r>
          </w:p>
        </w:tc>
        <w:tc>
          <w:tcPr>
            <w:tcW w:w="4405" w:type="dxa"/>
          </w:tcPr>
          <w:p w14:paraId="159F3601" w14:textId="77777777" w:rsidR="00A41B79" w:rsidRDefault="00A41B79" w:rsidP="006D1C7E">
            <w:pPr>
              <w:pStyle w:val="BodyText"/>
              <w:rPr>
                <w:rFonts w:ascii="Arial" w:hAnsi="Arial"/>
              </w:rPr>
            </w:pPr>
          </w:p>
        </w:tc>
      </w:tr>
      <w:tr w:rsidR="00A41B79" w14:paraId="6B3E2B1F" w14:textId="77777777" w:rsidTr="00A41B79">
        <w:tc>
          <w:tcPr>
            <w:tcW w:w="4225" w:type="dxa"/>
          </w:tcPr>
          <w:p w14:paraId="4DA4C142" w14:textId="58310961" w:rsidR="00A41B79" w:rsidRDefault="00A41B79" w:rsidP="00A41B79">
            <w:pPr>
              <w:pStyle w:val="BodyText"/>
              <w:rPr>
                <w:rFonts w:ascii="Arial" w:hAnsi="Arial"/>
              </w:rPr>
            </w:pPr>
            <w:r>
              <w:rPr>
                <w:rFonts w:ascii="Arial" w:hAnsi="Arial"/>
              </w:rPr>
              <w:t>Alpha01B-DBCS Cloud Private IP Address:</w:t>
            </w:r>
          </w:p>
        </w:tc>
        <w:tc>
          <w:tcPr>
            <w:tcW w:w="4405" w:type="dxa"/>
          </w:tcPr>
          <w:p w14:paraId="4496E0E3" w14:textId="77777777" w:rsidR="00A41B79" w:rsidRDefault="00A41B79" w:rsidP="006D1C7E">
            <w:pPr>
              <w:pStyle w:val="BodyText"/>
              <w:rPr>
                <w:rFonts w:ascii="Arial" w:hAnsi="Arial"/>
              </w:rPr>
            </w:pPr>
          </w:p>
        </w:tc>
      </w:tr>
      <w:tr w:rsidR="00A41B79" w14:paraId="560DD96F" w14:textId="77777777" w:rsidTr="00A41B79">
        <w:tc>
          <w:tcPr>
            <w:tcW w:w="4225" w:type="dxa"/>
          </w:tcPr>
          <w:p w14:paraId="4D2E289B" w14:textId="6C41B975" w:rsidR="00A41B79" w:rsidRDefault="00A41B79" w:rsidP="00A41B79">
            <w:pPr>
              <w:pStyle w:val="BodyText"/>
              <w:rPr>
                <w:rFonts w:ascii="Arial" w:hAnsi="Arial"/>
              </w:rPr>
            </w:pPr>
            <w:r>
              <w:rPr>
                <w:rFonts w:ascii="Arial" w:hAnsi="Arial"/>
              </w:rPr>
              <w:t>Client Public IP Address:</w:t>
            </w:r>
          </w:p>
        </w:tc>
        <w:tc>
          <w:tcPr>
            <w:tcW w:w="4405" w:type="dxa"/>
          </w:tcPr>
          <w:p w14:paraId="7ED89660" w14:textId="77777777" w:rsidR="00A41B79" w:rsidRDefault="00A41B79" w:rsidP="006D1C7E">
            <w:pPr>
              <w:pStyle w:val="BodyText"/>
              <w:rPr>
                <w:rFonts w:ascii="Arial" w:hAnsi="Arial"/>
              </w:rPr>
            </w:pPr>
          </w:p>
        </w:tc>
      </w:tr>
      <w:tr w:rsidR="00A41B79" w14:paraId="38CF8244" w14:textId="77777777" w:rsidTr="00A41B79">
        <w:tc>
          <w:tcPr>
            <w:tcW w:w="4225" w:type="dxa"/>
          </w:tcPr>
          <w:p w14:paraId="4744655C" w14:textId="3074BAEF" w:rsidR="00A41B79" w:rsidRDefault="00A41B79" w:rsidP="00A41B79">
            <w:pPr>
              <w:pStyle w:val="BodyText"/>
              <w:rPr>
                <w:rFonts w:ascii="Arial" w:hAnsi="Arial"/>
              </w:rPr>
            </w:pPr>
            <w:r>
              <w:rPr>
                <w:rFonts w:ascii="Arial" w:hAnsi="Arial"/>
              </w:rPr>
              <w:lastRenderedPageBreak/>
              <w:t>Client Private IP Address:</w:t>
            </w:r>
          </w:p>
        </w:tc>
        <w:tc>
          <w:tcPr>
            <w:tcW w:w="4405" w:type="dxa"/>
          </w:tcPr>
          <w:p w14:paraId="25F1657F" w14:textId="77777777" w:rsidR="00A41B79" w:rsidRDefault="00A41B79" w:rsidP="006D1C7E">
            <w:pPr>
              <w:pStyle w:val="BodyText"/>
              <w:rPr>
                <w:rFonts w:ascii="Arial" w:hAnsi="Arial"/>
              </w:rPr>
            </w:pPr>
          </w:p>
        </w:tc>
      </w:tr>
      <w:tr w:rsidR="00A41B79" w14:paraId="28AB62AB" w14:textId="77777777" w:rsidTr="00A41B79">
        <w:tc>
          <w:tcPr>
            <w:tcW w:w="4225" w:type="dxa"/>
          </w:tcPr>
          <w:p w14:paraId="4208348B" w14:textId="09343F5D" w:rsidR="00A41B79" w:rsidRDefault="00A41B79" w:rsidP="00A41B79">
            <w:pPr>
              <w:pStyle w:val="BodyText"/>
              <w:rPr>
                <w:rFonts w:ascii="Arial" w:hAnsi="Arial"/>
              </w:rPr>
            </w:pPr>
            <w:r>
              <w:rPr>
                <w:rFonts w:ascii="Arial" w:hAnsi="Arial"/>
              </w:rPr>
              <w:t>VNC Viewer Port #:</w:t>
            </w:r>
          </w:p>
        </w:tc>
        <w:tc>
          <w:tcPr>
            <w:tcW w:w="4405" w:type="dxa"/>
          </w:tcPr>
          <w:p w14:paraId="4FD49029" w14:textId="77777777" w:rsidR="00A41B79" w:rsidRDefault="00A41B79" w:rsidP="006D1C7E">
            <w:pPr>
              <w:pStyle w:val="BodyText"/>
              <w:rPr>
                <w:rFonts w:ascii="Arial" w:hAnsi="Arial"/>
              </w:rPr>
            </w:pPr>
          </w:p>
        </w:tc>
      </w:tr>
      <w:tr w:rsidR="00A41B79" w14:paraId="0FE41F59" w14:textId="77777777" w:rsidTr="00A41B79">
        <w:tc>
          <w:tcPr>
            <w:tcW w:w="4225" w:type="dxa"/>
          </w:tcPr>
          <w:p w14:paraId="5D2EED73" w14:textId="346F92C6" w:rsidR="00A41B79" w:rsidRDefault="00A41B79" w:rsidP="00A41B79">
            <w:pPr>
              <w:pStyle w:val="BodyText"/>
              <w:rPr>
                <w:rFonts w:ascii="Arial" w:hAnsi="Arial"/>
              </w:rPr>
            </w:pPr>
            <w:r>
              <w:rPr>
                <w:rFonts w:ascii="Arial" w:hAnsi="Arial"/>
              </w:rPr>
              <w:t>Client Image VNC Viewer Password:</w:t>
            </w:r>
          </w:p>
        </w:tc>
        <w:tc>
          <w:tcPr>
            <w:tcW w:w="4405" w:type="dxa"/>
          </w:tcPr>
          <w:p w14:paraId="6C583B34" w14:textId="77777777" w:rsidR="00A41B79" w:rsidRDefault="00A41B79" w:rsidP="006D1C7E">
            <w:pPr>
              <w:pStyle w:val="BodyText"/>
              <w:rPr>
                <w:rFonts w:ascii="Arial" w:hAnsi="Arial"/>
              </w:rPr>
            </w:pPr>
          </w:p>
        </w:tc>
      </w:tr>
    </w:tbl>
    <w:p w14:paraId="559CE8FB" w14:textId="77777777" w:rsidR="006D1C7E" w:rsidRPr="006D1C7E" w:rsidRDefault="006D1C7E" w:rsidP="006D1C7E">
      <w:pPr>
        <w:pStyle w:val="BodyText"/>
        <w:rPr>
          <w:rFonts w:ascii="Arial" w:hAnsi="Arial"/>
        </w:rPr>
      </w:pPr>
    </w:p>
    <w:p w14:paraId="17F1B8D3" w14:textId="25FCFBC1" w:rsidR="00162407" w:rsidRPr="000A4463" w:rsidRDefault="00827B11" w:rsidP="00D15C10">
      <w:pPr>
        <w:pStyle w:val="Heading3"/>
        <w:numPr>
          <w:ilvl w:val="1"/>
          <w:numId w:val="10"/>
        </w:numPr>
      </w:pPr>
      <w:bookmarkStart w:id="12" w:name="_Toc487716141"/>
      <w:r w:rsidRPr="000A4463">
        <w:t>Retrieve Public IP for Client Image</w:t>
      </w:r>
      <w:bookmarkEnd w:id="12"/>
    </w:p>
    <w:p w14:paraId="2F4C44F4" w14:textId="518A1F15" w:rsidR="009C42D0" w:rsidRPr="000A4463" w:rsidRDefault="009C42D0" w:rsidP="0005017A">
      <w:pPr>
        <w:pStyle w:val="BodyNote"/>
        <w:rPr>
          <w:i w:val="0"/>
        </w:rPr>
      </w:pPr>
      <w:r w:rsidRPr="000A4463">
        <w:rPr>
          <w:i w:val="0"/>
        </w:rPr>
        <w:t>For the Database Cloud Service Workshop we will be</w:t>
      </w:r>
      <w:r w:rsidR="003479FC" w:rsidRPr="000A4463">
        <w:rPr>
          <w:i w:val="0"/>
        </w:rPr>
        <w:t xml:space="preserve"> using a Client Image </w:t>
      </w:r>
      <w:r w:rsidR="00A51C63">
        <w:rPr>
          <w:i w:val="0"/>
        </w:rPr>
        <w:t>running in the Oracle Compute cloud to simulate the on</w:t>
      </w:r>
      <w:r w:rsidR="00B10F36">
        <w:rPr>
          <w:i w:val="0"/>
        </w:rPr>
        <w:t xml:space="preserve"> premise</w:t>
      </w:r>
      <w:r w:rsidRPr="000A4463">
        <w:rPr>
          <w:i w:val="0"/>
        </w:rPr>
        <w:t xml:space="preserve"> environment. </w:t>
      </w:r>
      <w:r w:rsidR="003479FC" w:rsidRPr="000A4463">
        <w:rPr>
          <w:i w:val="0"/>
        </w:rPr>
        <w:t xml:space="preserve">This </w:t>
      </w:r>
      <w:r w:rsidR="00A51C63">
        <w:rPr>
          <w:i w:val="0"/>
        </w:rPr>
        <w:t xml:space="preserve">client </w:t>
      </w:r>
      <w:r w:rsidR="003479FC" w:rsidRPr="000A4463">
        <w:rPr>
          <w:i w:val="0"/>
        </w:rPr>
        <w:t xml:space="preserve">image </w:t>
      </w:r>
      <w:r w:rsidR="00A51C63">
        <w:rPr>
          <w:i w:val="0"/>
        </w:rPr>
        <w:t xml:space="preserve">is running Linux and </w:t>
      </w:r>
      <w:r w:rsidR="003479FC" w:rsidRPr="000A4463">
        <w:rPr>
          <w:i w:val="0"/>
        </w:rPr>
        <w:t xml:space="preserve">contains a preinstalled </w:t>
      </w:r>
      <w:r w:rsidRPr="000A4463">
        <w:rPr>
          <w:i w:val="0"/>
        </w:rPr>
        <w:t>Oracle 12</w:t>
      </w:r>
      <w:r w:rsidR="00A51C63">
        <w:rPr>
          <w:i w:val="0"/>
        </w:rPr>
        <w:t xml:space="preserve">.1.0.2 database </w:t>
      </w:r>
      <w:r w:rsidR="003479FC" w:rsidRPr="000A4463">
        <w:rPr>
          <w:i w:val="0"/>
        </w:rPr>
        <w:t xml:space="preserve">with a </w:t>
      </w:r>
      <w:r w:rsidR="00A51C63">
        <w:rPr>
          <w:i w:val="0"/>
        </w:rPr>
        <w:t>p</w:t>
      </w:r>
      <w:r w:rsidRPr="000A4463">
        <w:rPr>
          <w:i w:val="0"/>
        </w:rPr>
        <w:t>luggable datab</w:t>
      </w:r>
      <w:r w:rsidR="003479FC" w:rsidRPr="000A4463">
        <w:rPr>
          <w:i w:val="0"/>
        </w:rPr>
        <w:t>ase that we will migrate to the</w:t>
      </w:r>
      <w:r w:rsidRPr="000A4463">
        <w:rPr>
          <w:i w:val="0"/>
        </w:rPr>
        <w:t xml:space="preserve"> Oracle Public Cloud Database instance. The </w:t>
      </w:r>
      <w:r w:rsidR="003479FC" w:rsidRPr="000A4463">
        <w:rPr>
          <w:i w:val="0"/>
        </w:rPr>
        <w:t xml:space="preserve">client </w:t>
      </w:r>
      <w:r w:rsidRPr="000A4463">
        <w:rPr>
          <w:i w:val="0"/>
        </w:rPr>
        <w:t xml:space="preserve">image </w:t>
      </w:r>
      <w:r w:rsidR="003479FC" w:rsidRPr="000A4463">
        <w:rPr>
          <w:i w:val="0"/>
        </w:rPr>
        <w:t>c</w:t>
      </w:r>
      <w:r w:rsidRPr="000A4463">
        <w:rPr>
          <w:i w:val="0"/>
        </w:rPr>
        <w:t>ontains SQL Developer 4.1</w:t>
      </w:r>
      <w:r w:rsidR="00A51C63">
        <w:rPr>
          <w:i w:val="0"/>
        </w:rPr>
        <w:t xml:space="preserve">, SQL*Plus and other utilities </w:t>
      </w:r>
      <w:r w:rsidRPr="000A4463">
        <w:rPr>
          <w:i w:val="0"/>
        </w:rPr>
        <w:t xml:space="preserve">that will be used to connect </w:t>
      </w:r>
      <w:r w:rsidR="00A51C63">
        <w:rPr>
          <w:i w:val="0"/>
        </w:rPr>
        <w:t xml:space="preserve">and manipulate </w:t>
      </w:r>
      <w:r w:rsidRPr="000A4463">
        <w:rPr>
          <w:i w:val="0"/>
        </w:rPr>
        <w:t xml:space="preserve">both </w:t>
      </w:r>
      <w:r w:rsidR="00A51C63">
        <w:rPr>
          <w:i w:val="0"/>
        </w:rPr>
        <w:t>the local and cloud database instances.</w:t>
      </w:r>
    </w:p>
    <w:p w14:paraId="1BFE175D" w14:textId="1F9BC172" w:rsidR="009C42D0" w:rsidRPr="000A4463" w:rsidRDefault="009C42D0" w:rsidP="0005017A">
      <w:pPr>
        <w:pStyle w:val="BodyNote"/>
        <w:rPr>
          <w:i w:val="0"/>
        </w:rPr>
      </w:pPr>
      <w:r w:rsidRPr="000A4463">
        <w:rPr>
          <w:i w:val="0"/>
        </w:rPr>
        <w:t>The Client Image is a VM that is running on Oracle’s IaaS Compute service.</w:t>
      </w:r>
      <w:r w:rsidR="003479FC" w:rsidRPr="000A4463">
        <w:rPr>
          <w:i w:val="0"/>
        </w:rPr>
        <w:t xml:space="preserve"> </w:t>
      </w:r>
    </w:p>
    <w:p w14:paraId="7DD312A3" w14:textId="77777777" w:rsidR="00162407" w:rsidRPr="00EA023F" w:rsidRDefault="009C42D0" w:rsidP="00D15C10">
      <w:pPr>
        <w:pStyle w:val="Heading4"/>
        <w:numPr>
          <w:ilvl w:val="2"/>
          <w:numId w:val="10"/>
        </w:numPr>
        <w:rPr>
          <w:rStyle w:val="IntenseReference"/>
        </w:rPr>
      </w:pPr>
      <w:bookmarkStart w:id="13" w:name="_Toc463084419"/>
      <w:r w:rsidRPr="00EA023F">
        <w:rPr>
          <w:rStyle w:val="IntenseReference"/>
        </w:rPr>
        <w:t>Retrieve Public IP for Client Image</w:t>
      </w:r>
      <w:bookmarkEnd w:id="13"/>
    </w:p>
    <w:p w14:paraId="257EFED6" w14:textId="77777777" w:rsidR="00D75D11" w:rsidRPr="000A4463" w:rsidRDefault="00D75D11" w:rsidP="00D15C10">
      <w:pPr>
        <w:pStyle w:val="BodyNote"/>
        <w:numPr>
          <w:ilvl w:val="0"/>
          <w:numId w:val="11"/>
        </w:numPr>
        <w:rPr>
          <w:i w:val="0"/>
        </w:rPr>
      </w:pPr>
      <w:r w:rsidRPr="000A4463">
        <w:rPr>
          <w:i w:val="0"/>
        </w:rPr>
        <w:t>Login to your Oracle Cloud account</w:t>
      </w:r>
    </w:p>
    <w:p w14:paraId="584481CD" w14:textId="5CD8EE0A" w:rsidR="00D75D11" w:rsidRPr="000A4463" w:rsidRDefault="00D75D11" w:rsidP="00D15C10">
      <w:pPr>
        <w:pStyle w:val="BodyNote"/>
        <w:numPr>
          <w:ilvl w:val="0"/>
          <w:numId w:val="11"/>
        </w:numPr>
        <w:rPr>
          <w:i w:val="0"/>
        </w:rPr>
      </w:pPr>
      <w:r w:rsidRPr="000A4463">
        <w:rPr>
          <w:i w:val="0"/>
        </w:rPr>
        <w:t>Open a browser and go to the following URL:</w:t>
      </w:r>
      <w:r w:rsidR="000D332C" w:rsidRPr="000A4463">
        <w:rPr>
          <w:i w:val="0"/>
        </w:rPr>
        <w:t xml:space="preserve"> </w:t>
      </w:r>
      <w:r w:rsidRPr="000A4463">
        <w:rPr>
          <w:i w:val="0"/>
        </w:rPr>
        <w:t>https://cloud.oracle.com</w:t>
      </w:r>
    </w:p>
    <w:p w14:paraId="5734808B" w14:textId="77777777" w:rsidR="00D75D11" w:rsidRPr="000A4463" w:rsidRDefault="00D75D11" w:rsidP="00D15C10">
      <w:pPr>
        <w:pStyle w:val="BodyNote"/>
        <w:numPr>
          <w:ilvl w:val="0"/>
          <w:numId w:val="11"/>
        </w:numPr>
        <w:rPr>
          <w:i w:val="0"/>
        </w:rPr>
      </w:pPr>
      <w:r w:rsidRPr="000A4463">
        <w:rPr>
          <w:i w:val="0"/>
        </w:rPr>
        <w:t xml:space="preserve">Click </w:t>
      </w:r>
      <w:r w:rsidRPr="000A4463">
        <w:rPr>
          <w:rStyle w:val="Command"/>
          <w:i w:val="0"/>
        </w:rPr>
        <w:t>Sign In</w:t>
      </w:r>
      <w:r w:rsidRPr="000A4463">
        <w:rPr>
          <w:i w:val="0"/>
        </w:rPr>
        <w:t xml:space="preserve"> in the upper right hand corner of the browser</w:t>
      </w:r>
    </w:p>
    <w:p w14:paraId="143443FE" w14:textId="5BFABC4A" w:rsidR="00822BF4" w:rsidRPr="000A4463" w:rsidRDefault="000D332C" w:rsidP="0005017A">
      <w:pPr>
        <w:pStyle w:val="BodyNote"/>
        <w:rPr>
          <w:i w:val="0"/>
        </w:rPr>
      </w:pPr>
      <w:r w:rsidRPr="000A4463">
        <w:rPr>
          <w:i w:val="0"/>
          <w:noProof/>
          <w:lang w:eastAsia="en-US"/>
        </w:rPr>
        <w:drawing>
          <wp:inline distT="0" distB="0" distL="0" distR="0" wp14:anchorId="6DF5E0CE" wp14:editId="6279DFD4">
            <wp:extent cx="5498465" cy="1697990"/>
            <wp:effectExtent l="57150" t="57150" r="121285" b="1117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8465" cy="169799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6A9F6CC" w14:textId="140CDE2C" w:rsidR="00822BF4" w:rsidRPr="000F02ED" w:rsidRDefault="00D75D11" w:rsidP="0005017A">
      <w:pPr>
        <w:pStyle w:val="BodyNote"/>
        <w:numPr>
          <w:ilvl w:val="0"/>
          <w:numId w:val="12"/>
        </w:numPr>
        <w:rPr>
          <w:i w:val="0"/>
        </w:rPr>
      </w:pPr>
      <w:r w:rsidRPr="000F02ED">
        <w:rPr>
          <w:i w:val="0"/>
        </w:rPr>
        <w:lastRenderedPageBreak/>
        <w:t>Under My Services</w:t>
      </w:r>
      <w:r w:rsidR="00706446" w:rsidRPr="000F02ED">
        <w:rPr>
          <w:i w:val="0"/>
        </w:rPr>
        <w:t xml:space="preserve"> &gt; Select Data Center … s</w:t>
      </w:r>
      <w:r w:rsidRPr="000F02ED">
        <w:rPr>
          <w:i w:val="0"/>
        </w:rPr>
        <w:t>el</w:t>
      </w:r>
      <w:r w:rsidR="00A51C63" w:rsidRPr="000F02ED">
        <w:rPr>
          <w:i w:val="0"/>
        </w:rPr>
        <w:t xml:space="preserve">ect the </w:t>
      </w:r>
      <w:r w:rsidR="00706446" w:rsidRPr="000F02ED">
        <w:rPr>
          <w:i w:val="0"/>
        </w:rPr>
        <w:t xml:space="preserve">region from the drop down list.   </w:t>
      </w:r>
      <w:r w:rsidR="000F02ED" w:rsidRPr="000F02ED">
        <w:rPr>
          <w:i w:val="0"/>
        </w:rPr>
        <w:t xml:space="preserve">Your instructor will provide this information to you prior the course. </w:t>
      </w:r>
      <w:r w:rsidR="00822BF4" w:rsidRPr="000A4463">
        <w:rPr>
          <w:i w:val="0"/>
          <w:noProof/>
          <w:lang w:eastAsia="en-US"/>
        </w:rPr>
        <w:drawing>
          <wp:inline distT="0" distB="0" distL="0" distR="0" wp14:anchorId="51BFB659" wp14:editId="0646124D">
            <wp:extent cx="5486400" cy="2873439"/>
            <wp:effectExtent l="57150" t="57150" r="114300" b="11747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486400" cy="287343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16DDDE0" w14:textId="77777777" w:rsidR="00D75D11" w:rsidRPr="000A4463" w:rsidRDefault="00D75D11" w:rsidP="00D15C10">
      <w:pPr>
        <w:pStyle w:val="BodyNote"/>
        <w:numPr>
          <w:ilvl w:val="0"/>
          <w:numId w:val="13"/>
        </w:numPr>
        <w:rPr>
          <w:rStyle w:val="Command"/>
          <w:b w:val="0"/>
          <w:i w:val="0"/>
          <w:noProof w:val="0"/>
          <w:color w:val="auto"/>
        </w:rPr>
      </w:pPr>
      <w:r w:rsidRPr="000A4463">
        <w:rPr>
          <w:i w:val="0"/>
        </w:rPr>
        <w:t xml:space="preserve">Enter the </w:t>
      </w:r>
      <w:r w:rsidRPr="000A4463">
        <w:rPr>
          <w:rStyle w:val="Command"/>
          <w:i w:val="0"/>
        </w:rPr>
        <w:t>identity domain</w:t>
      </w:r>
      <w:r w:rsidRPr="000A4463">
        <w:rPr>
          <w:i w:val="0"/>
        </w:rPr>
        <w:t xml:space="preserve"> and click </w:t>
      </w:r>
      <w:r w:rsidRPr="000A4463">
        <w:rPr>
          <w:rStyle w:val="Command"/>
          <w:i w:val="0"/>
        </w:rPr>
        <w:t>Go</w:t>
      </w:r>
    </w:p>
    <w:p w14:paraId="739A6A87" w14:textId="4D34FF70" w:rsidR="00D75D11" w:rsidRPr="000A4463" w:rsidRDefault="00A7216A" w:rsidP="0005017A">
      <w:pPr>
        <w:pStyle w:val="BodyNote"/>
        <w:rPr>
          <w:i w:val="0"/>
        </w:rPr>
      </w:pPr>
      <w:r>
        <w:rPr>
          <w:i w:val="0"/>
          <w:noProof/>
          <w:lang w:eastAsia="en-US"/>
        </w:rPr>
        <w:drawing>
          <wp:inline distT="0" distB="0" distL="0" distR="0" wp14:anchorId="567B5350" wp14:editId="61838BC7">
            <wp:extent cx="4220845" cy="2987675"/>
            <wp:effectExtent l="57150" t="57150" r="122555" b="117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0845" cy="29876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1FE2A24" w14:textId="77777777" w:rsidR="000F02ED" w:rsidRDefault="000F02ED" w:rsidP="00D15C10">
      <w:pPr>
        <w:pStyle w:val="BodyNote"/>
        <w:numPr>
          <w:ilvl w:val="0"/>
          <w:numId w:val="14"/>
        </w:numPr>
        <w:rPr>
          <w:i w:val="0"/>
        </w:rPr>
      </w:pPr>
      <w:r>
        <w:rPr>
          <w:i w:val="0"/>
        </w:rPr>
        <w:t xml:space="preserve">After entering the Identity Domain you will enter the </w:t>
      </w:r>
      <w:r w:rsidR="00D75D11" w:rsidRPr="000A4463">
        <w:rPr>
          <w:i w:val="0"/>
        </w:rPr>
        <w:t xml:space="preserve">User Name and Password </w:t>
      </w:r>
    </w:p>
    <w:p w14:paraId="05F5A50C" w14:textId="41FCAF4E" w:rsidR="00D75D11" w:rsidRPr="000A4463" w:rsidRDefault="000F02ED" w:rsidP="00D15C10">
      <w:pPr>
        <w:pStyle w:val="BodyNote"/>
        <w:numPr>
          <w:ilvl w:val="0"/>
          <w:numId w:val="14"/>
        </w:numPr>
        <w:rPr>
          <w:rStyle w:val="Command"/>
          <w:b w:val="0"/>
          <w:i w:val="0"/>
          <w:noProof w:val="0"/>
          <w:color w:val="auto"/>
        </w:rPr>
      </w:pPr>
      <w:r>
        <w:rPr>
          <w:i w:val="0"/>
        </w:rPr>
        <w:t>C</w:t>
      </w:r>
      <w:r w:rsidR="00D75D11" w:rsidRPr="000A4463">
        <w:rPr>
          <w:i w:val="0"/>
        </w:rPr>
        <w:t xml:space="preserve">lick </w:t>
      </w:r>
      <w:r w:rsidR="00D75D11" w:rsidRPr="000A4463">
        <w:rPr>
          <w:rStyle w:val="Command"/>
          <w:i w:val="0"/>
        </w:rPr>
        <w:t>Sign In</w:t>
      </w:r>
    </w:p>
    <w:p w14:paraId="3AA70BA8" w14:textId="77777777" w:rsidR="00D75D11" w:rsidRDefault="00D75D11" w:rsidP="0005017A">
      <w:pPr>
        <w:pStyle w:val="BodyNote"/>
        <w:rPr>
          <w:i w:val="0"/>
        </w:rPr>
      </w:pPr>
      <w:r w:rsidRPr="000A4463">
        <w:rPr>
          <w:i w:val="0"/>
          <w:noProof/>
          <w:lang w:eastAsia="en-US"/>
        </w:rPr>
        <w:lastRenderedPageBreak/>
        <w:drawing>
          <wp:inline distT="0" distB="0" distL="0" distR="0" wp14:anchorId="6F6575E7" wp14:editId="067C0CCD">
            <wp:extent cx="2677182" cy="1572213"/>
            <wp:effectExtent l="57150" t="57150" r="104140" b="123825"/>
            <wp:docPr id="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2691764" cy="158077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7237A4A" w14:textId="77777777" w:rsidR="000F02ED" w:rsidRDefault="00A7216A" w:rsidP="000F02ED">
      <w:pPr>
        <w:pStyle w:val="BodyNote"/>
      </w:pPr>
      <w:r w:rsidRPr="00A7216A">
        <w:rPr>
          <w:b/>
        </w:rPr>
        <w:t>NOTE</w:t>
      </w:r>
      <w:r w:rsidRPr="00A7216A">
        <w:t xml:space="preserve">: The </w:t>
      </w:r>
      <w:r w:rsidRPr="00A7216A">
        <w:rPr>
          <w:rStyle w:val="Command"/>
        </w:rPr>
        <w:t>Identity Domain, User Name</w:t>
      </w:r>
      <w:r w:rsidRPr="00A7216A">
        <w:t xml:space="preserve"> and </w:t>
      </w:r>
      <w:r w:rsidRPr="00A7216A">
        <w:rPr>
          <w:rStyle w:val="Command"/>
        </w:rPr>
        <w:t>Password</w:t>
      </w:r>
      <w:r w:rsidRPr="00A7216A">
        <w:t xml:space="preserve"> values were </w:t>
      </w:r>
      <w:r w:rsidR="000F02ED">
        <w:t xml:space="preserve">provided to you by your instructor prior to starting this lab.  </w:t>
      </w:r>
    </w:p>
    <w:p w14:paraId="33EE7570" w14:textId="671748CA" w:rsidR="00EF35DE" w:rsidRPr="000A4463" w:rsidRDefault="00D75D11" w:rsidP="00307FA4">
      <w:pPr>
        <w:pStyle w:val="BodyNote"/>
        <w:numPr>
          <w:ilvl w:val="0"/>
          <w:numId w:val="120"/>
        </w:numPr>
        <w:rPr>
          <w:i w:val="0"/>
        </w:rPr>
      </w:pPr>
      <w:r w:rsidRPr="000A4463">
        <w:rPr>
          <w:i w:val="0"/>
        </w:rPr>
        <w:t xml:space="preserve">You </w:t>
      </w:r>
      <w:r w:rsidR="00EF35DE" w:rsidRPr="000A4463">
        <w:rPr>
          <w:i w:val="0"/>
        </w:rPr>
        <w:t xml:space="preserve">should see the </w:t>
      </w:r>
      <w:r w:rsidRPr="000A4463">
        <w:rPr>
          <w:i w:val="0"/>
        </w:rPr>
        <w:t xml:space="preserve">Dashboard summarizing all of your available services. </w:t>
      </w:r>
      <w:r w:rsidR="00EF35DE" w:rsidRPr="000A4463">
        <w:rPr>
          <w:i w:val="0"/>
        </w:rPr>
        <w:t>Compute, backup, and storage are all related to the Database Cloud Service.</w:t>
      </w:r>
    </w:p>
    <w:p w14:paraId="2F886BF2" w14:textId="5697B7D2" w:rsidR="00822BF4" w:rsidRPr="000A4463" w:rsidRDefault="00F05530" w:rsidP="0005017A">
      <w:pPr>
        <w:pStyle w:val="BodyNote"/>
        <w:rPr>
          <w:i w:val="0"/>
        </w:rPr>
      </w:pPr>
      <w:r>
        <w:rPr>
          <w:i w:val="0"/>
          <w:noProof/>
          <w:lang w:eastAsia="en-US"/>
        </w:rPr>
        <w:drawing>
          <wp:inline distT="0" distB="0" distL="0" distR="0" wp14:anchorId="4A2ED835" wp14:editId="7A705BB3">
            <wp:extent cx="5476875" cy="3448050"/>
            <wp:effectExtent l="57150" t="57150" r="123825" b="11430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6875" cy="34480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1FA2018D" w14:textId="5CE66045" w:rsidR="00D75D11" w:rsidRPr="000A4463" w:rsidRDefault="00D75D11" w:rsidP="00D15C10">
      <w:pPr>
        <w:pStyle w:val="BodyNote"/>
        <w:numPr>
          <w:ilvl w:val="0"/>
          <w:numId w:val="15"/>
        </w:numPr>
        <w:rPr>
          <w:i w:val="0"/>
        </w:rPr>
      </w:pPr>
      <w:r w:rsidRPr="000A4463">
        <w:rPr>
          <w:i w:val="0"/>
        </w:rPr>
        <w:t xml:space="preserve">If </w:t>
      </w:r>
      <w:r w:rsidR="00EF35DE" w:rsidRPr="000A4463">
        <w:rPr>
          <w:i w:val="0"/>
        </w:rPr>
        <w:t xml:space="preserve">there’s a service that’s </w:t>
      </w:r>
      <w:r w:rsidRPr="000A4463">
        <w:rPr>
          <w:i w:val="0"/>
        </w:rPr>
        <w:t xml:space="preserve">not visible, </w:t>
      </w:r>
      <w:r w:rsidRPr="000A4463">
        <w:rPr>
          <w:rStyle w:val="Command"/>
          <w:i w:val="0"/>
        </w:rPr>
        <w:t>click</w:t>
      </w:r>
      <w:r w:rsidRPr="000A4463">
        <w:rPr>
          <w:i w:val="0"/>
        </w:rPr>
        <w:t xml:space="preserve"> on the </w:t>
      </w:r>
      <w:r w:rsidRPr="000A4463">
        <w:rPr>
          <w:rStyle w:val="Command"/>
          <w:i w:val="0"/>
        </w:rPr>
        <w:t xml:space="preserve">Customize Dashboard </w:t>
      </w:r>
      <w:r w:rsidRPr="000A4463">
        <w:rPr>
          <w:rStyle w:val="Command"/>
          <w:b w:val="0"/>
          <w:i w:val="0"/>
        </w:rPr>
        <w:t>dropdown</w:t>
      </w:r>
      <w:r w:rsidRPr="000A4463">
        <w:rPr>
          <w:i w:val="0"/>
        </w:rPr>
        <w:t xml:space="preserve"> and add each service as a </w:t>
      </w:r>
      <w:r w:rsidRPr="000A4463">
        <w:rPr>
          <w:rStyle w:val="Command"/>
          <w:b w:val="0"/>
          <w:i w:val="0"/>
        </w:rPr>
        <w:t>favorite</w:t>
      </w:r>
      <w:r w:rsidRPr="000A4463">
        <w:rPr>
          <w:rStyle w:val="Command"/>
          <w:i w:val="0"/>
        </w:rPr>
        <w:t xml:space="preserve"> </w:t>
      </w:r>
      <w:r w:rsidRPr="000A4463">
        <w:rPr>
          <w:i w:val="0"/>
        </w:rPr>
        <w:t xml:space="preserve">by </w:t>
      </w:r>
      <w:r w:rsidRPr="0078361A">
        <w:rPr>
          <w:i w:val="0"/>
        </w:rPr>
        <w:t>clicking on the</w:t>
      </w:r>
      <w:r w:rsidRPr="000A4463">
        <w:rPr>
          <w:b/>
          <w:i w:val="0"/>
        </w:rPr>
        <w:t xml:space="preserve"> </w:t>
      </w:r>
      <w:r w:rsidR="0078361A" w:rsidRPr="0078361A">
        <w:rPr>
          <w:rStyle w:val="Command"/>
          <w:i w:val="0"/>
        </w:rPr>
        <w:t>Show</w:t>
      </w:r>
      <w:r w:rsidR="0078361A">
        <w:rPr>
          <w:rStyle w:val="Command"/>
          <w:b w:val="0"/>
          <w:i w:val="0"/>
        </w:rPr>
        <w:t xml:space="preserve"> button</w:t>
      </w:r>
      <w:r w:rsidRPr="000A4463">
        <w:rPr>
          <w:i w:val="0"/>
        </w:rPr>
        <w:t xml:space="preserve"> next to the service.</w:t>
      </w:r>
    </w:p>
    <w:p w14:paraId="25224183" w14:textId="05DC3F2E" w:rsidR="00D75D11" w:rsidRPr="000A4463" w:rsidRDefault="008D5C12" w:rsidP="0005017A">
      <w:pPr>
        <w:pStyle w:val="BodyNote"/>
        <w:rPr>
          <w:i w:val="0"/>
        </w:rPr>
      </w:pPr>
      <w:r>
        <w:rPr>
          <w:i w:val="0"/>
          <w:noProof/>
          <w:lang w:eastAsia="en-US"/>
        </w:rPr>
        <w:lastRenderedPageBreak/>
        <w:drawing>
          <wp:inline distT="0" distB="0" distL="0" distR="0" wp14:anchorId="410D66CA" wp14:editId="46CB5404">
            <wp:extent cx="5476875" cy="3467100"/>
            <wp:effectExtent l="57150" t="57150" r="123825" b="1143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6875" cy="34671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19A94C29" w14:textId="02CB8262" w:rsidR="00EF35DE" w:rsidRPr="000A4463" w:rsidRDefault="00D75D11" w:rsidP="00307FA4">
      <w:pPr>
        <w:pStyle w:val="BodyNote"/>
        <w:numPr>
          <w:ilvl w:val="0"/>
          <w:numId w:val="16"/>
        </w:numPr>
        <w:rPr>
          <w:i w:val="0"/>
        </w:rPr>
      </w:pPr>
      <w:r w:rsidRPr="000A4463">
        <w:rPr>
          <w:i w:val="0"/>
        </w:rPr>
        <w:t xml:space="preserve">From the main dashboard, click on the </w:t>
      </w:r>
      <w:r w:rsidR="00822BF4" w:rsidRPr="000A4463">
        <w:rPr>
          <w:rStyle w:val="Command"/>
          <w:i w:val="0"/>
        </w:rPr>
        <w:t>Compute</w:t>
      </w:r>
      <w:r w:rsidRPr="000A4463">
        <w:rPr>
          <w:i w:val="0"/>
        </w:rPr>
        <w:t xml:space="preserve"> service link</w:t>
      </w:r>
      <w:r w:rsidR="00EF35DE" w:rsidRPr="000A4463">
        <w:rPr>
          <w:i w:val="0"/>
        </w:rPr>
        <w:t xml:space="preserve"> to access the Compute Service Console.  This is where we will get the IP address of our database service.</w:t>
      </w:r>
    </w:p>
    <w:p w14:paraId="33F50059" w14:textId="7AAB5358" w:rsidR="00D75D11" w:rsidRPr="000A4463" w:rsidRDefault="00D75D11" w:rsidP="0005017A">
      <w:pPr>
        <w:pStyle w:val="BodyNote"/>
        <w:rPr>
          <w:i w:val="0"/>
        </w:rPr>
      </w:pPr>
    </w:p>
    <w:p w14:paraId="591B26E1" w14:textId="78876214" w:rsidR="00822BF4" w:rsidRPr="000A4463" w:rsidRDefault="00F05530" w:rsidP="0005017A">
      <w:pPr>
        <w:pStyle w:val="BodyNote"/>
        <w:rPr>
          <w:i w:val="0"/>
        </w:rPr>
      </w:pPr>
      <w:r>
        <w:rPr>
          <w:i w:val="0"/>
          <w:noProof/>
          <w:lang w:eastAsia="en-US"/>
        </w:rPr>
        <w:drawing>
          <wp:inline distT="0" distB="0" distL="0" distR="0" wp14:anchorId="095C7DC4" wp14:editId="25AE990F">
            <wp:extent cx="5505450" cy="2219325"/>
            <wp:effectExtent l="57150" t="57150" r="114300" b="1238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5450" cy="22193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1AF69B2" w14:textId="77777777" w:rsidR="00D75D11" w:rsidRPr="000A4463" w:rsidRDefault="00D75D11" w:rsidP="00307FA4">
      <w:pPr>
        <w:pStyle w:val="BodyNote"/>
        <w:numPr>
          <w:ilvl w:val="0"/>
          <w:numId w:val="17"/>
        </w:numPr>
        <w:rPr>
          <w:i w:val="0"/>
        </w:rPr>
      </w:pPr>
      <w:r w:rsidRPr="000A4463">
        <w:rPr>
          <w:i w:val="0"/>
        </w:rPr>
        <w:t xml:space="preserve">From this page you can view general information about this </w:t>
      </w:r>
      <w:r w:rsidR="00822BF4" w:rsidRPr="000A4463">
        <w:rPr>
          <w:i w:val="0"/>
        </w:rPr>
        <w:t>Compute</w:t>
      </w:r>
      <w:r w:rsidRPr="000A4463">
        <w:rPr>
          <w:i w:val="0"/>
        </w:rPr>
        <w:t xml:space="preserve"> Cloud Service. Click on the </w:t>
      </w:r>
      <w:r w:rsidRPr="000A4463">
        <w:rPr>
          <w:rStyle w:val="Command"/>
          <w:i w:val="0"/>
        </w:rPr>
        <w:t>Open Service Console</w:t>
      </w:r>
      <w:r w:rsidRPr="000A4463">
        <w:rPr>
          <w:i w:val="0"/>
        </w:rPr>
        <w:t xml:space="preserve"> button.</w:t>
      </w:r>
    </w:p>
    <w:p w14:paraId="417690FB" w14:textId="6E1D1078" w:rsidR="00822BF4" w:rsidRPr="000A4463" w:rsidRDefault="003C43FD" w:rsidP="0005017A">
      <w:pPr>
        <w:pStyle w:val="BodyNote"/>
        <w:rPr>
          <w:i w:val="0"/>
        </w:rPr>
      </w:pPr>
      <w:r>
        <w:rPr>
          <w:i w:val="0"/>
          <w:noProof/>
          <w:lang w:eastAsia="en-US"/>
        </w:rPr>
        <w:lastRenderedPageBreak/>
        <w:drawing>
          <wp:inline distT="0" distB="0" distL="0" distR="0" wp14:anchorId="605D4503" wp14:editId="370FFEA1">
            <wp:extent cx="5486400" cy="2377440"/>
            <wp:effectExtent l="57150" t="57150" r="114300" b="1181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5801BDE" w14:textId="38149889" w:rsidR="003C13DE" w:rsidRPr="000A4463" w:rsidRDefault="003C13DE" w:rsidP="00307FA4">
      <w:pPr>
        <w:pStyle w:val="BodyNote"/>
        <w:numPr>
          <w:ilvl w:val="0"/>
          <w:numId w:val="18"/>
        </w:numPr>
        <w:rPr>
          <w:i w:val="0"/>
        </w:rPr>
      </w:pPr>
      <w:r w:rsidRPr="000A4463">
        <w:rPr>
          <w:i w:val="0"/>
        </w:rPr>
        <w:t xml:space="preserve">The Compute Service Console will </w:t>
      </w:r>
      <w:r w:rsidR="00EF35DE" w:rsidRPr="000A4463">
        <w:rPr>
          <w:i w:val="0"/>
        </w:rPr>
        <w:t>give you a summary of the resources your cloud service is using and a list all running VM’s.</w:t>
      </w:r>
    </w:p>
    <w:p w14:paraId="2EB9EDCA" w14:textId="6C1CAA94" w:rsidR="00062C9A" w:rsidRPr="000A4463" w:rsidRDefault="00F05530" w:rsidP="0005017A">
      <w:pPr>
        <w:pStyle w:val="BodyNote"/>
        <w:rPr>
          <w:i w:val="0"/>
        </w:rPr>
      </w:pPr>
      <w:r>
        <w:rPr>
          <w:i w:val="0"/>
          <w:noProof/>
          <w:lang w:eastAsia="en-US"/>
        </w:rPr>
        <w:drawing>
          <wp:inline distT="0" distB="0" distL="0" distR="0" wp14:anchorId="45AE1CA4" wp14:editId="748D85BE">
            <wp:extent cx="5486400" cy="2562225"/>
            <wp:effectExtent l="57150" t="57150" r="114300" b="1238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5B7E980" w14:textId="77777777" w:rsidR="00B913B2" w:rsidRDefault="003C43FD" w:rsidP="00307FA4">
      <w:pPr>
        <w:pStyle w:val="BodyNote"/>
        <w:numPr>
          <w:ilvl w:val="0"/>
          <w:numId w:val="22"/>
        </w:numPr>
        <w:rPr>
          <w:i w:val="0"/>
        </w:rPr>
      </w:pPr>
      <w:r>
        <w:rPr>
          <w:i w:val="0"/>
        </w:rPr>
        <w:t>Identity Domains</w:t>
      </w:r>
      <w:r w:rsidR="003C13DE" w:rsidRPr="000A4463">
        <w:rPr>
          <w:i w:val="0"/>
        </w:rPr>
        <w:t xml:space="preserve"> have multiple sites. </w:t>
      </w:r>
      <w:r w:rsidR="00B913B2">
        <w:rPr>
          <w:i w:val="0"/>
        </w:rPr>
        <w:t>If you don’t see your VM images in the Compute Console, you may be in the wrong site.</w:t>
      </w:r>
    </w:p>
    <w:p w14:paraId="18B5D953" w14:textId="0886A706" w:rsidR="00B913B2" w:rsidRPr="00B913B2" w:rsidRDefault="00B913B2" w:rsidP="00B913B2">
      <w:pPr>
        <w:pStyle w:val="BodyText"/>
      </w:pPr>
      <w:r>
        <w:rPr>
          <w:noProof/>
          <w:lang w:eastAsia="en-US"/>
        </w:rPr>
        <w:lastRenderedPageBreak/>
        <w:drawing>
          <wp:inline distT="0" distB="0" distL="0" distR="0" wp14:anchorId="59F6017D" wp14:editId="39D691BF">
            <wp:extent cx="5476875" cy="3114675"/>
            <wp:effectExtent l="57150" t="57150" r="123825" b="1238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875" cy="31146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DE42591" w14:textId="2B85CC36" w:rsidR="003C13DE" w:rsidRDefault="003C13DE" w:rsidP="00307FA4">
      <w:pPr>
        <w:pStyle w:val="BodyNote"/>
        <w:numPr>
          <w:ilvl w:val="0"/>
          <w:numId w:val="22"/>
        </w:numPr>
        <w:rPr>
          <w:i w:val="0"/>
        </w:rPr>
      </w:pPr>
      <w:r w:rsidRPr="000A4463">
        <w:rPr>
          <w:i w:val="0"/>
        </w:rPr>
        <w:t>Please ask you</w:t>
      </w:r>
      <w:r w:rsidR="00F22EE1" w:rsidRPr="000A4463">
        <w:rPr>
          <w:i w:val="0"/>
        </w:rPr>
        <w:t>r</w:t>
      </w:r>
      <w:r w:rsidRPr="000A4463">
        <w:rPr>
          <w:i w:val="0"/>
        </w:rPr>
        <w:t xml:space="preserve"> instructor which site the Clien</w:t>
      </w:r>
      <w:r w:rsidR="003C43FD">
        <w:rPr>
          <w:i w:val="0"/>
        </w:rPr>
        <w:t>t Image is running on. If necessary,</w:t>
      </w:r>
      <w:r w:rsidRPr="000A4463">
        <w:rPr>
          <w:i w:val="0"/>
        </w:rPr>
        <w:t xml:space="preserve"> click the </w:t>
      </w:r>
      <w:r w:rsidRPr="000A4463">
        <w:rPr>
          <w:rStyle w:val="Command"/>
          <w:i w:val="0"/>
        </w:rPr>
        <w:t>Site</w:t>
      </w:r>
      <w:r w:rsidRPr="000A4463">
        <w:rPr>
          <w:i w:val="0"/>
        </w:rPr>
        <w:t xml:space="preserve"> </w:t>
      </w:r>
      <w:r w:rsidR="00A7216A">
        <w:rPr>
          <w:i w:val="0"/>
        </w:rPr>
        <w:t xml:space="preserve">dropdown at the top of the page </w:t>
      </w:r>
      <w:r w:rsidRPr="000A4463">
        <w:rPr>
          <w:i w:val="0"/>
        </w:rPr>
        <w:t xml:space="preserve">to access the </w:t>
      </w:r>
      <w:r w:rsidRPr="000A4463">
        <w:rPr>
          <w:rStyle w:val="Command"/>
          <w:i w:val="0"/>
        </w:rPr>
        <w:t>Site Selector</w:t>
      </w:r>
      <w:r w:rsidRPr="000A4463">
        <w:rPr>
          <w:i w:val="0"/>
        </w:rPr>
        <w:t xml:space="preserve"> and choose the correct site.</w:t>
      </w:r>
    </w:p>
    <w:p w14:paraId="110CFA26" w14:textId="39E54657" w:rsidR="00854D16" w:rsidRPr="00854D16" w:rsidRDefault="00854D16" w:rsidP="00854D16">
      <w:pPr>
        <w:pStyle w:val="BodyText"/>
      </w:pPr>
      <w:r w:rsidRPr="000A4463">
        <w:rPr>
          <w:i/>
          <w:noProof/>
          <w:lang w:eastAsia="en-US"/>
        </w:rPr>
        <w:drawing>
          <wp:inline distT="0" distB="0" distL="0" distR="0" wp14:anchorId="2BC85CD6" wp14:editId="4BD2CD53">
            <wp:extent cx="5486400" cy="665594"/>
            <wp:effectExtent l="57150" t="57150" r="114300" b="11557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6559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481F495" w14:textId="04F661FB" w:rsidR="003C13DE" w:rsidRPr="000A4463" w:rsidRDefault="003C43FD" w:rsidP="0005017A">
      <w:pPr>
        <w:pStyle w:val="BodyNote"/>
        <w:rPr>
          <w:i w:val="0"/>
        </w:rPr>
      </w:pPr>
      <w:r>
        <w:rPr>
          <w:i w:val="0"/>
          <w:noProof/>
          <w:lang w:eastAsia="en-US"/>
        </w:rPr>
        <w:drawing>
          <wp:inline distT="0" distB="0" distL="0" distR="0" wp14:anchorId="01BEACB4" wp14:editId="33E1ACB4">
            <wp:extent cx="3400338" cy="2895600"/>
            <wp:effectExtent l="57150" t="57150" r="105410" b="11430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5681" cy="290866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1461699B" w14:textId="77777777" w:rsidR="002B0C89" w:rsidRPr="002B0C89" w:rsidRDefault="00F22EE1" w:rsidP="00307FA4">
      <w:pPr>
        <w:pStyle w:val="BodyNote"/>
        <w:numPr>
          <w:ilvl w:val="0"/>
          <w:numId w:val="23"/>
        </w:numPr>
        <w:rPr>
          <w:rStyle w:val="Command"/>
          <w:b w:val="0"/>
          <w:i w:val="0"/>
        </w:rPr>
      </w:pPr>
      <w:r w:rsidRPr="000A4463">
        <w:rPr>
          <w:i w:val="0"/>
        </w:rPr>
        <w:lastRenderedPageBreak/>
        <w:t>Once the</w:t>
      </w:r>
      <w:r w:rsidR="003C13DE" w:rsidRPr="000A4463">
        <w:rPr>
          <w:i w:val="0"/>
        </w:rPr>
        <w:t xml:space="preserve"> correct site </w:t>
      </w:r>
      <w:r w:rsidRPr="000A4463">
        <w:rPr>
          <w:i w:val="0"/>
        </w:rPr>
        <w:t xml:space="preserve">has been </w:t>
      </w:r>
      <w:r w:rsidR="003C13DE" w:rsidRPr="000A4463">
        <w:rPr>
          <w:i w:val="0"/>
        </w:rPr>
        <w:t>selected,</w:t>
      </w:r>
      <w:r w:rsidRPr="000A4463">
        <w:rPr>
          <w:i w:val="0"/>
        </w:rPr>
        <w:t xml:space="preserve"> locate the </w:t>
      </w:r>
      <w:r w:rsidR="003C13DE" w:rsidRPr="000A4463">
        <w:rPr>
          <w:i w:val="0"/>
        </w:rPr>
        <w:t>instance name</w:t>
      </w:r>
      <w:r w:rsidRPr="000A4463">
        <w:rPr>
          <w:i w:val="0"/>
        </w:rPr>
        <w:t>d</w:t>
      </w:r>
      <w:r w:rsidR="003C13DE" w:rsidRPr="000A4463">
        <w:rPr>
          <w:i w:val="0"/>
        </w:rPr>
        <w:t xml:space="preserve"> </w:t>
      </w:r>
      <w:r w:rsidR="0069145A">
        <w:rPr>
          <w:rStyle w:val="Command"/>
          <w:i w:val="0"/>
        </w:rPr>
        <w:t xml:space="preserve">ClientImage01 </w:t>
      </w:r>
      <w:r w:rsidR="00827B11" w:rsidRPr="000A4463">
        <w:rPr>
          <w:i w:val="0"/>
        </w:rPr>
        <w:t>and copy</w:t>
      </w:r>
      <w:r w:rsidR="003C13DE" w:rsidRPr="000A4463">
        <w:rPr>
          <w:i w:val="0"/>
        </w:rPr>
        <w:t xml:space="preserve"> the </w:t>
      </w:r>
      <w:r w:rsidR="003C13DE" w:rsidRPr="000A4463">
        <w:rPr>
          <w:rStyle w:val="Command"/>
          <w:i w:val="0"/>
        </w:rPr>
        <w:t>Public IP</w:t>
      </w:r>
      <w:r w:rsidR="00827B11" w:rsidRPr="000A4463">
        <w:rPr>
          <w:rStyle w:val="Command"/>
          <w:i w:val="0"/>
        </w:rPr>
        <w:t xml:space="preserve">.  </w:t>
      </w:r>
    </w:p>
    <w:p w14:paraId="2890C7DB" w14:textId="10AE0071" w:rsidR="003C13DE" w:rsidRDefault="00854D16" w:rsidP="00307FA4">
      <w:pPr>
        <w:pStyle w:val="BodyNote"/>
        <w:numPr>
          <w:ilvl w:val="0"/>
          <w:numId w:val="23"/>
        </w:numPr>
        <w:rPr>
          <w:rStyle w:val="Command"/>
          <w:b w:val="0"/>
          <w:i w:val="0"/>
        </w:rPr>
      </w:pPr>
      <w:r w:rsidRPr="002B0C89">
        <w:rPr>
          <w:rStyle w:val="Command"/>
          <w:i w:val="0"/>
        </w:rPr>
        <w:t>Note</w:t>
      </w:r>
      <w:r w:rsidR="002B0C89">
        <w:rPr>
          <w:rStyle w:val="Command"/>
          <w:i w:val="0"/>
        </w:rPr>
        <w:t xml:space="preserve">:  </w:t>
      </w:r>
      <w:r w:rsidR="002B0C89" w:rsidRPr="002B0C89">
        <w:rPr>
          <w:rStyle w:val="Command"/>
          <w:b w:val="0"/>
          <w:i w:val="0"/>
        </w:rPr>
        <w:t>Keep</w:t>
      </w:r>
      <w:r>
        <w:rPr>
          <w:rStyle w:val="Command"/>
          <w:b w:val="0"/>
          <w:i w:val="0"/>
        </w:rPr>
        <w:t xml:space="preserve"> this IP Address somewhere accessible, like a notepad or text document.  </w:t>
      </w:r>
      <w:r w:rsidR="00827B11" w:rsidRPr="000A4463">
        <w:rPr>
          <w:rStyle w:val="Command"/>
          <w:b w:val="0"/>
          <w:i w:val="0"/>
        </w:rPr>
        <w:t xml:space="preserve">We will use this IP with VNC to </w:t>
      </w:r>
      <w:r w:rsidR="003C43FD">
        <w:rPr>
          <w:rStyle w:val="Command"/>
          <w:b w:val="0"/>
          <w:i w:val="0"/>
        </w:rPr>
        <w:t>connect to the</w:t>
      </w:r>
      <w:r w:rsidR="00A7216A">
        <w:rPr>
          <w:rStyle w:val="Command"/>
          <w:b w:val="0"/>
          <w:i w:val="0"/>
        </w:rPr>
        <w:t xml:space="preserve"> </w:t>
      </w:r>
      <w:r w:rsidR="003C43FD">
        <w:rPr>
          <w:rStyle w:val="Command"/>
          <w:b w:val="0"/>
          <w:i w:val="0"/>
        </w:rPr>
        <w:t xml:space="preserve">cloud </w:t>
      </w:r>
      <w:r w:rsidR="00A7216A">
        <w:rPr>
          <w:rStyle w:val="Command"/>
          <w:b w:val="0"/>
          <w:i w:val="0"/>
        </w:rPr>
        <w:t xml:space="preserve">client </w:t>
      </w:r>
      <w:r w:rsidR="003C43FD">
        <w:rPr>
          <w:rStyle w:val="Command"/>
          <w:b w:val="0"/>
          <w:i w:val="0"/>
        </w:rPr>
        <w:t>desktop</w:t>
      </w:r>
      <w:r w:rsidR="00827B11" w:rsidRPr="000A4463">
        <w:rPr>
          <w:rStyle w:val="Command"/>
          <w:b w:val="0"/>
          <w:i w:val="0"/>
        </w:rPr>
        <w:t>.</w:t>
      </w:r>
    </w:p>
    <w:p w14:paraId="554FDA39" w14:textId="21FA4F11" w:rsidR="00062C9A" w:rsidRPr="000A4463" w:rsidRDefault="00F05530" w:rsidP="0005017A">
      <w:pPr>
        <w:pStyle w:val="BodyNote"/>
        <w:rPr>
          <w:i w:val="0"/>
        </w:rPr>
      </w:pPr>
      <w:r>
        <w:rPr>
          <w:i w:val="0"/>
          <w:noProof/>
          <w:lang w:eastAsia="en-US"/>
        </w:rPr>
        <w:drawing>
          <wp:inline distT="0" distB="0" distL="0" distR="0" wp14:anchorId="740B814A" wp14:editId="2A71596E">
            <wp:extent cx="5486400" cy="1463040"/>
            <wp:effectExtent l="57150" t="57150" r="114300" b="1181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46304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373A95A" w14:textId="77777777" w:rsidR="003C13DE" w:rsidRPr="00EA023F" w:rsidRDefault="003C13DE" w:rsidP="00D15C10">
      <w:pPr>
        <w:pStyle w:val="Heading4"/>
        <w:numPr>
          <w:ilvl w:val="2"/>
          <w:numId w:val="10"/>
        </w:numPr>
        <w:rPr>
          <w:rStyle w:val="IntenseReference"/>
        </w:rPr>
      </w:pPr>
      <w:r w:rsidRPr="00EA023F">
        <w:rPr>
          <w:rStyle w:val="IntenseReference"/>
        </w:rPr>
        <w:t>Connect to Client Image using VNC Viewer</w:t>
      </w:r>
    </w:p>
    <w:p w14:paraId="32FDB743" w14:textId="7DA7DB84" w:rsidR="00F22EE1" w:rsidRDefault="00F22EE1" w:rsidP="00307FA4">
      <w:pPr>
        <w:pStyle w:val="BodyNote"/>
        <w:numPr>
          <w:ilvl w:val="0"/>
          <w:numId w:val="19"/>
        </w:numPr>
        <w:rPr>
          <w:i w:val="0"/>
        </w:rPr>
      </w:pPr>
      <w:r w:rsidRPr="000A4463">
        <w:rPr>
          <w:i w:val="0"/>
        </w:rPr>
        <w:t>From your desktop run the VNC Viewer application and enter</w:t>
      </w:r>
      <w:r w:rsidR="003F0DF0">
        <w:rPr>
          <w:i w:val="0"/>
        </w:rPr>
        <w:t xml:space="preserve"> the Public IP address you just obtained, </w:t>
      </w:r>
      <w:r w:rsidRPr="000A4463">
        <w:rPr>
          <w:i w:val="0"/>
        </w:rPr>
        <w:t xml:space="preserve">with a display port </w:t>
      </w:r>
      <w:r w:rsidR="00854D16">
        <w:rPr>
          <w:rStyle w:val="Command"/>
          <w:b w:val="0"/>
          <w:i w:val="0"/>
        </w:rPr>
        <w:t xml:space="preserve">separated from the IP address by a colon </w:t>
      </w:r>
      <w:r w:rsidR="00A41B79">
        <w:rPr>
          <w:rStyle w:val="Command"/>
          <w:b w:val="0"/>
          <w:i w:val="0"/>
        </w:rPr>
        <w:t>&lt;</w:t>
      </w:r>
      <w:r w:rsidR="00854D16" w:rsidRPr="00854D16">
        <w:rPr>
          <w:rStyle w:val="Command"/>
          <w:i w:val="0"/>
        </w:rPr>
        <w:t>:443</w:t>
      </w:r>
      <w:r w:rsidR="00A41B79">
        <w:rPr>
          <w:rStyle w:val="Command"/>
          <w:i w:val="0"/>
        </w:rPr>
        <w:t>&gt;</w:t>
      </w:r>
      <w:r w:rsidRPr="000A4463">
        <w:rPr>
          <w:i w:val="0"/>
        </w:rPr>
        <w:t xml:space="preserve"> and click </w:t>
      </w:r>
      <w:r w:rsidRPr="000A4463">
        <w:rPr>
          <w:rStyle w:val="Command"/>
          <w:i w:val="0"/>
        </w:rPr>
        <w:t>Connect</w:t>
      </w:r>
      <w:r w:rsidRPr="000A4463">
        <w:rPr>
          <w:i w:val="0"/>
        </w:rPr>
        <w:t xml:space="preserve">   </w:t>
      </w:r>
    </w:p>
    <w:p w14:paraId="7E53A991" w14:textId="12DD47AF" w:rsidR="002B0C89" w:rsidRPr="002B0C89" w:rsidRDefault="002B0C89" w:rsidP="002B0C89">
      <w:pPr>
        <w:pStyle w:val="BodyText"/>
        <w:rPr>
          <w:rFonts w:ascii="Arial" w:hAnsi="Arial"/>
          <w:i/>
        </w:rPr>
      </w:pPr>
      <w:r w:rsidRPr="002B0C89">
        <w:rPr>
          <w:rFonts w:ascii="Arial" w:hAnsi="Arial"/>
          <w:b/>
          <w:i/>
        </w:rPr>
        <w:t>Note</w:t>
      </w:r>
      <w:r>
        <w:rPr>
          <w:rFonts w:ascii="Arial" w:hAnsi="Arial"/>
          <w:b/>
          <w:i/>
        </w:rPr>
        <w:t xml:space="preserve"> 1</w:t>
      </w:r>
      <w:r w:rsidRPr="002B0C89">
        <w:rPr>
          <w:rFonts w:ascii="Arial" w:hAnsi="Arial"/>
          <w:b/>
          <w:i/>
        </w:rPr>
        <w:t>:</w:t>
      </w:r>
      <w:r w:rsidRPr="002B0C89">
        <w:rPr>
          <w:rFonts w:ascii="Arial" w:hAnsi="Arial"/>
          <w:i/>
        </w:rPr>
        <w:t xml:space="preserve">  If connecting inside an Oracle office </w:t>
      </w:r>
      <w:r>
        <w:rPr>
          <w:rFonts w:ascii="Arial" w:hAnsi="Arial"/>
          <w:i/>
        </w:rPr>
        <w:t xml:space="preserve">through the ‘clear-guest’ network, </w:t>
      </w:r>
      <w:r w:rsidRPr="002B0C89">
        <w:rPr>
          <w:rFonts w:ascii="Arial" w:hAnsi="Arial"/>
          <w:i/>
        </w:rPr>
        <w:t>and the VNC session won’t connect or times out, try port :10.</w:t>
      </w:r>
    </w:p>
    <w:p w14:paraId="3734CA12" w14:textId="3DD14453" w:rsidR="003C13DE" w:rsidRPr="00A7216A" w:rsidRDefault="00F22EE1" w:rsidP="0005017A">
      <w:pPr>
        <w:pStyle w:val="BodyNote"/>
      </w:pPr>
      <w:r w:rsidRPr="00A7216A">
        <w:rPr>
          <w:b/>
        </w:rPr>
        <w:t>Note</w:t>
      </w:r>
      <w:r w:rsidR="002B0C89">
        <w:rPr>
          <w:b/>
        </w:rPr>
        <w:t xml:space="preserve"> 2</w:t>
      </w:r>
      <w:r w:rsidRPr="00A7216A">
        <w:rPr>
          <w:b/>
        </w:rPr>
        <w:t>:</w:t>
      </w:r>
      <w:r w:rsidRPr="00A7216A">
        <w:t xml:space="preserve"> </w:t>
      </w:r>
      <w:r w:rsidR="003C13DE" w:rsidRPr="00A7216A">
        <w:t xml:space="preserve">If you do not already have a VNC Viewer installed on your computer you will </w:t>
      </w:r>
      <w:r w:rsidRPr="00A7216A">
        <w:t>need to download it.  O</w:t>
      </w:r>
      <w:r w:rsidR="003C13DE" w:rsidRPr="00A7216A">
        <w:t xml:space="preserve">r ask the instructor for the Real VNC Viewer executable. </w:t>
      </w:r>
    </w:p>
    <w:p w14:paraId="7F38EF6C" w14:textId="0EA01293" w:rsidR="00ED6911" w:rsidRPr="000A4463" w:rsidRDefault="00854D16" w:rsidP="0005017A">
      <w:pPr>
        <w:pStyle w:val="BodyNote"/>
        <w:rPr>
          <w:i w:val="0"/>
        </w:rPr>
      </w:pPr>
      <w:r>
        <w:rPr>
          <w:noProof/>
          <w:lang w:eastAsia="en-US"/>
        </w:rPr>
        <w:drawing>
          <wp:inline distT="0" distB="0" distL="0" distR="0" wp14:anchorId="2DF55CDB" wp14:editId="41F54778">
            <wp:extent cx="3905250" cy="1885950"/>
            <wp:effectExtent l="57150" t="57150" r="114300" b="1143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5250" cy="18859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9C3975D" w14:textId="77777777" w:rsidR="00854D16" w:rsidRDefault="00854D16" w:rsidP="00307FA4">
      <w:pPr>
        <w:pStyle w:val="BodyNote"/>
        <w:numPr>
          <w:ilvl w:val="0"/>
          <w:numId w:val="20"/>
        </w:numPr>
        <w:rPr>
          <w:i w:val="0"/>
        </w:rPr>
      </w:pPr>
      <w:r>
        <w:rPr>
          <w:i w:val="0"/>
        </w:rPr>
        <w:t>Click Continue on the encryption message.</w:t>
      </w:r>
    </w:p>
    <w:p w14:paraId="1C686A55" w14:textId="17B771A5" w:rsidR="00854D16" w:rsidRDefault="00854D16" w:rsidP="00854D16">
      <w:pPr>
        <w:pStyle w:val="BodyNote"/>
        <w:rPr>
          <w:i w:val="0"/>
        </w:rPr>
      </w:pPr>
      <w:r>
        <w:rPr>
          <w:noProof/>
          <w:lang w:eastAsia="en-US"/>
        </w:rPr>
        <w:lastRenderedPageBreak/>
        <w:drawing>
          <wp:inline distT="0" distB="0" distL="0" distR="0" wp14:anchorId="738F8C52" wp14:editId="614AD044">
            <wp:extent cx="4000500" cy="2457450"/>
            <wp:effectExtent l="57150" t="57150" r="114300" b="11430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00500" cy="24574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6460F19" w14:textId="5F92C3A5" w:rsidR="00ED6911" w:rsidRPr="000A4463" w:rsidRDefault="00ED6911" w:rsidP="00307FA4">
      <w:pPr>
        <w:pStyle w:val="BodyNote"/>
        <w:numPr>
          <w:ilvl w:val="0"/>
          <w:numId w:val="20"/>
        </w:numPr>
        <w:rPr>
          <w:i w:val="0"/>
        </w:rPr>
      </w:pPr>
      <w:r w:rsidRPr="000A4463">
        <w:rPr>
          <w:i w:val="0"/>
        </w:rPr>
        <w:t xml:space="preserve">Enter the password supplied by your instructor and click </w:t>
      </w:r>
      <w:r w:rsidRPr="000A4463">
        <w:rPr>
          <w:rStyle w:val="Command"/>
          <w:i w:val="0"/>
        </w:rPr>
        <w:t>OK</w:t>
      </w:r>
    </w:p>
    <w:p w14:paraId="08BE1E82" w14:textId="750F6A4C" w:rsidR="00ED6911" w:rsidRPr="000A4463" w:rsidRDefault="00854D16" w:rsidP="0005017A">
      <w:pPr>
        <w:pStyle w:val="BodyNote"/>
        <w:rPr>
          <w:i w:val="0"/>
        </w:rPr>
      </w:pPr>
      <w:r>
        <w:rPr>
          <w:noProof/>
          <w:lang w:eastAsia="en-US"/>
        </w:rPr>
        <w:drawing>
          <wp:inline distT="0" distB="0" distL="0" distR="0" wp14:anchorId="6B6DDC38" wp14:editId="5FC62142">
            <wp:extent cx="3333750" cy="1457325"/>
            <wp:effectExtent l="57150" t="57150" r="114300" b="1238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3750" cy="14573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51CC584" w14:textId="1B234E6E" w:rsidR="00F22EE1" w:rsidRPr="000A4463" w:rsidRDefault="00A7216A" w:rsidP="00307FA4">
      <w:pPr>
        <w:pStyle w:val="BodyNote"/>
        <w:numPr>
          <w:ilvl w:val="0"/>
          <w:numId w:val="21"/>
        </w:numPr>
        <w:rPr>
          <w:i w:val="0"/>
        </w:rPr>
      </w:pPr>
      <w:r>
        <w:rPr>
          <w:i w:val="0"/>
        </w:rPr>
        <w:t>Verify that you can see and int</w:t>
      </w:r>
      <w:r w:rsidR="00690460">
        <w:rPr>
          <w:i w:val="0"/>
        </w:rPr>
        <w:t>eract with the Linux desktop.  Y</w:t>
      </w:r>
      <w:r w:rsidR="00ED6911" w:rsidRPr="000A4463">
        <w:rPr>
          <w:i w:val="0"/>
        </w:rPr>
        <w:t xml:space="preserve">ou are now connected to the Client Image that will be used for all labs. </w:t>
      </w:r>
    </w:p>
    <w:p w14:paraId="5723BA0E" w14:textId="7BD24599" w:rsidR="00ED6911" w:rsidRPr="000A4463" w:rsidRDefault="00ED6911" w:rsidP="00CC6AC9">
      <w:pPr>
        <w:pStyle w:val="BodyNote"/>
        <w:ind w:left="720"/>
        <w:rPr>
          <w:i w:val="0"/>
        </w:rPr>
      </w:pPr>
      <w:r w:rsidRPr="000A4463">
        <w:rPr>
          <w:i w:val="0"/>
          <w:noProof/>
          <w:lang w:eastAsia="en-US"/>
        </w:rPr>
        <w:lastRenderedPageBreak/>
        <w:drawing>
          <wp:inline distT="0" distB="0" distL="0" distR="0" wp14:anchorId="617C5310" wp14:editId="0404DFA3">
            <wp:extent cx="4925859" cy="3152775"/>
            <wp:effectExtent l="57150" t="57150" r="122555" b="104775"/>
            <wp:docPr id="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4927989" cy="315413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998AD58" w14:textId="77777777" w:rsidR="00D273A8" w:rsidRPr="000A4463" w:rsidRDefault="00D273A8" w:rsidP="00D15C10">
      <w:pPr>
        <w:pStyle w:val="Heading3"/>
        <w:numPr>
          <w:ilvl w:val="1"/>
          <w:numId w:val="10"/>
        </w:numPr>
      </w:pPr>
      <w:bookmarkStart w:id="14" w:name="_Toc463084421"/>
      <w:bookmarkStart w:id="15" w:name="_Toc487716142"/>
      <w:r w:rsidRPr="000A4463">
        <w:t>Create Database Cloud Service Instance</w:t>
      </w:r>
      <w:bookmarkEnd w:id="14"/>
      <w:bookmarkEnd w:id="15"/>
    </w:p>
    <w:p w14:paraId="313EEB80" w14:textId="77777777" w:rsidR="0026708F" w:rsidRPr="00EA023F" w:rsidRDefault="0026708F" w:rsidP="00D15C10">
      <w:pPr>
        <w:pStyle w:val="Heading4"/>
        <w:numPr>
          <w:ilvl w:val="2"/>
          <w:numId w:val="10"/>
        </w:numPr>
        <w:rPr>
          <w:rStyle w:val="IntenseReference"/>
        </w:rPr>
      </w:pPr>
      <w:r w:rsidRPr="00EA023F">
        <w:rPr>
          <w:rStyle w:val="IntenseReference"/>
        </w:rPr>
        <w:t>Login to your Oracle Cloud account</w:t>
      </w:r>
    </w:p>
    <w:p w14:paraId="29006FB8" w14:textId="5D9D49F1" w:rsidR="0026708F" w:rsidRPr="000A4463" w:rsidRDefault="0026708F" w:rsidP="00307FA4">
      <w:pPr>
        <w:pStyle w:val="BodyNote"/>
        <w:numPr>
          <w:ilvl w:val="0"/>
          <w:numId w:val="24"/>
        </w:numPr>
        <w:rPr>
          <w:i w:val="0"/>
        </w:rPr>
      </w:pPr>
      <w:r w:rsidRPr="000A4463">
        <w:rPr>
          <w:i w:val="0"/>
        </w:rPr>
        <w:t xml:space="preserve">From within the </w:t>
      </w:r>
      <w:r w:rsidR="00ED6911" w:rsidRPr="000A4463">
        <w:rPr>
          <w:i w:val="0"/>
        </w:rPr>
        <w:t>VNC Session</w:t>
      </w:r>
      <w:r w:rsidRPr="000A4463">
        <w:rPr>
          <w:i w:val="0"/>
        </w:rPr>
        <w:t xml:space="preserve"> open </w:t>
      </w:r>
      <w:r w:rsidR="00827B11" w:rsidRPr="000A4463">
        <w:rPr>
          <w:i w:val="0"/>
        </w:rPr>
        <w:t xml:space="preserve">the </w:t>
      </w:r>
      <w:r w:rsidR="00827B11" w:rsidRPr="000A4463">
        <w:rPr>
          <w:b/>
          <w:i w:val="0"/>
        </w:rPr>
        <w:t xml:space="preserve">Google </w:t>
      </w:r>
      <w:r w:rsidR="00ED6911" w:rsidRPr="000A4463">
        <w:rPr>
          <w:rStyle w:val="Command"/>
          <w:i w:val="0"/>
        </w:rPr>
        <w:t>Chrome</w:t>
      </w:r>
      <w:r w:rsidR="00827B11" w:rsidRPr="000A4463">
        <w:rPr>
          <w:rStyle w:val="Command"/>
          <w:i w:val="0"/>
        </w:rPr>
        <w:t xml:space="preserve"> browser</w:t>
      </w:r>
      <w:r w:rsidR="006D19C8" w:rsidRPr="000A4463">
        <w:rPr>
          <w:rStyle w:val="Command"/>
          <w:i w:val="0"/>
        </w:rPr>
        <w:t xml:space="preserve"> </w:t>
      </w:r>
      <w:r w:rsidR="00827B11" w:rsidRPr="000A4463">
        <w:rPr>
          <w:rStyle w:val="Command"/>
          <w:i w:val="0"/>
        </w:rPr>
        <w:t xml:space="preserve"> </w:t>
      </w:r>
      <w:r w:rsidR="006D19C8" w:rsidRPr="000A4463">
        <w:rPr>
          <w:i w:val="0"/>
          <w:noProof/>
          <w:lang w:eastAsia="en-US"/>
        </w:rPr>
        <w:drawing>
          <wp:inline distT="0" distB="0" distL="0" distR="0" wp14:anchorId="33237464" wp14:editId="7234F585">
            <wp:extent cx="228600" cy="228600"/>
            <wp:effectExtent l="0" t="0" r="0" b="0"/>
            <wp:docPr id="432" name="Picture 432" descr="Image result for chrome brows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hrome browser ic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6D19C8" w:rsidRPr="000A4463">
        <w:rPr>
          <w:rStyle w:val="Command"/>
          <w:i w:val="0"/>
        </w:rPr>
        <w:t xml:space="preserve"> </w:t>
      </w:r>
      <w:r w:rsidRPr="000A4463">
        <w:rPr>
          <w:i w:val="0"/>
        </w:rPr>
        <w:t>and go to the following URL:</w:t>
      </w:r>
      <w:r w:rsidR="00827B11" w:rsidRPr="000A4463">
        <w:rPr>
          <w:i w:val="0"/>
        </w:rPr>
        <w:t xml:space="preserve"> </w:t>
      </w:r>
      <w:hyperlink r:id="rId32" w:history="1">
        <w:r w:rsidR="006D19C8" w:rsidRPr="000A4463">
          <w:rPr>
            <w:rStyle w:val="Hyperlink"/>
            <w:b/>
            <w:i w:val="0"/>
          </w:rPr>
          <w:t>https://cloud.oracle.com</w:t>
        </w:r>
      </w:hyperlink>
      <w:r w:rsidR="006D19C8" w:rsidRPr="000A4463">
        <w:rPr>
          <w:b/>
          <w:i w:val="0"/>
        </w:rPr>
        <w:t xml:space="preserve">  </w:t>
      </w:r>
    </w:p>
    <w:p w14:paraId="10CAB92B" w14:textId="77777777" w:rsidR="0026708F" w:rsidRPr="000A4463" w:rsidRDefault="0026708F" w:rsidP="00307FA4">
      <w:pPr>
        <w:pStyle w:val="BodyNote"/>
        <w:numPr>
          <w:ilvl w:val="0"/>
          <w:numId w:val="25"/>
        </w:numPr>
        <w:rPr>
          <w:i w:val="0"/>
        </w:rPr>
      </w:pPr>
      <w:r w:rsidRPr="000A4463">
        <w:rPr>
          <w:i w:val="0"/>
        </w:rPr>
        <w:t xml:space="preserve">Click </w:t>
      </w:r>
      <w:r w:rsidRPr="000A4463">
        <w:rPr>
          <w:rStyle w:val="Command"/>
          <w:i w:val="0"/>
        </w:rPr>
        <w:t>Sign In</w:t>
      </w:r>
      <w:r w:rsidRPr="000A4463">
        <w:rPr>
          <w:i w:val="0"/>
        </w:rPr>
        <w:t xml:space="preserve"> in the upper right hand corner of the browser</w:t>
      </w:r>
    </w:p>
    <w:p w14:paraId="53253AAD" w14:textId="273DA4C8" w:rsidR="00802D70" w:rsidRPr="000A4463" w:rsidRDefault="00802D70" w:rsidP="00307FA4">
      <w:pPr>
        <w:pStyle w:val="BodyNote"/>
        <w:numPr>
          <w:ilvl w:val="0"/>
          <w:numId w:val="24"/>
        </w:numPr>
        <w:rPr>
          <w:i w:val="0"/>
        </w:rPr>
      </w:pPr>
      <w:r w:rsidRPr="000A4463">
        <w:rPr>
          <w:i w:val="0"/>
        </w:rPr>
        <w:t>Under the Cloud Account field click on the Select Dat</w:t>
      </w:r>
      <w:r w:rsidR="00063CD0">
        <w:rPr>
          <w:i w:val="0"/>
        </w:rPr>
        <w:t xml:space="preserve">a Center drop down, choose the </w:t>
      </w:r>
      <w:r w:rsidRPr="000A4463">
        <w:rPr>
          <w:i w:val="0"/>
        </w:rPr>
        <w:t>data center location</w:t>
      </w:r>
      <w:r w:rsidR="00063CD0">
        <w:rPr>
          <w:i w:val="0"/>
        </w:rPr>
        <w:t xml:space="preserve"> (for demos and trials, it’s usually EMEA)</w:t>
      </w:r>
      <w:r w:rsidRPr="000A4463">
        <w:rPr>
          <w:i w:val="0"/>
        </w:rPr>
        <w:t xml:space="preserve"> then click on </w:t>
      </w:r>
      <w:r w:rsidR="00063CD0">
        <w:rPr>
          <w:i w:val="0"/>
        </w:rPr>
        <w:t xml:space="preserve">the </w:t>
      </w:r>
      <w:r w:rsidRPr="000A4463">
        <w:rPr>
          <w:i w:val="0"/>
        </w:rPr>
        <w:t>My Services &gt;</w:t>
      </w:r>
      <w:r w:rsidR="00063CD0">
        <w:rPr>
          <w:i w:val="0"/>
        </w:rPr>
        <w:t xml:space="preserve"> button</w:t>
      </w:r>
      <w:r w:rsidRPr="000A4463">
        <w:rPr>
          <w:i w:val="0"/>
        </w:rPr>
        <w:t>.</w:t>
      </w:r>
    </w:p>
    <w:p w14:paraId="4C2E597F" w14:textId="4CD65FB9" w:rsidR="00FE5379" w:rsidRPr="00A7216A" w:rsidRDefault="00353792" w:rsidP="0005017A">
      <w:pPr>
        <w:pStyle w:val="BodyNote"/>
      </w:pPr>
      <w:r w:rsidRPr="00A7216A">
        <w:rPr>
          <w:b/>
        </w:rPr>
        <w:t>IMPORTANT</w:t>
      </w:r>
      <w:r w:rsidRPr="00A7216A">
        <w:t xml:space="preserve"> - Under My Services, </w:t>
      </w:r>
      <w:r w:rsidR="00827B11" w:rsidRPr="00A7216A">
        <w:t>the</w:t>
      </w:r>
      <w:r w:rsidR="00802D70" w:rsidRPr="00A7216A">
        <w:t xml:space="preserve"> </w:t>
      </w:r>
      <w:r w:rsidR="00802D70" w:rsidRPr="00A7216A">
        <w:rPr>
          <w:b/>
        </w:rPr>
        <w:t>Data Center location</w:t>
      </w:r>
      <w:r w:rsidRPr="00A7216A">
        <w:t xml:space="preserve"> </w:t>
      </w:r>
      <w:r w:rsidR="00802D70" w:rsidRPr="00A7216A">
        <w:t xml:space="preserve">is </w:t>
      </w:r>
      <w:r w:rsidR="00827B11" w:rsidRPr="00A7216A">
        <w:t xml:space="preserve">provided to you in the </w:t>
      </w:r>
      <w:r w:rsidR="00827B11" w:rsidRPr="00A7216A">
        <w:rPr>
          <w:u w:val="single"/>
        </w:rPr>
        <w:t>lab connection instructions</w:t>
      </w:r>
      <w:r w:rsidR="00802D70" w:rsidRPr="00A7216A">
        <w:t>.</w:t>
      </w:r>
    </w:p>
    <w:p w14:paraId="292C43CA" w14:textId="77777777" w:rsidR="00ED6911" w:rsidRPr="000A4463" w:rsidRDefault="00ED6911" w:rsidP="0005017A">
      <w:pPr>
        <w:pStyle w:val="BodyNote"/>
        <w:rPr>
          <w:i w:val="0"/>
        </w:rPr>
      </w:pPr>
      <w:r w:rsidRPr="000A4463">
        <w:rPr>
          <w:i w:val="0"/>
          <w:noProof/>
          <w:lang w:eastAsia="en-US"/>
        </w:rPr>
        <w:lastRenderedPageBreak/>
        <w:drawing>
          <wp:inline distT="0" distB="0" distL="0" distR="0" wp14:anchorId="2E1B7EEE" wp14:editId="02EF5301">
            <wp:extent cx="5486400" cy="2873439"/>
            <wp:effectExtent l="57150" t="57150" r="114300" b="1174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486400" cy="287343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2317061" w14:textId="203045DD" w:rsidR="0026708F" w:rsidRPr="000A4463" w:rsidRDefault="00802D70" w:rsidP="00307FA4">
      <w:pPr>
        <w:pStyle w:val="BodyNote"/>
        <w:numPr>
          <w:ilvl w:val="0"/>
          <w:numId w:val="26"/>
        </w:numPr>
        <w:rPr>
          <w:rStyle w:val="Command"/>
          <w:b w:val="0"/>
          <w:i w:val="0"/>
          <w:noProof w:val="0"/>
          <w:color w:val="auto"/>
        </w:rPr>
      </w:pPr>
      <w:r w:rsidRPr="000A4463">
        <w:rPr>
          <w:i w:val="0"/>
        </w:rPr>
        <w:t>In the next screen e</w:t>
      </w:r>
      <w:r w:rsidR="00353792" w:rsidRPr="000A4463">
        <w:rPr>
          <w:i w:val="0"/>
        </w:rPr>
        <w:t xml:space="preserve">nter the </w:t>
      </w:r>
      <w:r w:rsidR="00353792" w:rsidRPr="000A4463">
        <w:rPr>
          <w:rStyle w:val="Command"/>
          <w:i w:val="0"/>
        </w:rPr>
        <w:t>identity domain</w:t>
      </w:r>
      <w:r w:rsidR="00353792" w:rsidRPr="000A4463">
        <w:rPr>
          <w:i w:val="0"/>
        </w:rPr>
        <w:t xml:space="preserve"> and click </w:t>
      </w:r>
      <w:r w:rsidRPr="000A4463">
        <w:rPr>
          <w:rStyle w:val="Command"/>
          <w:i w:val="0"/>
        </w:rPr>
        <w:t>GO</w:t>
      </w:r>
    </w:p>
    <w:p w14:paraId="6B053127" w14:textId="5D775B71" w:rsidR="0026708F" w:rsidRPr="000A4463" w:rsidRDefault="00A7216A" w:rsidP="0005017A">
      <w:pPr>
        <w:pStyle w:val="BodyNote"/>
        <w:rPr>
          <w:i w:val="0"/>
        </w:rPr>
      </w:pPr>
      <w:r>
        <w:rPr>
          <w:i w:val="0"/>
          <w:noProof/>
          <w:lang w:eastAsia="en-US"/>
        </w:rPr>
        <w:drawing>
          <wp:inline distT="0" distB="0" distL="0" distR="0" wp14:anchorId="6A3C5713" wp14:editId="6CCA7CDD">
            <wp:extent cx="4220845" cy="2987675"/>
            <wp:effectExtent l="57150" t="57150" r="122555" b="117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0845" cy="29876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13BA2E6" w14:textId="1FBA2864" w:rsidR="004B16A2" w:rsidRPr="000A4463" w:rsidRDefault="00802D70" w:rsidP="00307FA4">
      <w:pPr>
        <w:pStyle w:val="BodyNote"/>
        <w:numPr>
          <w:ilvl w:val="0"/>
          <w:numId w:val="27"/>
        </w:numPr>
        <w:rPr>
          <w:rStyle w:val="Command"/>
          <w:b w:val="0"/>
          <w:i w:val="0"/>
          <w:noProof w:val="0"/>
          <w:color w:val="auto"/>
        </w:rPr>
      </w:pPr>
      <w:r w:rsidRPr="000A4463">
        <w:rPr>
          <w:i w:val="0"/>
        </w:rPr>
        <w:t xml:space="preserve">Enter the cloud </w:t>
      </w:r>
      <w:r w:rsidR="004B16A2" w:rsidRPr="000A4463">
        <w:rPr>
          <w:i w:val="0"/>
        </w:rPr>
        <w:t xml:space="preserve">User Name and Password and click </w:t>
      </w:r>
      <w:r w:rsidR="004B16A2" w:rsidRPr="000A4463">
        <w:rPr>
          <w:rStyle w:val="Command"/>
          <w:i w:val="0"/>
        </w:rPr>
        <w:t>Sign In</w:t>
      </w:r>
    </w:p>
    <w:p w14:paraId="1C93A0D1" w14:textId="77777777" w:rsidR="004B16A2" w:rsidRPr="000A4463" w:rsidRDefault="00353792" w:rsidP="0005017A">
      <w:pPr>
        <w:pStyle w:val="BodyNote"/>
        <w:rPr>
          <w:i w:val="0"/>
        </w:rPr>
      </w:pPr>
      <w:r w:rsidRPr="000A4463">
        <w:rPr>
          <w:i w:val="0"/>
          <w:noProof/>
          <w:lang w:eastAsia="en-US"/>
        </w:rPr>
        <w:lastRenderedPageBreak/>
        <w:drawing>
          <wp:inline distT="0" distB="0" distL="0" distR="0" wp14:anchorId="37D0857B" wp14:editId="7726B85D">
            <wp:extent cx="2677182" cy="1572213"/>
            <wp:effectExtent l="57150" t="57150" r="104140" b="1238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2691764" cy="158077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1F3A220" w14:textId="77777777" w:rsidR="00802D70" w:rsidRPr="00A7216A" w:rsidRDefault="00802D70" w:rsidP="00802D70">
      <w:pPr>
        <w:pStyle w:val="BodyNote"/>
      </w:pPr>
      <w:r w:rsidRPr="00A7216A">
        <w:rPr>
          <w:b/>
        </w:rPr>
        <w:t>NOTE</w:t>
      </w:r>
      <w:r w:rsidRPr="00A7216A">
        <w:t xml:space="preserve">: The </w:t>
      </w:r>
      <w:r w:rsidRPr="00A7216A">
        <w:rPr>
          <w:rStyle w:val="Command"/>
        </w:rPr>
        <w:t>Identity Domain, User Name</w:t>
      </w:r>
      <w:r w:rsidRPr="00A7216A">
        <w:t xml:space="preserve"> and </w:t>
      </w:r>
      <w:r w:rsidRPr="00A7216A">
        <w:rPr>
          <w:rStyle w:val="Command"/>
        </w:rPr>
        <w:t>Password</w:t>
      </w:r>
      <w:r w:rsidRPr="00A7216A">
        <w:t xml:space="preserve"> values are provided in the </w:t>
      </w:r>
      <w:r w:rsidRPr="00A7216A">
        <w:rPr>
          <w:u w:val="single"/>
        </w:rPr>
        <w:t>lab connection instructions</w:t>
      </w:r>
      <w:r w:rsidRPr="00A7216A">
        <w:t xml:space="preserve">. </w:t>
      </w:r>
    </w:p>
    <w:p w14:paraId="668D2B8B" w14:textId="21C86433" w:rsidR="00353792" w:rsidRPr="000A4463" w:rsidRDefault="00802D70" w:rsidP="00307FA4">
      <w:pPr>
        <w:pStyle w:val="BodyNote"/>
        <w:numPr>
          <w:ilvl w:val="0"/>
          <w:numId w:val="28"/>
        </w:numPr>
        <w:rPr>
          <w:i w:val="0"/>
        </w:rPr>
      </w:pPr>
      <w:r w:rsidRPr="000A4463">
        <w:rPr>
          <w:i w:val="0"/>
        </w:rPr>
        <w:t>You should see the</w:t>
      </w:r>
      <w:r w:rsidR="00353792" w:rsidRPr="000A4463">
        <w:rPr>
          <w:i w:val="0"/>
        </w:rPr>
        <w:t xml:space="preserve"> Dashbo</w:t>
      </w:r>
      <w:r w:rsidRPr="000A4463">
        <w:rPr>
          <w:i w:val="0"/>
        </w:rPr>
        <w:t xml:space="preserve">ard summarizing all of the </w:t>
      </w:r>
      <w:r w:rsidR="00353792" w:rsidRPr="000A4463">
        <w:rPr>
          <w:i w:val="0"/>
        </w:rPr>
        <w:t xml:space="preserve">available services. </w:t>
      </w:r>
    </w:p>
    <w:p w14:paraId="50CC677C" w14:textId="232E2157" w:rsidR="00ED6911" w:rsidRPr="000A4463" w:rsidRDefault="000827A2" w:rsidP="0005017A">
      <w:pPr>
        <w:pStyle w:val="BodyNote"/>
        <w:rPr>
          <w:i w:val="0"/>
        </w:rPr>
      </w:pPr>
      <w:r>
        <w:rPr>
          <w:i w:val="0"/>
          <w:noProof/>
          <w:lang w:eastAsia="en-US"/>
        </w:rPr>
        <w:drawing>
          <wp:inline distT="0" distB="0" distL="0" distR="0" wp14:anchorId="05EE7EBE" wp14:editId="0F7E9CAF">
            <wp:extent cx="5486400" cy="4419600"/>
            <wp:effectExtent l="57150" t="57150" r="114300" b="1143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4196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CAAE0C7" w14:textId="77777777" w:rsidR="00330689" w:rsidRPr="00EA023F" w:rsidRDefault="00330689" w:rsidP="00D15C10">
      <w:pPr>
        <w:pStyle w:val="Heading4"/>
        <w:numPr>
          <w:ilvl w:val="2"/>
          <w:numId w:val="10"/>
        </w:numPr>
        <w:rPr>
          <w:rStyle w:val="IntenseReference"/>
        </w:rPr>
      </w:pPr>
      <w:r w:rsidRPr="00EA023F">
        <w:rPr>
          <w:rStyle w:val="IntenseReference"/>
        </w:rPr>
        <w:t>Create Database Cloud Service</w:t>
      </w:r>
    </w:p>
    <w:p w14:paraId="527E1F3D" w14:textId="77777777" w:rsidR="00FA6660" w:rsidRPr="000A4463" w:rsidRDefault="00AA1F71" w:rsidP="00307FA4">
      <w:pPr>
        <w:pStyle w:val="BodyNote"/>
        <w:numPr>
          <w:ilvl w:val="0"/>
          <w:numId w:val="29"/>
        </w:numPr>
        <w:rPr>
          <w:i w:val="0"/>
        </w:rPr>
      </w:pPr>
      <w:r w:rsidRPr="000A4463">
        <w:rPr>
          <w:i w:val="0"/>
        </w:rPr>
        <w:t xml:space="preserve">From the main dashboard, click on the </w:t>
      </w:r>
      <w:r w:rsidRPr="000A4463">
        <w:rPr>
          <w:rStyle w:val="Command"/>
          <w:i w:val="0"/>
          <w:u w:val="single"/>
        </w:rPr>
        <w:t>Database</w:t>
      </w:r>
      <w:r w:rsidRPr="000A4463">
        <w:rPr>
          <w:i w:val="0"/>
        </w:rPr>
        <w:t xml:space="preserve"> service link</w:t>
      </w:r>
    </w:p>
    <w:p w14:paraId="4B81450C" w14:textId="5299F8CA" w:rsidR="00ED6911" w:rsidRPr="000A4463" w:rsidRDefault="00896D24" w:rsidP="0005017A">
      <w:pPr>
        <w:pStyle w:val="BodyNote"/>
        <w:rPr>
          <w:i w:val="0"/>
        </w:rPr>
      </w:pPr>
      <w:r>
        <w:rPr>
          <w:i w:val="0"/>
          <w:noProof/>
          <w:lang w:eastAsia="en-US"/>
        </w:rPr>
        <w:lastRenderedPageBreak/>
        <w:drawing>
          <wp:inline distT="0" distB="0" distL="0" distR="0" wp14:anchorId="762A0322" wp14:editId="7B6CCBDD">
            <wp:extent cx="4057650" cy="3733800"/>
            <wp:effectExtent l="57150" t="57150" r="114300" b="1143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7650" cy="37338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942A7B0" w14:textId="1B1C7E1A" w:rsidR="00AA1F71" w:rsidRPr="000A4463" w:rsidRDefault="00AA1F71" w:rsidP="00307FA4">
      <w:pPr>
        <w:pStyle w:val="BodyNote"/>
        <w:numPr>
          <w:ilvl w:val="0"/>
          <w:numId w:val="30"/>
        </w:numPr>
        <w:rPr>
          <w:i w:val="0"/>
        </w:rPr>
      </w:pPr>
      <w:r w:rsidRPr="000A4463">
        <w:rPr>
          <w:i w:val="0"/>
        </w:rPr>
        <w:t xml:space="preserve">From this page you can view general information about this Database Cloud Service. Click on the </w:t>
      </w:r>
      <w:r w:rsidRPr="000A4463">
        <w:rPr>
          <w:rStyle w:val="Command"/>
          <w:i w:val="0"/>
        </w:rPr>
        <w:t>Open Service Console</w:t>
      </w:r>
      <w:r w:rsidRPr="000A4463">
        <w:rPr>
          <w:i w:val="0"/>
        </w:rPr>
        <w:t xml:space="preserve"> button.</w:t>
      </w:r>
      <w:r w:rsidR="00765A83">
        <w:rPr>
          <w:i w:val="0"/>
        </w:rPr>
        <w:t xml:space="preserve"> ---</w:t>
      </w:r>
      <w:r w:rsidR="00765A83" w:rsidRPr="00D5539E">
        <w:rPr>
          <w:b/>
          <w:i w:val="0"/>
          <w:color w:val="FF0000"/>
        </w:rPr>
        <w:t>Stop here</w:t>
      </w:r>
    </w:p>
    <w:p w14:paraId="4D27EBF8" w14:textId="72F19D3B" w:rsidR="00C24266" w:rsidRPr="000A4463" w:rsidRDefault="00A51F43" w:rsidP="0005017A">
      <w:pPr>
        <w:pStyle w:val="BodyNote"/>
        <w:rPr>
          <w:i w:val="0"/>
        </w:rPr>
      </w:pPr>
      <w:r>
        <w:rPr>
          <w:i w:val="0"/>
          <w:noProof/>
          <w:lang w:eastAsia="en-US"/>
        </w:rPr>
        <w:drawing>
          <wp:inline distT="0" distB="0" distL="0" distR="0" wp14:anchorId="574D68DE" wp14:editId="65CE3802">
            <wp:extent cx="5486400" cy="1645920"/>
            <wp:effectExtent l="57150" t="57150" r="114300" b="1066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64592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F946B8E" w14:textId="4B937652" w:rsidR="000A0065" w:rsidRDefault="002809D2" w:rsidP="00307FA4">
      <w:pPr>
        <w:pStyle w:val="BodyNote"/>
        <w:numPr>
          <w:ilvl w:val="0"/>
          <w:numId w:val="31"/>
        </w:numPr>
        <w:rPr>
          <w:rStyle w:val="Command"/>
          <w:b w:val="0"/>
          <w:i w:val="0"/>
        </w:rPr>
      </w:pPr>
      <w:r w:rsidRPr="000A4463">
        <w:rPr>
          <w:i w:val="0"/>
        </w:rPr>
        <w:t>From the console, c</w:t>
      </w:r>
      <w:r w:rsidR="000A0065" w:rsidRPr="000A4463">
        <w:rPr>
          <w:i w:val="0"/>
        </w:rPr>
        <w:t xml:space="preserve">lick </w:t>
      </w:r>
      <w:r w:rsidR="00E327E7" w:rsidRPr="000A4463">
        <w:rPr>
          <w:i w:val="0"/>
        </w:rPr>
        <w:t xml:space="preserve">the </w:t>
      </w:r>
      <w:r w:rsidR="000A0065" w:rsidRPr="000A4463">
        <w:rPr>
          <w:rStyle w:val="Command"/>
          <w:i w:val="0"/>
        </w:rPr>
        <w:t xml:space="preserve">Create </w:t>
      </w:r>
      <w:r w:rsidR="002054EC" w:rsidRPr="000A4463">
        <w:rPr>
          <w:rStyle w:val="Command"/>
          <w:i w:val="0"/>
        </w:rPr>
        <w:t>Service</w:t>
      </w:r>
      <w:r w:rsidR="00E327E7" w:rsidRPr="000A4463">
        <w:rPr>
          <w:rStyle w:val="Command"/>
          <w:i w:val="0"/>
        </w:rPr>
        <w:t xml:space="preserve"> </w:t>
      </w:r>
      <w:r w:rsidR="00E327E7" w:rsidRPr="000A4463">
        <w:rPr>
          <w:rStyle w:val="Command"/>
          <w:b w:val="0"/>
          <w:i w:val="0"/>
        </w:rPr>
        <w:t>button</w:t>
      </w:r>
    </w:p>
    <w:p w14:paraId="5C682E18" w14:textId="77777777" w:rsidR="00A41B79" w:rsidRDefault="00A41B79" w:rsidP="00A41B79">
      <w:pPr>
        <w:pStyle w:val="BodyText"/>
        <w:numPr>
          <w:ilvl w:val="0"/>
          <w:numId w:val="31"/>
        </w:numPr>
        <w:rPr>
          <w:rFonts w:ascii="Arial" w:hAnsi="Arial"/>
          <w:i/>
        </w:rPr>
      </w:pPr>
      <w:r w:rsidRPr="009E31A6">
        <w:rPr>
          <w:rFonts w:ascii="Arial" w:hAnsi="Arial"/>
          <w:b/>
          <w:i/>
        </w:rPr>
        <w:t>Note:</w:t>
      </w:r>
      <w:r w:rsidRPr="009E31A6">
        <w:rPr>
          <w:rFonts w:ascii="Arial" w:hAnsi="Arial"/>
          <w:i/>
        </w:rPr>
        <w:t xml:space="preserve">  There should already be a service provisioned</w:t>
      </w:r>
      <w:r>
        <w:rPr>
          <w:rFonts w:ascii="Arial" w:hAnsi="Arial"/>
          <w:i/>
        </w:rPr>
        <w:t xml:space="preserve"> (Alpha01A-DBCS).  It was created earlier in order to save lab time.  This</w:t>
      </w:r>
      <w:r w:rsidRPr="009E31A6">
        <w:rPr>
          <w:rFonts w:ascii="Arial" w:hAnsi="Arial"/>
          <w:i/>
        </w:rPr>
        <w:t xml:space="preserve"> service will be utilized later in the lab, don’t interact with it at this point.</w:t>
      </w:r>
    </w:p>
    <w:p w14:paraId="47B3EBC1" w14:textId="77777777" w:rsidR="00A41B79" w:rsidRPr="00A41B79" w:rsidRDefault="00A41B79" w:rsidP="00A41B79">
      <w:pPr>
        <w:pStyle w:val="BodyText"/>
      </w:pPr>
    </w:p>
    <w:p w14:paraId="732F146F" w14:textId="44F2A7D6" w:rsidR="00E327E7" w:rsidRDefault="00E327E7" w:rsidP="00E327E7">
      <w:pPr>
        <w:pStyle w:val="BodyText"/>
      </w:pPr>
      <w:r w:rsidRPr="000A4463">
        <w:rPr>
          <w:noProof/>
          <w:lang w:eastAsia="en-US"/>
        </w:rPr>
        <w:lastRenderedPageBreak/>
        <w:drawing>
          <wp:inline distT="0" distB="0" distL="0" distR="0" wp14:anchorId="67BCEB7B" wp14:editId="5875F7EB">
            <wp:extent cx="5486400" cy="2114550"/>
            <wp:effectExtent l="57150" t="57150" r="114300" b="11430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1145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4650627" w14:textId="6ED32892" w:rsidR="00A41B79" w:rsidRPr="000A4463" w:rsidRDefault="00A41B79" w:rsidP="00A41B79">
      <w:pPr>
        <w:pStyle w:val="BodyNote"/>
        <w:rPr>
          <w:rFonts w:ascii="Times" w:hAnsi="Times" w:cs="Times"/>
          <w:i w:val="0"/>
          <w:sz w:val="24"/>
          <w:szCs w:val="24"/>
          <w:lang w:eastAsia="en-US"/>
        </w:rPr>
      </w:pPr>
      <w:r w:rsidRPr="000A4463">
        <w:rPr>
          <w:i w:val="0"/>
          <w:noProof/>
          <w:lang w:eastAsia="en-US"/>
        </w:rPr>
        <w:drawing>
          <wp:inline distT="0" distB="0" distL="0" distR="0" wp14:anchorId="4AD98475" wp14:editId="15BB5A9E">
            <wp:extent cx="352425" cy="293688"/>
            <wp:effectExtent l="0" t="0" r="0" b="0"/>
            <wp:docPr id="433" name="Picture 433" descr="Image result for ale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lert ic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36" cy="295447"/>
                    </a:xfrm>
                    <a:prstGeom prst="rect">
                      <a:avLst/>
                    </a:prstGeom>
                    <a:noFill/>
                    <a:ln>
                      <a:noFill/>
                    </a:ln>
                  </pic:spPr>
                </pic:pic>
              </a:graphicData>
            </a:graphic>
          </wp:inline>
        </w:drawing>
      </w:r>
      <w:r w:rsidRPr="000A4463">
        <w:rPr>
          <w:i w:val="0"/>
          <w:lang w:eastAsia="en-US"/>
        </w:rPr>
        <w:t xml:space="preserve">  Important Step!  </w:t>
      </w:r>
      <w:r>
        <w:rPr>
          <w:i w:val="0"/>
          <w:lang w:eastAsia="en-US"/>
        </w:rPr>
        <w:t xml:space="preserve"> In the next</w:t>
      </w:r>
      <w:r w:rsidRPr="000A4463">
        <w:rPr>
          <w:i w:val="0"/>
          <w:lang w:eastAsia="en-US"/>
        </w:rPr>
        <w:t xml:space="preserve"> step</w:t>
      </w:r>
      <w:r>
        <w:rPr>
          <w:i w:val="0"/>
          <w:lang w:eastAsia="en-US"/>
        </w:rPr>
        <w:t>s</w:t>
      </w:r>
      <w:r w:rsidRPr="000A4463">
        <w:rPr>
          <w:i w:val="0"/>
          <w:lang w:eastAsia="en-US"/>
        </w:rPr>
        <w:t xml:space="preserve">, you will </w:t>
      </w:r>
      <w:r>
        <w:rPr>
          <w:i w:val="0"/>
          <w:lang w:eastAsia="en-US"/>
        </w:rPr>
        <w:t>provide identity service configuration details and select the compute shape for your new Database instance.</w:t>
      </w:r>
    </w:p>
    <w:p w14:paraId="12A9F225" w14:textId="77777777" w:rsidR="00A41B79" w:rsidRPr="00FB46F1" w:rsidRDefault="00A41B79" w:rsidP="00A41B79">
      <w:pPr>
        <w:pStyle w:val="BodyNote"/>
        <w:rPr>
          <w:lang w:eastAsia="en-US"/>
        </w:rPr>
      </w:pPr>
      <w:r w:rsidRPr="00FB46F1">
        <w:rPr>
          <w:b/>
          <w:lang w:eastAsia="en-US"/>
        </w:rPr>
        <w:t>Note:</w:t>
      </w:r>
      <w:r>
        <w:rPr>
          <w:lang w:eastAsia="en-US"/>
        </w:rPr>
        <w:t xml:space="preserve">  Service N</w:t>
      </w:r>
      <w:r w:rsidRPr="00FB46F1">
        <w:rPr>
          <w:lang w:eastAsia="en-US"/>
        </w:rPr>
        <w:t>ame must be unique.  When providing a name, please note you may have another service instance already created in your account.</w:t>
      </w:r>
    </w:p>
    <w:p w14:paraId="1CBB1F1B" w14:textId="77777777" w:rsidR="00A41B79" w:rsidRDefault="00A41B79" w:rsidP="00A41B79">
      <w:pPr>
        <w:pStyle w:val="BodyNote"/>
        <w:numPr>
          <w:ilvl w:val="0"/>
          <w:numId w:val="35"/>
        </w:numPr>
        <w:rPr>
          <w:i w:val="0"/>
        </w:rPr>
      </w:pPr>
      <w:r>
        <w:rPr>
          <w:i w:val="0"/>
        </w:rPr>
        <w:t>Use</w:t>
      </w:r>
      <w:r w:rsidRPr="000A4463">
        <w:rPr>
          <w:i w:val="0"/>
        </w:rPr>
        <w:t xml:space="preserve"> the </w:t>
      </w:r>
      <w:r>
        <w:rPr>
          <w:i w:val="0"/>
        </w:rPr>
        <w:t xml:space="preserve">information from the following table </w:t>
      </w:r>
      <w:r w:rsidRPr="000A4463">
        <w:rPr>
          <w:i w:val="0"/>
        </w:rPr>
        <w:t>for the Service Configuration details:</w:t>
      </w:r>
    </w:p>
    <w:p w14:paraId="51A501FC" w14:textId="77777777" w:rsidR="00A41B79" w:rsidRDefault="00A41B79" w:rsidP="00A41B79">
      <w:pPr>
        <w:pStyle w:val="BodyText"/>
      </w:pPr>
    </w:p>
    <w:tbl>
      <w:tblPr>
        <w:tblStyle w:val="TableGrid"/>
        <w:tblW w:w="0" w:type="auto"/>
        <w:tblLook w:val="04A0" w:firstRow="1" w:lastRow="0" w:firstColumn="1" w:lastColumn="0" w:noHBand="0" w:noVBand="1"/>
      </w:tblPr>
      <w:tblGrid>
        <w:gridCol w:w="4315"/>
        <w:gridCol w:w="4315"/>
      </w:tblGrid>
      <w:tr w:rsidR="00A41B79" w:rsidRPr="000A4463" w14:paraId="2B7095A1" w14:textId="77777777" w:rsidTr="008F0970">
        <w:tc>
          <w:tcPr>
            <w:tcW w:w="8630" w:type="dxa"/>
            <w:gridSpan w:val="2"/>
            <w:shd w:val="clear" w:color="auto" w:fill="EEECE1" w:themeFill="background2"/>
          </w:tcPr>
          <w:p w14:paraId="4249FCB5" w14:textId="77777777" w:rsidR="00A41B79" w:rsidRPr="00376713" w:rsidRDefault="00A41B79" w:rsidP="008F0970">
            <w:pPr>
              <w:pStyle w:val="BodyText"/>
              <w:rPr>
                <w:rFonts w:asciiTheme="minorHAnsi" w:hAnsiTheme="minorHAnsi"/>
                <w:b/>
              </w:rPr>
            </w:pPr>
            <w:r>
              <w:rPr>
                <w:rFonts w:asciiTheme="minorHAnsi" w:hAnsiTheme="minorHAnsi"/>
                <w:b/>
              </w:rPr>
              <w:t>Basic Service Information</w:t>
            </w:r>
          </w:p>
        </w:tc>
      </w:tr>
      <w:tr w:rsidR="00A41B79" w:rsidRPr="000A4463" w14:paraId="15D1A2F7" w14:textId="77777777" w:rsidTr="008F0970">
        <w:tc>
          <w:tcPr>
            <w:tcW w:w="4315" w:type="dxa"/>
            <w:tcBorders>
              <w:top w:val="single" w:sz="12" w:space="0" w:color="auto"/>
            </w:tcBorders>
          </w:tcPr>
          <w:p w14:paraId="19290E38" w14:textId="77777777" w:rsidR="00A41B79" w:rsidRPr="000A4463" w:rsidRDefault="00A41B79" w:rsidP="008F0970">
            <w:pPr>
              <w:pStyle w:val="BodyText"/>
              <w:rPr>
                <w:rFonts w:asciiTheme="minorHAnsi" w:hAnsiTheme="minorHAnsi"/>
                <w:b/>
              </w:rPr>
            </w:pPr>
            <w:r w:rsidRPr="000A4463">
              <w:rPr>
                <w:rFonts w:asciiTheme="minorHAnsi" w:hAnsiTheme="minorHAnsi"/>
                <w:b/>
              </w:rPr>
              <w:t>Service Name</w:t>
            </w:r>
          </w:p>
        </w:tc>
        <w:tc>
          <w:tcPr>
            <w:tcW w:w="4315" w:type="dxa"/>
            <w:tcBorders>
              <w:top w:val="single" w:sz="12" w:space="0" w:color="auto"/>
            </w:tcBorders>
          </w:tcPr>
          <w:p w14:paraId="57132DD2" w14:textId="77777777" w:rsidR="00A41B79" w:rsidRPr="000A4463" w:rsidRDefault="00A41B79" w:rsidP="008F0970">
            <w:pPr>
              <w:pStyle w:val="BodyText"/>
              <w:rPr>
                <w:rFonts w:asciiTheme="minorHAnsi" w:hAnsiTheme="minorHAnsi"/>
              </w:rPr>
            </w:pPr>
            <w:r w:rsidRPr="000A4463">
              <w:rPr>
                <w:rFonts w:asciiTheme="minorHAnsi" w:hAnsiTheme="minorHAnsi"/>
              </w:rPr>
              <w:t>Alpha01B-DBCS</w:t>
            </w:r>
          </w:p>
        </w:tc>
      </w:tr>
      <w:tr w:rsidR="00A41B79" w:rsidRPr="000A4463" w14:paraId="41AC3525" w14:textId="77777777" w:rsidTr="008F0970">
        <w:tc>
          <w:tcPr>
            <w:tcW w:w="4315" w:type="dxa"/>
          </w:tcPr>
          <w:p w14:paraId="266590C2" w14:textId="77777777" w:rsidR="00A41B79" w:rsidRPr="000A4463" w:rsidRDefault="00A41B79" w:rsidP="008F0970">
            <w:pPr>
              <w:pStyle w:val="BodyText"/>
              <w:rPr>
                <w:rFonts w:asciiTheme="minorHAnsi" w:hAnsiTheme="minorHAnsi"/>
                <w:b/>
              </w:rPr>
            </w:pPr>
            <w:r w:rsidRPr="000A4463">
              <w:rPr>
                <w:rFonts w:asciiTheme="minorHAnsi" w:hAnsiTheme="minorHAnsi"/>
                <w:b/>
              </w:rPr>
              <w:t>Description</w:t>
            </w:r>
          </w:p>
        </w:tc>
        <w:tc>
          <w:tcPr>
            <w:tcW w:w="4315" w:type="dxa"/>
          </w:tcPr>
          <w:p w14:paraId="216F30B4" w14:textId="77777777" w:rsidR="00A41B79" w:rsidRPr="000A4463" w:rsidRDefault="00A41B79" w:rsidP="008F0970">
            <w:pPr>
              <w:pStyle w:val="BodyText"/>
              <w:rPr>
                <w:rFonts w:asciiTheme="minorHAnsi" w:hAnsiTheme="minorHAnsi"/>
              </w:rPr>
            </w:pPr>
            <w:r w:rsidRPr="000A4463">
              <w:rPr>
                <w:rFonts w:asciiTheme="minorHAnsi" w:hAnsiTheme="minorHAnsi"/>
              </w:rPr>
              <w:t>Alpha Office Database Cloud Service</w:t>
            </w:r>
          </w:p>
        </w:tc>
      </w:tr>
      <w:tr w:rsidR="00A41B79" w:rsidRPr="000A4463" w14:paraId="74A6BDA1" w14:textId="77777777" w:rsidTr="008F0970">
        <w:tc>
          <w:tcPr>
            <w:tcW w:w="4315" w:type="dxa"/>
          </w:tcPr>
          <w:p w14:paraId="067F986C" w14:textId="77777777" w:rsidR="00A41B79" w:rsidRPr="000A4463" w:rsidRDefault="00A41B79" w:rsidP="008F0970">
            <w:pPr>
              <w:pStyle w:val="BodyText"/>
              <w:rPr>
                <w:rFonts w:asciiTheme="minorHAnsi" w:hAnsiTheme="minorHAnsi"/>
                <w:b/>
              </w:rPr>
            </w:pPr>
            <w:r>
              <w:rPr>
                <w:rFonts w:asciiTheme="minorHAnsi" w:hAnsiTheme="minorHAnsi"/>
                <w:b/>
              </w:rPr>
              <w:t>Service Level</w:t>
            </w:r>
          </w:p>
        </w:tc>
        <w:tc>
          <w:tcPr>
            <w:tcW w:w="4315" w:type="dxa"/>
          </w:tcPr>
          <w:p w14:paraId="680721C0" w14:textId="77777777" w:rsidR="00A41B79" w:rsidRPr="000A4463" w:rsidRDefault="00A41B79" w:rsidP="008F0970">
            <w:pPr>
              <w:pStyle w:val="BodyText"/>
              <w:rPr>
                <w:rFonts w:asciiTheme="minorHAnsi" w:hAnsiTheme="minorHAnsi"/>
              </w:rPr>
            </w:pPr>
            <w:r>
              <w:rPr>
                <w:rFonts w:asciiTheme="minorHAnsi" w:hAnsiTheme="minorHAnsi"/>
              </w:rPr>
              <w:t xml:space="preserve">Oracle Database Cloud Service </w:t>
            </w:r>
          </w:p>
        </w:tc>
      </w:tr>
      <w:tr w:rsidR="00A41B79" w:rsidRPr="000A4463" w14:paraId="1AB24BD8" w14:textId="77777777" w:rsidTr="008F0970">
        <w:tc>
          <w:tcPr>
            <w:tcW w:w="4315" w:type="dxa"/>
          </w:tcPr>
          <w:p w14:paraId="3BC5C57F" w14:textId="77777777" w:rsidR="00A41B79" w:rsidRPr="000A4463" w:rsidRDefault="00A41B79" w:rsidP="008F0970">
            <w:pPr>
              <w:pStyle w:val="BodyText"/>
              <w:rPr>
                <w:rFonts w:asciiTheme="minorHAnsi" w:hAnsiTheme="minorHAnsi"/>
                <w:b/>
              </w:rPr>
            </w:pPr>
            <w:r>
              <w:rPr>
                <w:rFonts w:asciiTheme="minorHAnsi" w:hAnsiTheme="minorHAnsi"/>
                <w:b/>
              </w:rPr>
              <w:t>Metering Frequency</w:t>
            </w:r>
          </w:p>
        </w:tc>
        <w:tc>
          <w:tcPr>
            <w:tcW w:w="4315" w:type="dxa"/>
          </w:tcPr>
          <w:p w14:paraId="2D36644B" w14:textId="77777777" w:rsidR="00A41B79" w:rsidRPr="000A4463" w:rsidRDefault="00A41B79" w:rsidP="008F0970">
            <w:pPr>
              <w:pStyle w:val="BodyText"/>
              <w:rPr>
                <w:rFonts w:asciiTheme="minorHAnsi" w:hAnsiTheme="minorHAnsi"/>
              </w:rPr>
            </w:pPr>
            <w:r>
              <w:rPr>
                <w:rFonts w:asciiTheme="minorHAnsi" w:hAnsiTheme="minorHAnsi"/>
              </w:rPr>
              <w:t>Hourly</w:t>
            </w:r>
          </w:p>
        </w:tc>
      </w:tr>
      <w:tr w:rsidR="00A41B79" w:rsidRPr="000A4463" w14:paraId="2B25DE7A" w14:textId="77777777" w:rsidTr="008F0970">
        <w:tc>
          <w:tcPr>
            <w:tcW w:w="4315" w:type="dxa"/>
          </w:tcPr>
          <w:p w14:paraId="45145298" w14:textId="77777777" w:rsidR="00A41B79" w:rsidRPr="000A4463" w:rsidRDefault="00A41B79" w:rsidP="008F0970">
            <w:pPr>
              <w:pStyle w:val="BodyText"/>
              <w:rPr>
                <w:rFonts w:asciiTheme="minorHAnsi" w:hAnsiTheme="minorHAnsi"/>
                <w:b/>
              </w:rPr>
            </w:pPr>
            <w:r>
              <w:rPr>
                <w:rFonts w:asciiTheme="minorHAnsi" w:hAnsiTheme="minorHAnsi"/>
                <w:b/>
              </w:rPr>
              <w:t>Software Release</w:t>
            </w:r>
          </w:p>
        </w:tc>
        <w:tc>
          <w:tcPr>
            <w:tcW w:w="4315" w:type="dxa"/>
          </w:tcPr>
          <w:p w14:paraId="37B162BE" w14:textId="77777777" w:rsidR="00A41B79" w:rsidRPr="000A4463" w:rsidRDefault="00A41B79" w:rsidP="008F0970">
            <w:pPr>
              <w:pStyle w:val="BodyText"/>
              <w:rPr>
                <w:rFonts w:asciiTheme="minorHAnsi" w:hAnsiTheme="minorHAnsi"/>
              </w:rPr>
            </w:pPr>
            <w:r>
              <w:rPr>
                <w:rFonts w:asciiTheme="minorHAnsi" w:hAnsiTheme="minorHAnsi"/>
              </w:rPr>
              <w:t>Oracle Database 12c Release 1</w:t>
            </w:r>
          </w:p>
        </w:tc>
      </w:tr>
      <w:tr w:rsidR="00A41B79" w:rsidRPr="000A4463" w14:paraId="6BE25CFC" w14:textId="77777777" w:rsidTr="008F0970">
        <w:tc>
          <w:tcPr>
            <w:tcW w:w="4315" w:type="dxa"/>
          </w:tcPr>
          <w:p w14:paraId="66D4C4C9" w14:textId="77777777" w:rsidR="00A41B79" w:rsidRPr="000A4463" w:rsidRDefault="00A41B79" w:rsidP="008F0970">
            <w:pPr>
              <w:pStyle w:val="BodyText"/>
              <w:rPr>
                <w:rFonts w:asciiTheme="minorHAnsi" w:hAnsiTheme="minorHAnsi"/>
                <w:b/>
              </w:rPr>
            </w:pPr>
            <w:r>
              <w:rPr>
                <w:rFonts w:asciiTheme="minorHAnsi" w:hAnsiTheme="minorHAnsi"/>
                <w:b/>
              </w:rPr>
              <w:t>Software Edition</w:t>
            </w:r>
          </w:p>
        </w:tc>
        <w:tc>
          <w:tcPr>
            <w:tcW w:w="4315" w:type="dxa"/>
          </w:tcPr>
          <w:p w14:paraId="0B8E4464" w14:textId="77777777" w:rsidR="00A41B79" w:rsidRPr="000A4463" w:rsidRDefault="00A41B79" w:rsidP="008F0970">
            <w:pPr>
              <w:pStyle w:val="BodyText"/>
              <w:rPr>
                <w:rFonts w:asciiTheme="minorHAnsi" w:hAnsiTheme="minorHAnsi"/>
              </w:rPr>
            </w:pPr>
            <w:r>
              <w:rPr>
                <w:rFonts w:asciiTheme="minorHAnsi" w:hAnsiTheme="minorHAnsi"/>
              </w:rPr>
              <w:t>Enterprise Edition</w:t>
            </w:r>
          </w:p>
        </w:tc>
      </w:tr>
      <w:tr w:rsidR="00A41B79" w:rsidRPr="000A4463" w14:paraId="0E3E7C0C" w14:textId="77777777" w:rsidTr="008F0970">
        <w:tc>
          <w:tcPr>
            <w:tcW w:w="4315" w:type="dxa"/>
          </w:tcPr>
          <w:p w14:paraId="66161346" w14:textId="77777777" w:rsidR="00A41B79" w:rsidRPr="000A4463" w:rsidRDefault="00A41B79" w:rsidP="008F0970">
            <w:pPr>
              <w:pStyle w:val="BodyText"/>
              <w:rPr>
                <w:rFonts w:asciiTheme="minorHAnsi" w:hAnsiTheme="minorHAnsi"/>
                <w:b/>
              </w:rPr>
            </w:pPr>
            <w:r>
              <w:rPr>
                <w:rFonts w:asciiTheme="minorHAnsi" w:hAnsiTheme="minorHAnsi"/>
                <w:b/>
              </w:rPr>
              <w:t>Database Type</w:t>
            </w:r>
          </w:p>
        </w:tc>
        <w:tc>
          <w:tcPr>
            <w:tcW w:w="4315" w:type="dxa"/>
          </w:tcPr>
          <w:p w14:paraId="77EE5BA3" w14:textId="77777777" w:rsidR="00A41B79" w:rsidRPr="000A4463" w:rsidRDefault="00A41B79" w:rsidP="008F0970">
            <w:pPr>
              <w:pStyle w:val="BodyText"/>
              <w:rPr>
                <w:rFonts w:asciiTheme="minorHAnsi" w:hAnsiTheme="minorHAnsi"/>
              </w:rPr>
            </w:pPr>
            <w:r>
              <w:rPr>
                <w:rFonts w:asciiTheme="minorHAnsi" w:hAnsiTheme="minorHAnsi"/>
              </w:rPr>
              <w:t>Single Instance</w:t>
            </w:r>
          </w:p>
        </w:tc>
      </w:tr>
    </w:tbl>
    <w:p w14:paraId="0E298758" w14:textId="77777777" w:rsidR="00A41B79" w:rsidRDefault="00A41B79" w:rsidP="00A41B79">
      <w:pPr>
        <w:pStyle w:val="BodyText"/>
      </w:pPr>
    </w:p>
    <w:p w14:paraId="6874D039" w14:textId="6A39EA2C" w:rsidR="00A41B79" w:rsidRPr="000A4463" w:rsidRDefault="00A41B79" w:rsidP="00A41B79">
      <w:pPr>
        <w:pStyle w:val="BodyText"/>
      </w:pPr>
      <w:r w:rsidRPr="00376713">
        <w:rPr>
          <w:i/>
        </w:rPr>
        <w:lastRenderedPageBreak/>
        <w:t>Below are examples of the alternate selections for each</w:t>
      </w:r>
      <w:r w:rsidRPr="00376713">
        <w:rPr>
          <w:i/>
          <w:noProof/>
          <w:lang w:eastAsia="en-US"/>
        </w:rPr>
        <mc:AlternateContent>
          <mc:Choice Requires="wpg">
            <w:drawing>
              <wp:anchor distT="0" distB="0" distL="114300" distR="114300" simplePos="0" relativeHeight="251855872" behindDoc="0" locked="0" layoutInCell="1" allowOverlap="1" wp14:anchorId="4F901845" wp14:editId="65FFE3BC">
                <wp:simplePos x="0" y="0"/>
                <wp:positionH relativeFrom="column">
                  <wp:posOffset>0</wp:posOffset>
                </wp:positionH>
                <wp:positionV relativeFrom="paragraph">
                  <wp:posOffset>302260</wp:posOffset>
                </wp:positionV>
                <wp:extent cx="5400675" cy="1915160"/>
                <wp:effectExtent l="57150" t="57150" r="123825" b="123190"/>
                <wp:wrapSquare wrapText="bothSides"/>
                <wp:docPr id="37" name="Group 37"/>
                <wp:cNvGraphicFramePr/>
                <a:graphic xmlns:a="http://schemas.openxmlformats.org/drawingml/2006/main">
                  <a:graphicData uri="http://schemas.microsoft.com/office/word/2010/wordprocessingGroup">
                    <wpg:wgp>
                      <wpg:cNvGrpSpPr/>
                      <wpg:grpSpPr>
                        <a:xfrm>
                          <a:off x="0" y="0"/>
                          <a:ext cx="5400675" cy="1915160"/>
                          <a:chOff x="0" y="0"/>
                          <a:chExt cx="5400675" cy="1915160"/>
                        </a:xfrm>
                      </wpg:grpSpPr>
                      <pic:pic xmlns:pic="http://schemas.openxmlformats.org/drawingml/2006/picture">
                        <pic:nvPicPr>
                          <pic:cNvPr id="19" name="Picture 19"/>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752725" y="142875"/>
                            <a:ext cx="2647950" cy="7302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pic:pic xmlns:pic="http://schemas.openxmlformats.org/drawingml/2006/picture">
                        <pic:nvPicPr>
                          <pic:cNvPr id="14" name="Picture 14"/>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9400" cy="63754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pic:pic xmlns:pic="http://schemas.openxmlformats.org/drawingml/2006/picture">
                        <pic:nvPicPr>
                          <pic:cNvPr id="15" name="Picture 15"/>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14375"/>
                            <a:ext cx="2705100" cy="50101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pic:pic xmlns:pic="http://schemas.openxmlformats.org/drawingml/2006/picture">
                        <pic:nvPicPr>
                          <pic:cNvPr id="18" name="Picture 18"/>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1304925"/>
                            <a:ext cx="2686050" cy="61023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pic:pic xmlns:pic="http://schemas.openxmlformats.org/drawingml/2006/picture">
                        <pic:nvPicPr>
                          <pic:cNvPr id="30" name="Picture 3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771775" y="1028700"/>
                            <a:ext cx="2609850" cy="61468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wpg:wgp>
                  </a:graphicData>
                </a:graphic>
              </wp:anchor>
            </w:drawing>
          </mc:Choice>
          <mc:Fallback>
            <w:pict>
              <v:group w14:anchorId="77551A30" id="Group 37" o:spid="_x0000_s1026" style="position:absolute;margin-left:0;margin-top:23.8pt;width:425.25pt;height:150.8pt;z-index:251855872" coordsize="54006,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left:27527;top:1428;width:26479;height:7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cFXzBAAAA2wAAAA8AAABkcnMvZG93bnJldi54bWxET02LwjAQvS/4H8II3tZUQdGuUUQQBHVF&#10;K3semrHtbjMpTbTVX28WBG/zeJ8zW7SmFDeqXWFZwaAfgSBOrS44U3BO1p8TEM4jaywtk4I7OVjM&#10;Ox8zjLVt+Ei3k89ECGEXo4Lc+yqW0qU5GXR9WxEH7mJrgz7AOpO6xiaEm1IOo2gsDRYcGnKsaJVT&#10;+ne6GgXbPW+SH1fR96V5TK9HmewOo1+let12+QXCU+vf4pd7o8P8Kfz/Eg6Q8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zcFXzBAAAA2wAAAA8AAAAAAAAAAAAAAAAAnwIA&#10;AGRycy9kb3ducmV2LnhtbFBLBQYAAAAABAAEAPcAAACNAwAAAAA=&#10;" stroked="t" strokecolor="#4f81bd [3204]">
                  <v:imagedata r:id="rId43" o:title=""/>
                  <v:shadow on="t" color="black" opacity="26214f" origin="-.5,-.5" offset=".74836mm,.74836mm"/>
                  <v:path arrowok="t"/>
                </v:shape>
                <v:shape id="Picture 14" o:spid="_x0000_s1028" type="#_x0000_t75" style="position:absolute;width:28194;height:6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DJXfBAAAA2wAAAA8AAABkcnMvZG93bnJldi54bWxET99rwjAQfhf2P4Qb7E1TRyeuGmUIA2HI&#10;qM73ozmbuuZSmqzN/nszGPh2H9/PW2+jbcVAvW8cK5jPMhDEldMN1wq+Tu/TJQgfkDW2jknBL3nY&#10;bh4mayy0G7mk4RhqkULYF6jAhNAVUvrKkEU/cx1x4i6utxgS7GupexxTuG3lc5YtpMWGU4PBjnaG&#10;qu/jj1VwuH5EU3/Gy758sfPzudW7HF+VenqMbysQgWK4i//de53m5/D3SzpAbm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HDJXfBAAAA2wAAAA8AAAAAAAAAAAAAAAAAnwIA&#10;AGRycy9kb3ducmV2LnhtbFBLBQYAAAAABAAEAPcAAACNAwAAAAA=&#10;" stroked="t" strokecolor="#4f81bd [3204]">
                  <v:imagedata r:id="rId44" o:title=""/>
                  <v:shadow on="t" color="black" opacity="26214f" origin="-.5,-.5" offset=".74836mm,.74836mm"/>
                  <v:path arrowok="t"/>
                </v:shape>
                <v:shape id="Picture 15" o:spid="_x0000_s1029" type="#_x0000_t75" style="position:absolute;top:7143;width:27051;height:5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rcBvDAAAA2wAAAA8AAABkcnMvZG93bnJldi54bWxEj81qw0AMhO+FvMOiQC+lkVuICU7WIS0Y&#10;eukhPw+gehXb2Ks13m3s9Om7gUBuEjPfaLTZTrZTFx5840TD2yIBxVI600il4XQsXlegfCAx1Dlh&#10;DVf2sM1nTxvKjBtlz5dDqFQMEZ+RhjqEPkP0Zc2W/ML1LFE7u8FSiOtQoRlojOG2w/ckSdFSI/FC&#10;TT1/1ly2h18ba4yCHy/nv+8xbRF/kmsxpabQ+nk+7dagAk/hYb7TXyZyS7j9EgfA/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twG8MAAADbAAAADwAAAAAAAAAAAAAAAACf&#10;AgAAZHJzL2Rvd25yZXYueG1sUEsFBgAAAAAEAAQA9wAAAI8DAAAAAA==&#10;" stroked="t" strokecolor="#4f81bd [3204]">
                  <v:imagedata r:id="rId45" o:title=""/>
                  <v:shadow on="t" color="black" opacity="26214f" origin="-.5,-.5" offset=".74836mm,.74836mm"/>
                  <v:path arrowok="t"/>
                </v:shape>
                <v:shape id="Picture 18" o:spid="_x0000_s1030" type="#_x0000_t75" style="position:absolute;top:13049;width:26860;height:6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CvlvFAAAA2wAAAA8AAABkcnMvZG93bnJldi54bWxEj0FrwkAQhe+F/odlCl6KbhRaanSVItUW&#10;ejL14m3IjtlodjZk15j213cOhd5meG/e+2a5HnyjeupiHdjAdJKBIi6DrbkycPjajl9AxYRssQlM&#10;Br4pwnp1f7fE3IYb76kvUqUkhGOOBlxKba51LB15jJPQEot2Cp3HJGtXadvhTcJ9o2dZ9qw91iwN&#10;DlvaOCovxdUbyN7Pj5vPXh+P893b9On8Q46KqzGjh+F1ASrRkP7Nf9cfVvAFVn6RAf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Qr5bxQAAANsAAAAPAAAAAAAAAAAAAAAA&#10;AJ8CAABkcnMvZG93bnJldi54bWxQSwUGAAAAAAQABAD3AAAAkQMAAAAA&#10;" stroked="t" strokecolor="#4f81bd [3204]">
                  <v:imagedata r:id="rId46" o:title=""/>
                  <v:shadow on="t" color="black" opacity="26214f" origin="-.5,-.5" offset=".74836mm,.74836mm"/>
                  <v:path arrowok="t"/>
                </v:shape>
                <v:shape id="Picture 30" o:spid="_x0000_s1031" type="#_x0000_t75" style="position:absolute;left:27717;top:10287;width:26099;height:6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nElfAAAAA2wAAAA8AAABkcnMvZG93bnJldi54bWxET02LwjAQvQv+hzDC3jRRYZFqFBEEPciy&#10;VfQ6NmNbbSa1idrdX785LHh8vO/ZorWVeFLjS8cahgMFgjhzpuRcw2G/7k9A+IBssHJMGn7Iw2Le&#10;7cwwMe7F3/RMQy5iCPsENRQh1ImUPivIoh+4mjhyF9dYDBE2uTQNvmK4reRIqU9pseTYUGBNq4Ky&#10;W/qwGuhy3jqHlk7q/nVOj+q6exx/tf7otcspiEBteIv/3RujYRzXxy/xB8j5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ScSV8AAAADbAAAADwAAAAAAAAAAAAAAAACfAgAA&#10;ZHJzL2Rvd25yZXYueG1sUEsFBgAAAAAEAAQA9wAAAIwDAAAAAA==&#10;" stroked="t" strokecolor="#4f81bd [3204]">
                  <v:imagedata r:id="rId47" o:title=""/>
                  <v:shadow on="t" color="black" opacity="26214f" origin="-.5,-.5" offset=".74836mm,.74836mm"/>
                  <v:path arrowok="t"/>
                </v:shape>
                <w10:wrap type="square"/>
              </v:group>
            </w:pict>
          </mc:Fallback>
        </mc:AlternateContent>
      </w:r>
    </w:p>
    <w:p w14:paraId="35C86A24" w14:textId="3143E623" w:rsidR="00A41B79" w:rsidRPr="00A41B79" w:rsidRDefault="00A41B79" w:rsidP="00A41B79">
      <w:pPr>
        <w:pStyle w:val="BodyText"/>
        <w:numPr>
          <w:ilvl w:val="0"/>
          <w:numId w:val="35"/>
        </w:numPr>
        <w:rPr>
          <w:rFonts w:ascii="Arial" w:hAnsi="Arial"/>
        </w:rPr>
      </w:pPr>
      <w:r w:rsidRPr="00A41B79">
        <w:rPr>
          <w:rFonts w:ascii="Arial" w:hAnsi="Arial"/>
        </w:rPr>
        <w:t>Your screen should look like this …</w:t>
      </w:r>
    </w:p>
    <w:p w14:paraId="724A5AF1" w14:textId="5900ADDF" w:rsidR="008165D0" w:rsidRDefault="008165D0" w:rsidP="00FB46F1">
      <w:pPr>
        <w:pStyle w:val="BodyText"/>
        <w:rPr>
          <w:rFonts w:ascii="Arial" w:hAnsi="Arial"/>
          <w:i/>
        </w:rPr>
      </w:pPr>
      <w:r>
        <w:rPr>
          <w:rFonts w:ascii="Arial" w:hAnsi="Arial"/>
          <w:i/>
          <w:noProof/>
          <w:lang w:eastAsia="en-US"/>
        </w:rPr>
        <w:drawing>
          <wp:inline distT="0" distB="0" distL="0" distR="0" wp14:anchorId="3785D25E" wp14:editId="7B3501A9">
            <wp:extent cx="5486400" cy="2651760"/>
            <wp:effectExtent l="57150" t="57150" r="114300" b="1104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4CBD8C0" w14:textId="4A6FA0BB" w:rsidR="008165D0" w:rsidRDefault="00376713" w:rsidP="001B31C4">
      <w:pPr>
        <w:pStyle w:val="BodyText"/>
        <w:numPr>
          <w:ilvl w:val="0"/>
          <w:numId w:val="35"/>
        </w:numPr>
        <w:rPr>
          <w:rFonts w:ascii="Arial" w:hAnsi="Arial"/>
        </w:rPr>
      </w:pPr>
      <w:r>
        <w:rPr>
          <w:rFonts w:ascii="Arial" w:hAnsi="Arial"/>
        </w:rPr>
        <w:t xml:space="preserve">Click </w:t>
      </w:r>
      <w:r w:rsidRPr="00376713">
        <w:rPr>
          <w:rFonts w:ascii="Arial" w:hAnsi="Arial"/>
          <w:b/>
        </w:rPr>
        <w:t>Next</w:t>
      </w:r>
      <w:r>
        <w:rPr>
          <w:rFonts w:ascii="Arial" w:hAnsi="Arial"/>
        </w:rPr>
        <w:t xml:space="preserve"> to continue</w:t>
      </w:r>
    </w:p>
    <w:p w14:paraId="1A0822F7" w14:textId="5F200E2D" w:rsidR="005F72BC" w:rsidRPr="005F72BC" w:rsidRDefault="001B31C4" w:rsidP="005F72BC">
      <w:pPr>
        <w:pStyle w:val="BodyText"/>
        <w:numPr>
          <w:ilvl w:val="0"/>
          <w:numId w:val="217"/>
        </w:numPr>
        <w:rPr>
          <w:rFonts w:ascii="Arial" w:hAnsi="Arial"/>
        </w:rPr>
      </w:pPr>
      <w:r w:rsidRPr="005F72BC">
        <w:rPr>
          <w:rFonts w:ascii="Arial" w:hAnsi="Arial"/>
        </w:rPr>
        <w:t xml:space="preserve">In the next screen we will fill out the </w:t>
      </w:r>
      <w:r w:rsidRPr="00B87CE8">
        <w:rPr>
          <w:rFonts w:ascii="Arial" w:hAnsi="Arial"/>
          <w:b/>
        </w:rPr>
        <w:t>Service Details</w:t>
      </w:r>
      <w:r w:rsidRPr="005F72BC">
        <w:rPr>
          <w:rFonts w:ascii="Arial" w:hAnsi="Arial"/>
        </w:rPr>
        <w:t xml:space="preserve"> for our Database Cloud instance.   </w:t>
      </w:r>
      <w:r w:rsidR="005F72BC">
        <w:rPr>
          <w:rFonts w:ascii="Arial" w:hAnsi="Arial"/>
        </w:rPr>
        <w:t>The screen will be broken down i</w:t>
      </w:r>
      <w:r w:rsidRPr="005F72BC">
        <w:rPr>
          <w:rFonts w:ascii="Arial" w:hAnsi="Arial"/>
        </w:rPr>
        <w:t xml:space="preserve">nto sections to make the information easier to understand.  </w:t>
      </w:r>
    </w:p>
    <w:p w14:paraId="0F0BD63F" w14:textId="77777777" w:rsidR="00B87CE8" w:rsidRDefault="00B87CE8" w:rsidP="005F72BC">
      <w:pPr>
        <w:pStyle w:val="BodyText"/>
        <w:rPr>
          <w:rFonts w:ascii="Arial" w:hAnsi="Arial"/>
        </w:rPr>
      </w:pPr>
    </w:p>
    <w:p w14:paraId="5426E296" w14:textId="77777777" w:rsidR="00B87CE8" w:rsidRDefault="00B87CE8" w:rsidP="005F72BC">
      <w:pPr>
        <w:pStyle w:val="BodyText"/>
        <w:rPr>
          <w:rFonts w:ascii="Arial" w:hAnsi="Arial"/>
        </w:rPr>
      </w:pPr>
    </w:p>
    <w:p w14:paraId="1CB12E91" w14:textId="77777777" w:rsidR="00B87CE8" w:rsidRDefault="00B87CE8" w:rsidP="005F72BC">
      <w:pPr>
        <w:pStyle w:val="BodyText"/>
        <w:rPr>
          <w:rFonts w:ascii="Arial" w:hAnsi="Arial"/>
        </w:rPr>
      </w:pPr>
    </w:p>
    <w:p w14:paraId="54544006" w14:textId="77777777" w:rsidR="00B87CE8" w:rsidRDefault="00B87CE8" w:rsidP="005F72BC">
      <w:pPr>
        <w:pStyle w:val="BodyText"/>
        <w:rPr>
          <w:rFonts w:ascii="Arial" w:hAnsi="Arial"/>
        </w:rPr>
      </w:pPr>
    </w:p>
    <w:p w14:paraId="3F290DBB" w14:textId="77777777" w:rsidR="00B87CE8" w:rsidRDefault="00B87CE8" w:rsidP="005F72BC">
      <w:pPr>
        <w:pStyle w:val="BodyText"/>
        <w:rPr>
          <w:rFonts w:ascii="Arial" w:hAnsi="Arial"/>
        </w:rPr>
      </w:pPr>
    </w:p>
    <w:p w14:paraId="250099D3" w14:textId="77777777" w:rsidR="00B87CE8" w:rsidRDefault="00B87CE8" w:rsidP="005F72BC">
      <w:pPr>
        <w:pStyle w:val="BodyText"/>
        <w:rPr>
          <w:rFonts w:ascii="Arial" w:hAnsi="Arial"/>
        </w:rPr>
      </w:pPr>
    </w:p>
    <w:p w14:paraId="2319F3CB" w14:textId="77777777" w:rsidR="00B87CE8" w:rsidRDefault="00B87CE8" w:rsidP="005F72BC">
      <w:pPr>
        <w:pStyle w:val="BodyText"/>
        <w:rPr>
          <w:rFonts w:ascii="Arial" w:hAnsi="Arial"/>
        </w:rPr>
      </w:pPr>
    </w:p>
    <w:p w14:paraId="35AA78CE" w14:textId="77777777" w:rsidR="00B87CE8" w:rsidRDefault="00B87CE8" w:rsidP="005F72BC">
      <w:pPr>
        <w:pStyle w:val="BodyText"/>
        <w:rPr>
          <w:rFonts w:ascii="Arial" w:hAnsi="Arial"/>
        </w:rPr>
      </w:pPr>
    </w:p>
    <w:p w14:paraId="67E94A4E" w14:textId="77777777" w:rsidR="00B87CE8" w:rsidRDefault="00B87CE8" w:rsidP="005F72BC">
      <w:pPr>
        <w:pStyle w:val="BodyText"/>
        <w:rPr>
          <w:rFonts w:ascii="Arial" w:hAnsi="Arial"/>
        </w:rPr>
      </w:pPr>
    </w:p>
    <w:p w14:paraId="7BD47982" w14:textId="77777777" w:rsidR="00B87CE8" w:rsidRDefault="00B87CE8" w:rsidP="005F72BC">
      <w:pPr>
        <w:pStyle w:val="BodyText"/>
        <w:rPr>
          <w:rFonts w:ascii="Arial" w:hAnsi="Arial"/>
        </w:rPr>
      </w:pPr>
    </w:p>
    <w:p w14:paraId="72CF7B11" w14:textId="4B25AC03" w:rsidR="00B87CE8" w:rsidRDefault="00B87CE8" w:rsidP="00B87CE8">
      <w:pPr>
        <w:pStyle w:val="BodyText"/>
        <w:numPr>
          <w:ilvl w:val="0"/>
          <w:numId w:val="219"/>
        </w:numPr>
        <w:rPr>
          <w:rFonts w:ascii="Arial" w:hAnsi="Arial"/>
        </w:rPr>
      </w:pPr>
      <w:r>
        <w:rPr>
          <w:rFonts w:ascii="Arial" w:hAnsi="Arial"/>
        </w:rPr>
        <w:lastRenderedPageBreak/>
        <w:t>Here is an example of the completed Service Details Screen.   Continue to the next step for details on how to fill this form in correctly.</w:t>
      </w:r>
    </w:p>
    <w:p w14:paraId="30E53F9B" w14:textId="3B0FC338" w:rsidR="001B31C4" w:rsidRPr="005F72BC" w:rsidRDefault="001B31C4" w:rsidP="005F72BC">
      <w:pPr>
        <w:pStyle w:val="BodyText"/>
        <w:rPr>
          <w:rFonts w:ascii="Arial" w:hAnsi="Arial"/>
        </w:rPr>
      </w:pPr>
      <w:r>
        <w:rPr>
          <w:rFonts w:ascii="Arial" w:hAnsi="Arial"/>
          <w:noProof/>
          <w:lang w:eastAsia="en-US"/>
        </w:rPr>
        <w:drawing>
          <wp:inline distT="0" distB="0" distL="0" distR="0" wp14:anchorId="701D8C42" wp14:editId="5ADEA6D6">
            <wp:extent cx="5476875" cy="4438650"/>
            <wp:effectExtent l="57150" t="57150" r="123825" b="1143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6875" cy="44386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0C7F990" w14:textId="269F34F9" w:rsidR="008165D0" w:rsidRDefault="005F72BC" w:rsidP="008165D0">
      <w:pPr>
        <w:pStyle w:val="BodyText"/>
        <w:rPr>
          <w:rFonts w:ascii="Arial" w:hAnsi="Arial"/>
        </w:rPr>
      </w:pPr>
      <w:r w:rsidRPr="005F72BC">
        <w:rPr>
          <w:rFonts w:ascii="Arial" w:hAnsi="Arial"/>
        </w:rPr>
        <w:t>Section 1:  Database Configuration:</w:t>
      </w:r>
    </w:p>
    <w:p w14:paraId="6A4B51B9" w14:textId="54C5E8F2" w:rsidR="005F72BC" w:rsidRPr="005F72BC" w:rsidRDefault="005F72BC" w:rsidP="008165D0">
      <w:pPr>
        <w:pStyle w:val="BodyText"/>
        <w:rPr>
          <w:rFonts w:ascii="Arial" w:hAnsi="Arial"/>
        </w:rPr>
      </w:pPr>
      <w:r>
        <w:rPr>
          <w:rFonts w:ascii="Arial" w:hAnsi="Arial"/>
          <w:noProof/>
          <w:lang w:eastAsia="en-US"/>
        </w:rPr>
        <w:drawing>
          <wp:inline distT="0" distB="0" distL="0" distR="0" wp14:anchorId="3A2AEF62" wp14:editId="249F4526">
            <wp:extent cx="3531289" cy="2400300"/>
            <wp:effectExtent l="57150" t="57150" r="107315" b="1143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37258" cy="240435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250C8AB" w14:textId="77777777" w:rsidR="008165D0" w:rsidRPr="008165D0" w:rsidRDefault="008165D0" w:rsidP="008165D0">
      <w:pPr>
        <w:pStyle w:val="BodyText"/>
      </w:pPr>
    </w:p>
    <w:tbl>
      <w:tblPr>
        <w:tblStyle w:val="TableGrid"/>
        <w:tblW w:w="0" w:type="auto"/>
        <w:tblLook w:val="04A0" w:firstRow="1" w:lastRow="0" w:firstColumn="1" w:lastColumn="0" w:noHBand="0" w:noVBand="1"/>
      </w:tblPr>
      <w:tblGrid>
        <w:gridCol w:w="4315"/>
        <w:gridCol w:w="4315"/>
      </w:tblGrid>
      <w:tr w:rsidR="005F72BC" w:rsidRPr="000A4463" w14:paraId="4D330A73" w14:textId="77777777" w:rsidTr="005F72BC">
        <w:tc>
          <w:tcPr>
            <w:tcW w:w="8630" w:type="dxa"/>
            <w:gridSpan w:val="2"/>
            <w:shd w:val="clear" w:color="auto" w:fill="EEECE1" w:themeFill="background2"/>
          </w:tcPr>
          <w:p w14:paraId="163D6AB3" w14:textId="094ACD68" w:rsidR="005F72BC" w:rsidRPr="005F72BC" w:rsidRDefault="005F72BC" w:rsidP="005F72BC">
            <w:pPr>
              <w:pStyle w:val="BodyText"/>
              <w:tabs>
                <w:tab w:val="left" w:pos="3495"/>
                <w:tab w:val="center" w:pos="4207"/>
              </w:tabs>
              <w:rPr>
                <w:rFonts w:asciiTheme="minorHAnsi" w:hAnsiTheme="minorHAnsi"/>
                <w:b/>
              </w:rPr>
            </w:pPr>
            <w:r w:rsidRPr="005F72BC">
              <w:rPr>
                <w:rFonts w:asciiTheme="minorHAnsi" w:hAnsiTheme="minorHAnsi"/>
                <w:b/>
              </w:rPr>
              <w:lastRenderedPageBreak/>
              <w:t>Section 1:  Database Configuration</w:t>
            </w:r>
            <w:r>
              <w:rPr>
                <w:rFonts w:asciiTheme="minorHAnsi" w:hAnsiTheme="minorHAnsi"/>
                <w:b/>
              </w:rPr>
              <w:tab/>
            </w:r>
            <w:r>
              <w:rPr>
                <w:rFonts w:asciiTheme="minorHAnsi" w:hAnsiTheme="minorHAnsi"/>
                <w:b/>
              </w:rPr>
              <w:tab/>
            </w:r>
          </w:p>
        </w:tc>
      </w:tr>
      <w:tr w:rsidR="008165D0" w:rsidRPr="000A4463" w14:paraId="322847BE" w14:textId="77777777" w:rsidTr="008165D0">
        <w:tc>
          <w:tcPr>
            <w:tcW w:w="4315" w:type="dxa"/>
          </w:tcPr>
          <w:p w14:paraId="52C81141" w14:textId="06C5C063" w:rsidR="008165D0" w:rsidRPr="000A4463" w:rsidRDefault="005F72BC" w:rsidP="008F0970">
            <w:pPr>
              <w:pStyle w:val="BodyText"/>
              <w:rPr>
                <w:rFonts w:asciiTheme="minorHAnsi" w:hAnsiTheme="minorHAnsi"/>
                <w:b/>
              </w:rPr>
            </w:pPr>
            <w:r>
              <w:rPr>
                <w:rFonts w:asciiTheme="minorHAnsi" w:hAnsiTheme="minorHAnsi"/>
                <w:b/>
              </w:rPr>
              <w:t>DB Name (SID)</w:t>
            </w:r>
          </w:p>
        </w:tc>
        <w:tc>
          <w:tcPr>
            <w:tcW w:w="4315" w:type="dxa"/>
          </w:tcPr>
          <w:p w14:paraId="604AD708" w14:textId="1A69E65F" w:rsidR="008165D0" w:rsidRPr="000A4463" w:rsidRDefault="005F72BC" w:rsidP="008F0970">
            <w:pPr>
              <w:pStyle w:val="BodyText"/>
              <w:rPr>
                <w:rFonts w:asciiTheme="minorHAnsi" w:hAnsiTheme="minorHAnsi"/>
              </w:rPr>
            </w:pPr>
            <w:r>
              <w:rPr>
                <w:rFonts w:asciiTheme="minorHAnsi" w:hAnsiTheme="minorHAnsi"/>
              </w:rPr>
              <w:t>ORCL</w:t>
            </w:r>
          </w:p>
        </w:tc>
      </w:tr>
      <w:tr w:rsidR="008165D0" w:rsidRPr="000A4463" w14:paraId="66BA00E9" w14:textId="77777777" w:rsidTr="008165D0">
        <w:tc>
          <w:tcPr>
            <w:tcW w:w="4315" w:type="dxa"/>
          </w:tcPr>
          <w:p w14:paraId="4E5504D6" w14:textId="7C7141A9" w:rsidR="008165D0" w:rsidRPr="000A4463" w:rsidRDefault="005F72BC" w:rsidP="008F0970">
            <w:pPr>
              <w:pStyle w:val="BodyText"/>
              <w:rPr>
                <w:rFonts w:asciiTheme="minorHAnsi" w:hAnsiTheme="minorHAnsi"/>
                <w:b/>
              </w:rPr>
            </w:pPr>
            <w:r>
              <w:rPr>
                <w:rFonts w:asciiTheme="minorHAnsi" w:hAnsiTheme="minorHAnsi"/>
                <w:b/>
              </w:rPr>
              <w:t>PDB Name</w:t>
            </w:r>
          </w:p>
        </w:tc>
        <w:tc>
          <w:tcPr>
            <w:tcW w:w="4315" w:type="dxa"/>
          </w:tcPr>
          <w:p w14:paraId="2EA76427" w14:textId="7933F05C" w:rsidR="008165D0" w:rsidRPr="000A4463" w:rsidRDefault="005F72BC" w:rsidP="008F0970">
            <w:pPr>
              <w:pStyle w:val="BodyText"/>
              <w:rPr>
                <w:rFonts w:asciiTheme="minorHAnsi" w:hAnsiTheme="minorHAnsi"/>
              </w:rPr>
            </w:pPr>
            <w:r>
              <w:rPr>
                <w:rFonts w:asciiTheme="minorHAnsi" w:hAnsiTheme="minorHAnsi"/>
              </w:rPr>
              <w:t>PDB1</w:t>
            </w:r>
          </w:p>
        </w:tc>
      </w:tr>
      <w:tr w:rsidR="008165D0" w:rsidRPr="000A4463" w14:paraId="57E19BDA" w14:textId="77777777" w:rsidTr="008165D0">
        <w:tc>
          <w:tcPr>
            <w:tcW w:w="4315" w:type="dxa"/>
          </w:tcPr>
          <w:p w14:paraId="08C1D532" w14:textId="7FD85F01" w:rsidR="008165D0" w:rsidRPr="000A4463" w:rsidRDefault="005F72BC" w:rsidP="008F0970">
            <w:pPr>
              <w:pStyle w:val="BodyText"/>
              <w:rPr>
                <w:rFonts w:asciiTheme="minorHAnsi" w:hAnsiTheme="minorHAnsi"/>
                <w:b/>
              </w:rPr>
            </w:pPr>
            <w:r>
              <w:rPr>
                <w:rFonts w:asciiTheme="minorHAnsi" w:hAnsiTheme="minorHAnsi"/>
                <w:b/>
              </w:rPr>
              <w:t>Administration Password</w:t>
            </w:r>
          </w:p>
        </w:tc>
        <w:tc>
          <w:tcPr>
            <w:tcW w:w="4315" w:type="dxa"/>
          </w:tcPr>
          <w:p w14:paraId="0F1C9DE2" w14:textId="6114A2B2" w:rsidR="008165D0" w:rsidRPr="000A4463" w:rsidRDefault="005F72BC" w:rsidP="008F0970">
            <w:pPr>
              <w:pStyle w:val="BodyText"/>
              <w:rPr>
                <w:rFonts w:asciiTheme="minorHAnsi" w:hAnsiTheme="minorHAnsi"/>
              </w:rPr>
            </w:pPr>
            <w:r>
              <w:rPr>
                <w:rFonts w:asciiTheme="minorHAnsi" w:hAnsiTheme="minorHAnsi"/>
              </w:rPr>
              <w:t>Alpha2014_</w:t>
            </w:r>
          </w:p>
        </w:tc>
      </w:tr>
      <w:tr w:rsidR="008165D0" w:rsidRPr="000A4463" w14:paraId="5E6633F0" w14:textId="77777777" w:rsidTr="008165D0">
        <w:tc>
          <w:tcPr>
            <w:tcW w:w="4315" w:type="dxa"/>
          </w:tcPr>
          <w:p w14:paraId="0524CF3E" w14:textId="79A0E80B" w:rsidR="008165D0" w:rsidRPr="000A4463" w:rsidRDefault="005F72BC" w:rsidP="008F0970">
            <w:pPr>
              <w:pStyle w:val="BodyText"/>
              <w:rPr>
                <w:rFonts w:asciiTheme="minorHAnsi" w:hAnsiTheme="minorHAnsi"/>
                <w:b/>
              </w:rPr>
            </w:pPr>
            <w:r>
              <w:rPr>
                <w:rFonts w:asciiTheme="minorHAnsi" w:hAnsiTheme="minorHAnsi"/>
                <w:b/>
              </w:rPr>
              <w:t>Usable Database Storage (GB)</w:t>
            </w:r>
          </w:p>
        </w:tc>
        <w:tc>
          <w:tcPr>
            <w:tcW w:w="4315" w:type="dxa"/>
          </w:tcPr>
          <w:p w14:paraId="702F3737" w14:textId="7DFC7408" w:rsidR="008165D0" w:rsidRPr="000A4463" w:rsidRDefault="005F72BC" w:rsidP="008F0970">
            <w:pPr>
              <w:pStyle w:val="BodyText"/>
              <w:rPr>
                <w:rFonts w:asciiTheme="minorHAnsi" w:hAnsiTheme="minorHAnsi"/>
              </w:rPr>
            </w:pPr>
            <w:r>
              <w:rPr>
                <w:rFonts w:asciiTheme="minorHAnsi" w:hAnsiTheme="minorHAnsi"/>
              </w:rPr>
              <w:t>25</w:t>
            </w:r>
          </w:p>
        </w:tc>
      </w:tr>
      <w:tr w:rsidR="008165D0" w:rsidRPr="000A4463" w14:paraId="67FE8D37" w14:textId="77777777" w:rsidTr="008165D0">
        <w:tc>
          <w:tcPr>
            <w:tcW w:w="4315" w:type="dxa"/>
          </w:tcPr>
          <w:p w14:paraId="11E35AE0" w14:textId="61705878" w:rsidR="008165D0" w:rsidRPr="000A4463" w:rsidRDefault="005F72BC" w:rsidP="008F0970">
            <w:pPr>
              <w:pStyle w:val="BodyText"/>
              <w:rPr>
                <w:rFonts w:asciiTheme="minorHAnsi" w:hAnsiTheme="minorHAnsi"/>
                <w:b/>
              </w:rPr>
            </w:pPr>
            <w:r>
              <w:rPr>
                <w:rFonts w:asciiTheme="minorHAnsi" w:hAnsiTheme="minorHAnsi"/>
                <w:b/>
              </w:rPr>
              <w:t>Total Data File Storage (GB)</w:t>
            </w:r>
          </w:p>
        </w:tc>
        <w:tc>
          <w:tcPr>
            <w:tcW w:w="4315" w:type="dxa"/>
          </w:tcPr>
          <w:p w14:paraId="5A22114D" w14:textId="260FEAFC" w:rsidR="008165D0" w:rsidRPr="000A4463" w:rsidRDefault="005F72BC" w:rsidP="008F0970">
            <w:pPr>
              <w:pStyle w:val="BodyText"/>
              <w:rPr>
                <w:rFonts w:asciiTheme="minorHAnsi" w:hAnsiTheme="minorHAnsi"/>
              </w:rPr>
            </w:pPr>
            <w:r>
              <w:rPr>
                <w:rFonts w:asciiTheme="minorHAnsi" w:hAnsiTheme="minorHAnsi"/>
              </w:rPr>
              <w:t>88.5</w:t>
            </w:r>
          </w:p>
        </w:tc>
      </w:tr>
      <w:tr w:rsidR="008165D0" w:rsidRPr="000A4463" w14:paraId="3C6985EE" w14:textId="77777777" w:rsidTr="008165D0">
        <w:tc>
          <w:tcPr>
            <w:tcW w:w="4315" w:type="dxa"/>
          </w:tcPr>
          <w:p w14:paraId="2B7C5372" w14:textId="36895C19" w:rsidR="008165D0" w:rsidRPr="000A4463" w:rsidRDefault="005F72BC" w:rsidP="008F0970">
            <w:pPr>
              <w:pStyle w:val="BodyText"/>
              <w:rPr>
                <w:rFonts w:asciiTheme="minorHAnsi" w:hAnsiTheme="minorHAnsi"/>
                <w:b/>
              </w:rPr>
            </w:pPr>
            <w:r>
              <w:rPr>
                <w:rFonts w:asciiTheme="minorHAnsi" w:hAnsiTheme="minorHAnsi"/>
                <w:b/>
              </w:rPr>
              <w:t>Compute Shape</w:t>
            </w:r>
          </w:p>
        </w:tc>
        <w:tc>
          <w:tcPr>
            <w:tcW w:w="4315" w:type="dxa"/>
          </w:tcPr>
          <w:p w14:paraId="5B99F56F" w14:textId="62569CE8" w:rsidR="008165D0" w:rsidRPr="000A4463" w:rsidRDefault="005F72BC" w:rsidP="008F0970">
            <w:pPr>
              <w:pStyle w:val="BodyText"/>
              <w:rPr>
                <w:rFonts w:asciiTheme="minorHAnsi" w:hAnsiTheme="minorHAnsi"/>
              </w:rPr>
            </w:pPr>
            <w:r>
              <w:rPr>
                <w:rFonts w:asciiTheme="minorHAnsi" w:hAnsiTheme="minorHAnsi"/>
              </w:rPr>
              <w:t>OC3 – 1 OCPU, 7.5 GB RAM</w:t>
            </w:r>
          </w:p>
        </w:tc>
      </w:tr>
      <w:tr w:rsidR="008165D0" w:rsidRPr="000A4463" w14:paraId="11842526" w14:textId="77777777" w:rsidTr="008165D0">
        <w:tc>
          <w:tcPr>
            <w:tcW w:w="4315" w:type="dxa"/>
          </w:tcPr>
          <w:p w14:paraId="3743D6CD" w14:textId="1A851BD6" w:rsidR="008165D0" w:rsidRPr="000A4463" w:rsidRDefault="005F72BC" w:rsidP="008F0970">
            <w:pPr>
              <w:pStyle w:val="BodyText"/>
              <w:rPr>
                <w:rFonts w:asciiTheme="minorHAnsi" w:hAnsiTheme="minorHAnsi"/>
                <w:b/>
              </w:rPr>
            </w:pPr>
            <w:r>
              <w:rPr>
                <w:rFonts w:asciiTheme="minorHAnsi" w:hAnsiTheme="minorHAnsi"/>
                <w:b/>
              </w:rPr>
              <w:t>SSH Public Key</w:t>
            </w:r>
          </w:p>
        </w:tc>
        <w:tc>
          <w:tcPr>
            <w:tcW w:w="4315" w:type="dxa"/>
          </w:tcPr>
          <w:p w14:paraId="40943A0F" w14:textId="036239AD" w:rsidR="008165D0" w:rsidRPr="000A4463" w:rsidRDefault="005F72BC" w:rsidP="008F0970">
            <w:pPr>
              <w:pStyle w:val="BodyText"/>
              <w:rPr>
                <w:rFonts w:asciiTheme="minorHAnsi" w:hAnsiTheme="minorHAnsi"/>
              </w:rPr>
            </w:pPr>
            <w:r>
              <w:rPr>
                <w:rFonts w:asciiTheme="minorHAnsi" w:hAnsiTheme="minorHAnsi"/>
              </w:rPr>
              <w:t>labkey.pub</w:t>
            </w:r>
          </w:p>
        </w:tc>
      </w:tr>
    </w:tbl>
    <w:p w14:paraId="7D3D26A5" w14:textId="171EF93D" w:rsidR="000E7855" w:rsidRDefault="00CF1AB6" w:rsidP="002132B1">
      <w:pPr>
        <w:pStyle w:val="BodyNote"/>
        <w:rPr>
          <w:rStyle w:val="Command"/>
          <w:b w:val="0"/>
        </w:rPr>
      </w:pPr>
      <w:r w:rsidRPr="00FB46F1">
        <w:rPr>
          <w:rStyle w:val="Command"/>
        </w:rPr>
        <w:t>Note:</w:t>
      </w:r>
      <w:r w:rsidRPr="00FB46F1">
        <w:rPr>
          <w:rStyle w:val="Command"/>
          <w:b w:val="0"/>
        </w:rPr>
        <w:t xml:space="preserve">  The SSH Key </w:t>
      </w:r>
      <w:r w:rsidR="000E7855" w:rsidRPr="00FB46F1">
        <w:rPr>
          <w:rStyle w:val="Command"/>
          <w:b w:val="0"/>
        </w:rPr>
        <w:t xml:space="preserve">has already been created for you.  It’s named labkey.pub and </w:t>
      </w:r>
      <w:r w:rsidRPr="00FB46F1">
        <w:rPr>
          <w:rStyle w:val="Command"/>
          <w:b w:val="0"/>
        </w:rPr>
        <w:t>ca</w:t>
      </w:r>
      <w:r w:rsidR="000E7855" w:rsidRPr="00FB46F1">
        <w:rPr>
          <w:rStyle w:val="Command"/>
          <w:b w:val="0"/>
        </w:rPr>
        <w:t xml:space="preserve">n be found on the client image under /u01/OPCWorkshop/lab/   </w:t>
      </w:r>
    </w:p>
    <w:p w14:paraId="15F6A683" w14:textId="745A8C91" w:rsidR="005F72BC" w:rsidRPr="005F72BC" w:rsidRDefault="005F72BC" w:rsidP="005F72BC">
      <w:pPr>
        <w:pStyle w:val="BodyText"/>
        <w:numPr>
          <w:ilvl w:val="0"/>
          <w:numId w:val="218"/>
        </w:numPr>
        <w:rPr>
          <w:rFonts w:ascii="Arial" w:hAnsi="Arial"/>
        </w:rPr>
      </w:pPr>
      <w:r w:rsidRPr="005F72BC">
        <w:rPr>
          <w:rFonts w:ascii="Arial" w:hAnsi="Arial"/>
        </w:rPr>
        <w:t>On the SSH Public Key section, click Edit</w:t>
      </w:r>
    </w:p>
    <w:p w14:paraId="325EA7DD" w14:textId="1B331BCA" w:rsidR="005F72BC" w:rsidRPr="005F72BC" w:rsidRDefault="005F72BC" w:rsidP="005F72BC">
      <w:pPr>
        <w:pStyle w:val="BodyText"/>
      </w:pPr>
      <w:r>
        <w:rPr>
          <w:noProof/>
          <w:lang w:eastAsia="en-US"/>
        </w:rPr>
        <w:drawing>
          <wp:inline distT="0" distB="0" distL="0" distR="0" wp14:anchorId="71DC147E" wp14:editId="23E42366">
            <wp:extent cx="3219450" cy="361950"/>
            <wp:effectExtent l="57150" t="57150" r="114300" b="1143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9450" cy="3619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1F60D99" w14:textId="3A774D40" w:rsidR="005F72BC" w:rsidRPr="005F72BC" w:rsidRDefault="000E7855" w:rsidP="005F72BC">
      <w:pPr>
        <w:pStyle w:val="BodyNote"/>
        <w:numPr>
          <w:ilvl w:val="0"/>
          <w:numId w:val="54"/>
        </w:numPr>
        <w:rPr>
          <w:i w:val="0"/>
          <w:noProof/>
          <w:color w:val="003366"/>
        </w:rPr>
      </w:pPr>
      <w:r w:rsidRPr="000A4463">
        <w:rPr>
          <w:rStyle w:val="Command"/>
          <w:b w:val="0"/>
          <w:i w:val="0"/>
        </w:rPr>
        <w:t xml:space="preserve">Click on the </w:t>
      </w:r>
      <w:r w:rsidRPr="000A4463">
        <w:rPr>
          <w:rStyle w:val="Command"/>
          <w:i w:val="0"/>
        </w:rPr>
        <w:t xml:space="preserve">Edit </w:t>
      </w:r>
      <w:r w:rsidRPr="00630CFC">
        <w:rPr>
          <w:rStyle w:val="Command"/>
          <w:b w:val="0"/>
          <w:i w:val="0"/>
        </w:rPr>
        <w:t>button</w:t>
      </w:r>
      <w:r w:rsidRPr="000A4463">
        <w:rPr>
          <w:rStyle w:val="Command"/>
          <w:b w:val="0"/>
          <w:i w:val="0"/>
        </w:rPr>
        <w:t xml:space="preserve"> to browse for the labkey.pub </w:t>
      </w:r>
    </w:p>
    <w:p w14:paraId="61C60856" w14:textId="79E00393" w:rsidR="005F72BC" w:rsidRDefault="005F72BC" w:rsidP="005F72BC">
      <w:pPr>
        <w:pStyle w:val="BodyText"/>
      </w:pPr>
      <w:r>
        <w:rPr>
          <w:noProof/>
          <w:lang w:eastAsia="en-US"/>
        </w:rPr>
        <w:drawing>
          <wp:inline distT="0" distB="0" distL="0" distR="0" wp14:anchorId="0FB0BE70" wp14:editId="322BEA9E">
            <wp:extent cx="3362325" cy="1125988"/>
            <wp:effectExtent l="57150" t="57150" r="104775" b="1123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9641" cy="113178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DDB5736" w14:textId="7618BB56" w:rsidR="005F72BC" w:rsidRPr="005F72BC" w:rsidRDefault="005F72BC" w:rsidP="005F72BC">
      <w:pPr>
        <w:pStyle w:val="BodyText"/>
        <w:numPr>
          <w:ilvl w:val="0"/>
          <w:numId w:val="54"/>
        </w:numPr>
        <w:rPr>
          <w:rStyle w:val="Command"/>
          <w:rFonts w:ascii="Arial" w:hAnsi="Arial"/>
          <w:b w:val="0"/>
        </w:rPr>
      </w:pPr>
      <w:r w:rsidRPr="005F72BC">
        <w:rPr>
          <w:rStyle w:val="Command"/>
          <w:rFonts w:ascii="Arial" w:hAnsi="Arial"/>
          <w:b w:val="0"/>
        </w:rPr>
        <w:t xml:space="preserve">Make sure the Key File name: radio button is checked and click </w:t>
      </w:r>
      <w:r w:rsidRPr="00B87CE8">
        <w:rPr>
          <w:rStyle w:val="Command"/>
          <w:rFonts w:ascii="Arial" w:hAnsi="Arial"/>
        </w:rPr>
        <w:t>Choose File</w:t>
      </w:r>
    </w:p>
    <w:p w14:paraId="69E04BE5" w14:textId="77777777" w:rsidR="000D757B" w:rsidRDefault="00486A80" w:rsidP="00307FA4">
      <w:pPr>
        <w:pStyle w:val="BodyNote"/>
        <w:numPr>
          <w:ilvl w:val="0"/>
          <w:numId w:val="54"/>
        </w:numPr>
        <w:rPr>
          <w:rStyle w:val="Command"/>
          <w:b w:val="0"/>
          <w:i w:val="0"/>
        </w:rPr>
      </w:pPr>
      <w:r>
        <w:rPr>
          <w:rStyle w:val="Command"/>
          <w:b w:val="0"/>
          <w:i w:val="0"/>
        </w:rPr>
        <w:t>N</w:t>
      </w:r>
      <w:r w:rsidR="000E7855" w:rsidRPr="000A4463">
        <w:rPr>
          <w:rStyle w:val="Command"/>
          <w:b w:val="0"/>
          <w:i w:val="0"/>
        </w:rPr>
        <w:t xml:space="preserve">avigate to the following subdirectory on your system:  </w:t>
      </w:r>
      <w:r w:rsidR="000E7855" w:rsidRPr="00B87CE8">
        <w:rPr>
          <w:rStyle w:val="Command"/>
          <w:rFonts w:ascii="Courier New" w:hAnsi="Courier New" w:cs="Courier New"/>
          <w:b w:val="0"/>
          <w:i w:val="0"/>
          <w:sz w:val="22"/>
        </w:rPr>
        <w:t>/u01/OPCWorkshop/lab/</w:t>
      </w:r>
    </w:p>
    <w:p w14:paraId="69480021" w14:textId="62DA7F5F" w:rsidR="000E7855" w:rsidRPr="000A4463" w:rsidRDefault="000D757B" w:rsidP="00307FA4">
      <w:pPr>
        <w:pStyle w:val="BodyNote"/>
        <w:numPr>
          <w:ilvl w:val="0"/>
          <w:numId w:val="54"/>
        </w:numPr>
        <w:rPr>
          <w:rStyle w:val="Command"/>
          <w:b w:val="0"/>
          <w:i w:val="0"/>
        </w:rPr>
      </w:pPr>
      <w:r>
        <w:rPr>
          <w:rStyle w:val="Command"/>
          <w:b w:val="0"/>
          <w:i w:val="0"/>
        </w:rPr>
        <w:t xml:space="preserve">Choose the file named </w:t>
      </w:r>
      <w:r w:rsidR="000E7855" w:rsidRPr="000D757B">
        <w:rPr>
          <w:rStyle w:val="Command"/>
          <w:rFonts w:ascii="Courier New" w:hAnsi="Courier New" w:cs="Courier New"/>
          <w:b w:val="0"/>
          <w:i w:val="0"/>
        </w:rPr>
        <w:t>labkey.pub</w:t>
      </w:r>
    </w:p>
    <w:p w14:paraId="1148AEA9" w14:textId="2C613B86" w:rsidR="00486A80" w:rsidRPr="00486A80" w:rsidRDefault="009E389A" w:rsidP="00486A80">
      <w:pPr>
        <w:pStyle w:val="BodyNote"/>
        <w:rPr>
          <w:i w:val="0"/>
        </w:rPr>
      </w:pPr>
      <w:r w:rsidRPr="000A4463">
        <w:rPr>
          <w:i w:val="0"/>
          <w:noProof/>
          <w:lang w:eastAsia="en-US"/>
        </w:rPr>
        <w:lastRenderedPageBreak/>
        <w:drawing>
          <wp:inline distT="0" distB="0" distL="0" distR="0" wp14:anchorId="6C1105FF" wp14:editId="3A565867">
            <wp:extent cx="3684192" cy="2676525"/>
            <wp:effectExtent l="57150" t="57150" r="107315" b="10477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srcRect/>
                    <a:stretch>
                      <a:fillRect/>
                    </a:stretch>
                  </pic:blipFill>
                  <pic:spPr bwMode="auto">
                    <a:xfrm>
                      <a:off x="0" y="0"/>
                      <a:ext cx="3695412" cy="268467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275E9D2" w14:textId="7DBD4384" w:rsidR="00486A80" w:rsidRDefault="00486A80" w:rsidP="00307FA4">
      <w:pPr>
        <w:pStyle w:val="BodyNote"/>
        <w:numPr>
          <w:ilvl w:val="0"/>
          <w:numId w:val="36"/>
        </w:numPr>
        <w:rPr>
          <w:i w:val="0"/>
        </w:rPr>
      </w:pPr>
      <w:r>
        <w:rPr>
          <w:i w:val="0"/>
        </w:rPr>
        <w:t xml:space="preserve">Click Open and confirm that </w:t>
      </w:r>
      <w:r w:rsidRPr="000D757B">
        <w:rPr>
          <w:rFonts w:ascii="Courier New" w:hAnsi="Courier New" w:cs="Courier New"/>
          <w:i w:val="0"/>
        </w:rPr>
        <w:t>labkey.pub</w:t>
      </w:r>
      <w:r>
        <w:rPr>
          <w:i w:val="0"/>
        </w:rPr>
        <w:t xml:space="preserve"> is shown on the screen</w:t>
      </w:r>
    </w:p>
    <w:p w14:paraId="73555718" w14:textId="21A06E2A" w:rsidR="000D757B" w:rsidRDefault="000D757B" w:rsidP="000D757B">
      <w:pPr>
        <w:pStyle w:val="BodyText"/>
      </w:pPr>
      <w:r>
        <w:rPr>
          <w:noProof/>
          <w:lang w:eastAsia="en-US"/>
        </w:rPr>
        <w:drawing>
          <wp:inline distT="0" distB="0" distL="0" distR="0" wp14:anchorId="04128B49" wp14:editId="5D2C37A3">
            <wp:extent cx="2973616" cy="2352675"/>
            <wp:effectExtent l="57150" t="57150" r="113030" b="1047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8309" cy="235638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8681E96" w14:textId="2AB500E0" w:rsidR="000D757B" w:rsidRDefault="000D757B" w:rsidP="000D757B">
      <w:pPr>
        <w:pStyle w:val="BodyNote"/>
        <w:numPr>
          <w:ilvl w:val="0"/>
          <w:numId w:val="36"/>
        </w:numPr>
        <w:rPr>
          <w:i w:val="0"/>
        </w:rPr>
      </w:pPr>
      <w:r w:rsidRPr="000D757B">
        <w:rPr>
          <w:i w:val="0"/>
        </w:rPr>
        <w:t xml:space="preserve">Click </w:t>
      </w:r>
      <w:r>
        <w:rPr>
          <w:b/>
          <w:i w:val="0"/>
        </w:rPr>
        <w:t>E</w:t>
      </w:r>
      <w:r w:rsidRPr="000D757B">
        <w:rPr>
          <w:b/>
          <w:i w:val="0"/>
        </w:rPr>
        <w:t>nter</w:t>
      </w:r>
      <w:r w:rsidRPr="000D757B">
        <w:rPr>
          <w:i w:val="0"/>
        </w:rPr>
        <w:t xml:space="preserve"> and continue filling out the Details form</w:t>
      </w:r>
      <w:r>
        <w:rPr>
          <w:i w:val="0"/>
        </w:rPr>
        <w:t xml:space="preserve">.  Continue on to the </w:t>
      </w:r>
      <w:r w:rsidRPr="000D757B">
        <w:rPr>
          <w:b/>
          <w:i w:val="0"/>
        </w:rPr>
        <w:t>Backup and Recovery</w:t>
      </w:r>
      <w:r>
        <w:rPr>
          <w:i w:val="0"/>
        </w:rPr>
        <w:t xml:space="preserve"> and </w:t>
      </w:r>
      <w:r w:rsidRPr="000D757B">
        <w:rPr>
          <w:b/>
          <w:i w:val="0"/>
        </w:rPr>
        <w:t>Initialize Data From Backup Configuration</w:t>
      </w:r>
      <w:r>
        <w:rPr>
          <w:i w:val="0"/>
        </w:rPr>
        <w:t xml:space="preserve"> Sections</w:t>
      </w:r>
    </w:p>
    <w:p w14:paraId="14C6891F" w14:textId="77777777" w:rsidR="000D757B" w:rsidRPr="000D757B" w:rsidRDefault="000D757B" w:rsidP="000D757B">
      <w:pPr>
        <w:pStyle w:val="BodyText"/>
      </w:pPr>
    </w:p>
    <w:p w14:paraId="2097E1C7" w14:textId="37102919" w:rsidR="00486A80" w:rsidRPr="00486A80" w:rsidRDefault="000D757B" w:rsidP="00486A80">
      <w:pPr>
        <w:pStyle w:val="BodyText"/>
      </w:pPr>
      <w:r>
        <w:rPr>
          <w:noProof/>
          <w:lang w:eastAsia="en-US"/>
        </w:rPr>
        <w:lastRenderedPageBreak/>
        <w:drawing>
          <wp:inline distT="0" distB="0" distL="0" distR="0" wp14:anchorId="61E62343" wp14:editId="5A0CC5E1">
            <wp:extent cx="4105275" cy="3190875"/>
            <wp:effectExtent l="57150" t="57150" r="123825" b="1238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05275" cy="31908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3DBF4DE" w14:textId="269FC37F" w:rsidR="000D757B" w:rsidRPr="000D757B" w:rsidRDefault="000D757B" w:rsidP="000D757B">
      <w:pPr>
        <w:pStyle w:val="BodyNote"/>
        <w:numPr>
          <w:ilvl w:val="0"/>
          <w:numId w:val="36"/>
        </w:numPr>
        <w:rPr>
          <w:i w:val="0"/>
        </w:rPr>
      </w:pPr>
      <w:r w:rsidRPr="000D757B">
        <w:rPr>
          <w:i w:val="0"/>
        </w:rPr>
        <w:t xml:space="preserve">Use the information from the following table to help fill out the </w:t>
      </w:r>
      <w:r w:rsidRPr="00E11610">
        <w:rPr>
          <w:b/>
          <w:i w:val="0"/>
        </w:rPr>
        <w:t>Backup and Recovery Configuration</w:t>
      </w:r>
      <w:r w:rsidRPr="000D757B">
        <w:rPr>
          <w:i w:val="0"/>
        </w:rPr>
        <w:t xml:space="preserve"> and </w:t>
      </w:r>
      <w:r w:rsidRPr="00E11610">
        <w:rPr>
          <w:b/>
          <w:i w:val="0"/>
        </w:rPr>
        <w:t>Initialize Data From Backup</w:t>
      </w:r>
      <w:r w:rsidR="00E11610">
        <w:rPr>
          <w:i w:val="0"/>
        </w:rPr>
        <w:t xml:space="preserve"> sections</w:t>
      </w:r>
      <w:r w:rsidRPr="000D757B">
        <w:rPr>
          <w:i w:val="0"/>
        </w:rPr>
        <w:t>.</w:t>
      </w:r>
    </w:p>
    <w:tbl>
      <w:tblPr>
        <w:tblStyle w:val="TableGrid"/>
        <w:tblW w:w="0" w:type="auto"/>
        <w:tblLook w:val="04A0" w:firstRow="1" w:lastRow="0" w:firstColumn="1" w:lastColumn="0" w:noHBand="0" w:noVBand="1"/>
      </w:tblPr>
      <w:tblGrid>
        <w:gridCol w:w="3595"/>
        <w:gridCol w:w="5035"/>
      </w:tblGrid>
      <w:tr w:rsidR="00B87CE8" w:rsidRPr="000A4463" w14:paraId="6BE8A4D5" w14:textId="77777777" w:rsidTr="00B87CE8">
        <w:tc>
          <w:tcPr>
            <w:tcW w:w="8630" w:type="dxa"/>
            <w:gridSpan w:val="2"/>
            <w:shd w:val="clear" w:color="auto" w:fill="EEECE1" w:themeFill="background2"/>
          </w:tcPr>
          <w:p w14:paraId="772BF1D0" w14:textId="20F5EE3F" w:rsidR="00B87CE8" w:rsidRPr="00B87CE8" w:rsidRDefault="00B87CE8" w:rsidP="00B87CE8">
            <w:pPr>
              <w:pStyle w:val="BodyText"/>
              <w:tabs>
                <w:tab w:val="left" w:pos="5805"/>
              </w:tabs>
              <w:rPr>
                <w:rFonts w:asciiTheme="minorHAnsi" w:hAnsiTheme="minorHAnsi"/>
                <w:b/>
              </w:rPr>
            </w:pPr>
            <w:r w:rsidRPr="00B87CE8">
              <w:rPr>
                <w:rFonts w:asciiTheme="minorHAnsi" w:hAnsiTheme="minorHAnsi"/>
                <w:b/>
              </w:rPr>
              <w:t>Backup and Recovery Configuration Information</w:t>
            </w:r>
            <w:r>
              <w:rPr>
                <w:rFonts w:asciiTheme="minorHAnsi" w:hAnsiTheme="minorHAnsi"/>
                <w:b/>
              </w:rPr>
              <w:tab/>
            </w:r>
          </w:p>
        </w:tc>
      </w:tr>
      <w:tr w:rsidR="000D757B" w:rsidRPr="000A4463" w14:paraId="54E0DB74" w14:textId="77777777" w:rsidTr="00E11610">
        <w:tc>
          <w:tcPr>
            <w:tcW w:w="3595" w:type="dxa"/>
          </w:tcPr>
          <w:p w14:paraId="3D01E952" w14:textId="0C4416A9" w:rsidR="000D757B" w:rsidRPr="000A4463" w:rsidRDefault="000D757B" w:rsidP="008F0970">
            <w:pPr>
              <w:pStyle w:val="BodyText"/>
              <w:rPr>
                <w:rFonts w:asciiTheme="minorHAnsi" w:hAnsiTheme="minorHAnsi"/>
                <w:b/>
              </w:rPr>
            </w:pPr>
            <w:r>
              <w:rPr>
                <w:rFonts w:asciiTheme="minorHAnsi" w:hAnsiTheme="minorHAnsi"/>
                <w:b/>
              </w:rPr>
              <w:t>Backup Destination</w:t>
            </w:r>
          </w:p>
        </w:tc>
        <w:tc>
          <w:tcPr>
            <w:tcW w:w="5035" w:type="dxa"/>
          </w:tcPr>
          <w:p w14:paraId="0D60C7E2" w14:textId="2B25FB6E" w:rsidR="000D757B" w:rsidRPr="000A4463" w:rsidRDefault="000D757B" w:rsidP="008F0970">
            <w:pPr>
              <w:pStyle w:val="BodyText"/>
              <w:rPr>
                <w:rFonts w:asciiTheme="minorHAnsi" w:hAnsiTheme="minorHAnsi"/>
              </w:rPr>
            </w:pPr>
            <w:r>
              <w:rPr>
                <w:rFonts w:asciiTheme="minorHAnsi" w:hAnsiTheme="minorHAnsi"/>
              </w:rPr>
              <w:t>Both Cloud and Local Storage</w:t>
            </w:r>
          </w:p>
        </w:tc>
      </w:tr>
      <w:tr w:rsidR="000D757B" w:rsidRPr="000A4463" w14:paraId="37687773" w14:textId="77777777" w:rsidTr="00E11610">
        <w:tc>
          <w:tcPr>
            <w:tcW w:w="3595" w:type="dxa"/>
          </w:tcPr>
          <w:p w14:paraId="514FCD60" w14:textId="7EFFE4BD" w:rsidR="000D757B" w:rsidRPr="000A4463" w:rsidRDefault="000D757B" w:rsidP="008F0970">
            <w:pPr>
              <w:pStyle w:val="BodyText"/>
              <w:rPr>
                <w:rFonts w:asciiTheme="minorHAnsi" w:hAnsiTheme="minorHAnsi"/>
                <w:b/>
              </w:rPr>
            </w:pPr>
            <w:r>
              <w:rPr>
                <w:rFonts w:asciiTheme="minorHAnsi" w:hAnsiTheme="minorHAnsi"/>
                <w:b/>
              </w:rPr>
              <w:t>Cloud Storage Container</w:t>
            </w:r>
          </w:p>
        </w:tc>
        <w:tc>
          <w:tcPr>
            <w:tcW w:w="5035" w:type="dxa"/>
          </w:tcPr>
          <w:p w14:paraId="7D86CCB7" w14:textId="757D137A" w:rsidR="000D757B" w:rsidRPr="000A4463" w:rsidRDefault="000D757B" w:rsidP="008F0970">
            <w:pPr>
              <w:pStyle w:val="BodyText"/>
              <w:rPr>
                <w:rFonts w:asciiTheme="minorHAnsi" w:hAnsiTheme="minorHAnsi"/>
              </w:rPr>
            </w:pPr>
            <w:r>
              <w:rPr>
                <w:rFonts w:asciiTheme="minorHAnsi" w:hAnsiTheme="minorHAnsi"/>
              </w:rPr>
              <w:t>Storage-&lt;your domain</w:t>
            </w:r>
            <w:r w:rsidR="000C2233">
              <w:rPr>
                <w:rFonts w:asciiTheme="minorHAnsi" w:hAnsiTheme="minorHAnsi"/>
              </w:rPr>
              <w:t xml:space="preserve"> name</w:t>
            </w:r>
            <w:r>
              <w:rPr>
                <w:rFonts w:asciiTheme="minorHAnsi" w:hAnsiTheme="minorHAnsi"/>
              </w:rPr>
              <w:t>&gt;/Alpha01B_DBCS_SC</w:t>
            </w:r>
          </w:p>
        </w:tc>
      </w:tr>
      <w:tr w:rsidR="000D757B" w:rsidRPr="000A4463" w14:paraId="69F3FA45" w14:textId="77777777" w:rsidTr="00E11610">
        <w:tc>
          <w:tcPr>
            <w:tcW w:w="3595" w:type="dxa"/>
          </w:tcPr>
          <w:p w14:paraId="3DBB5111" w14:textId="20F86D2E" w:rsidR="000D757B" w:rsidRPr="000A4463" w:rsidRDefault="00E11610" w:rsidP="008F0970">
            <w:pPr>
              <w:pStyle w:val="BodyText"/>
              <w:rPr>
                <w:rFonts w:asciiTheme="minorHAnsi" w:hAnsiTheme="minorHAnsi"/>
                <w:b/>
              </w:rPr>
            </w:pPr>
            <w:r>
              <w:rPr>
                <w:rFonts w:asciiTheme="minorHAnsi" w:hAnsiTheme="minorHAnsi"/>
                <w:b/>
              </w:rPr>
              <w:t>Cloud Storage Username</w:t>
            </w:r>
          </w:p>
        </w:tc>
        <w:tc>
          <w:tcPr>
            <w:tcW w:w="5035" w:type="dxa"/>
          </w:tcPr>
          <w:p w14:paraId="5621CE4B" w14:textId="090EDB24" w:rsidR="000D757B" w:rsidRPr="000A4463" w:rsidRDefault="00E11610" w:rsidP="008F0970">
            <w:pPr>
              <w:pStyle w:val="BodyText"/>
              <w:rPr>
                <w:rFonts w:asciiTheme="minorHAnsi" w:hAnsiTheme="minorHAnsi"/>
              </w:rPr>
            </w:pPr>
            <w:r>
              <w:rPr>
                <w:rFonts w:asciiTheme="minorHAnsi" w:hAnsiTheme="minorHAnsi"/>
              </w:rPr>
              <w:t>cloud.admin</w:t>
            </w:r>
          </w:p>
        </w:tc>
      </w:tr>
      <w:tr w:rsidR="000D757B" w:rsidRPr="000A4463" w14:paraId="2EC330B8" w14:textId="77777777" w:rsidTr="00E11610">
        <w:tc>
          <w:tcPr>
            <w:tcW w:w="3595" w:type="dxa"/>
          </w:tcPr>
          <w:p w14:paraId="4FD51FE7" w14:textId="65890CF3" w:rsidR="000D757B" w:rsidRPr="000A4463" w:rsidRDefault="00E11610" w:rsidP="008F0970">
            <w:pPr>
              <w:pStyle w:val="BodyText"/>
              <w:rPr>
                <w:rFonts w:asciiTheme="minorHAnsi" w:hAnsiTheme="minorHAnsi"/>
                <w:b/>
              </w:rPr>
            </w:pPr>
            <w:r>
              <w:rPr>
                <w:rFonts w:asciiTheme="minorHAnsi" w:hAnsiTheme="minorHAnsi"/>
                <w:b/>
              </w:rPr>
              <w:t>Cloud Storage Password</w:t>
            </w:r>
          </w:p>
        </w:tc>
        <w:tc>
          <w:tcPr>
            <w:tcW w:w="5035" w:type="dxa"/>
          </w:tcPr>
          <w:p w14:paraId="3E35BDE8" w14:textId="55C2A5CF" w:rsidR="000D757B" w:rsidRPr="000A4463" w:rsidRDefault="00E11610" w:rsidP="008F0970">
            <w:pPr>
              <w:pStyle w:val="BodyText"/>
              <w:rPr>
                <w:rFonts w:asciiTheme="minorHAnsi" w:hAnsiTheme="minorHAnsi"/>
              </w:rPr>
            </w:pPr>
            <w:r>
              <w:rPr>
                <w:rFonts w:asciiTheme="minorHAnsi" w:hAnsiTheme="minorHAnsi"/>
              </w:rPr>
              <w:t>Use &lt;cloud.admin&gt; assigned password</w:t>
            </w:r>
          </w:p>
        </w:tc>
      </w:tr>
      <w:tr w:rsidR="000C2233" w:rsidRPr="000A4463" w14:paraId="4F947357" w14:textId="77777777" w:rsidTr="00E11610">
        <w:tc>
          <w:tcPr>
            <w:tcW w:w="3595" w:type="dxa"/>
          </w:tcPr>
          <w:p w14:paraId="105B32F6" w14:textId="2523DA1F" w:rsidR="000C2233" w:rsidRPr="000A4463" w:rsidRDefault="00E11610" w:rsidP="008F0970">
            <w:pPr>
              <w:pStyle w:val="BodyText"/>
              <w:rPr>
                <w:rFonts w:asciiTheme="minorHAnsi" w:hAnsiTheme="minorHAnsi"/>
                <w:b/>
              </w:rPr>
            </w:pPr>
            <w:r>
              <w:rPr>
                <w:rFonts w:asciiTheme="minorHAnsi" w:hAnsiTheme="minorHAnsi"/>
                <w:b/>
              </w:rPr>
              <w:t>Create Cloud Storage Container</w:t>
            </w:r>
          </w:p>
        </w:tc>
        <w:tc>
          <w:tcPr>
            <w:tcW w:w="5035" w:type="dxa"/>
          </w:tcPr>
          <w:p w14:paraId="15BEB0E1" w14:textId="4FAEF6C9" w:rsidR="000C2233" w:rsidRPr="000A4463" w:rsidRDefault="00E11610" w:rsidP="008F0970">
            <w:pPr>
              <w:pStyle w:val="BodyText"/>
              <w:rPr>
                <w:rFonts w:asciiTheme="minorHAnsi" w:hAnsiTheme="minorHAnsi"/>
              </w:rPr>
            </w:pPr>
            <w:r>
              <w:rPr>
                <w:rFonts w:asciiTheme="minorHAnsi" w:hAnsiTheme="minorHAnsi"/>
              </w:rPr>
              <w:t>Check box – Yes</w:t>
            </w:r>
          </w:p>
        </w:tc>
      </w:tr>
      <w:tr w:rsidR="000D757B" w:rsidRPr="000A4463" w14:paraId="07F92A95" w14:textId="77777777" w:rsidTr="00E11610">
        <w:tc>
          <w:tcPr>
            <w:tcW w:w="3595" w:type="dxa"/>
          </w:tcPr>
          <w:p w14:paraId="1130C89B" w14:textId="36A4EC54" w:rsidR="000D757B" w:rsidRPr="000A4463" w:rsidRDefault="00E11610" w:rsidP="008F0970">
            <w:pPr>
              <w:pStyle w:val="BodyText"/>
              <w:rPr>
                <w:rFonts w:asciiTheme="minorHAnsi" w:hAnsiTheme="minorHAnsi"/>
                <w:b/>
              </w:rPr>
            </w:pPr>
            <w:r>
              <w:rPr>
                <w:rFonts w:asciiTheme="minorHAnsi" w:hAnsiTheme="minorHAnsi"/>
                <w:b/>
              </w:rPr>
              <w:t>Total Estimated Monthly Storage (GB)</w:t>
            </w:r>
          </w:p>
        </w:tc>
        <w:tc>
          <w:tcPr>
            <w:tcW w:w="5035" w:type="dxa"/>
          </w:tcPr>
          <w:p w14:paraId="178C99E8" w14:textId="0A565962" w:rsidR="000D757B" w:rsidRPr="000A4463" w:rsidRDefault="00E11610" w:rsidP="008F0970">
            <w:pPr>
              <w:pStyle w:val="BodyText"/>
              <w:rPr>
                <w:rFonts w:asciiTheme="minorHAnsi" w:hAnsiTheme="minorHAnsi"/>
              </w:rPr>
            </w:pPr>
            <w:r>
              <w:rPr>
                <w:rFonts w:asciiTheme="minorHAnsi" w:hAnsiTheme="minorHAnsi"/>
              </w:rPr>
              <w:t>Default 140</w:t>
            </w:r>
          </w:p>
        </w:tc>
      </w:tr>
      <w:tr w:rsidR="000D757B" w:rsidRPr="000A4463" w14:paraId="4C8CBC2A" w14:textId="77777777" w:rsidTr="00E11610">
        <w:tc>
          <w:tcPr>
            <w:tcW w:w="3595" w:type="dxa"/>
          </w:tcPr>
          <w:p w14:paraId="7CE34CAC" w14:textId="2DAFB010" w:rsidR="000D757B" w:rsidRPr="000A4463" w:rsidRDefault="00E11610" w:rsidP="008F0970">
            <w:pPr>
              <w:pStyle w:val="BodyText"/>
              <w:rPr>
                <w:rFonts w:asciiTheme="minorHAnsi" w:hAnsiTheme="minorHAnsi"/>
                <w:b/>
              </w:rPr>
            </w:pPr>
            <w:r>
              <w:rPr>
                <w:rFonts w:asciiTheme="minorHAnsi" w:hAnsiTheme="minorHAnsi"/>
                <w:b/>
              </w:rPr>
              <w:t>Create Instance from Existing Backup</w:t>
            </w:r>
          </w:p>
        </w:tc>
        <w:tc>
          <w:tcPr>
            <w:tcW w:w="5035" w:type="dxa"/>
          </w:tcPr>
          <w:p w14:paraId="37016BAE" w14:textId="480216C6" w:rsidR="000D757B" w:rsidRPr="000A4463" w:rsidRDefault="00E11610" w:rsidP="008F0970">
            <w:pPr>
              <w:pStyle w:val="BodyText"/>
              <w:rPr>
                <w:rFonts w:asciiTheme="minorHAnsi" w:hAnsiTheme="minorHAnsi"/>
              </w:rPr>
            </w:pPr>
            <w:r>
              <w:rPr>
                <w:rFonts w:asciiTheme="minorHAnsi" w:hAnsiTheme="minorHAnsi"/>
              </w:rPr>
              <w:t>No</w:t>
            </w:r>
          </w:p>
        </w:tc>
      </w:tr>
    </w:tbl>
    <w:p w14:paraId="0AEA050D" w14:textId="6133D82A" w:rsidR="00E11610" w:rsidRPr="00E11610" w:rsidRDefault="00E11610" w:rsidP="00E11610">
      <w:pPr>
        <w:pStyle w:val="BodyNote"/>
        <w:rPr>
          <w:lang w:eastAsia="en-US"/>
        </w:rPr>
      </w:pPr>
      <w:r w:rsidRPr="00FB46F1">
        <w:rPr>
          <w:b/>
          <w:lang w:eastAsia="en-US"/>
        </w:rPr>
        <w:t>Note</w:t>
      </w:r>
      <w:r w:rsidRPr="00FB46F1">
        <w:rPr>
          <w:lang w:eastAsia="en-US"/>
        </w:rPr>
        <w:t xml:space="preserve">: By checking </w:t>
      </w:r>
      <w:r>
        <w:rPr>
          <w:lang w:eastAsia="en-US"/>
        </w:rPr>
        <w:t xml:space="preserve">the box labeled - </w:t>
      </w:r>
      <w:r w:rsidRPr="00E11610">
        <w:rPr>
          <w:b/>
          <w:lang w:eastAsia="en-US"/>
        </w:rPr>
        <w:t>Create Cloud Storage Container</w:t>
      </w:r>
      <w:r w:rsidRPr="00FB46F1">
        <w:rPr>
          <w:lang w:eastAsia="en-US"/>
        </w:rPr>
        <w:t>, if the container does not exist it will be created</w:t>
      </w:r>
      <w:r>
        <w:rPr>
          <w:lang w:eastAsia="en-US"/>
        </w:rPr>
        <w:t xml:space="preserve"> automatically</w:t>
      </w:r>
      <w:r w:rsidRPr="00FB46F1">
        <w:rPr>
          <w:lang w:eastAsia="en-US"/>
        </w:rPr>
        <w:t>. This will be the location for all backups</w:t>
      </w:r>
    </w:p>
    <w:p w14:paraId="702E33DF" w14:textId="0272D1CC" w:rsidR="00486A80" w:rsidRDefault="00E11610" w:rsidP="00307FA4">
      <w:pPr>
        <w:pStyle w:val="BodyNote"/>
        <w:numPr>
          <w:ilvl w:val="0"/>
          <w:numId w:val="36"/>
        </w:numPr>
        <w:rPr>
          <w:i w:val="0"/>
        </w:rPr>
      </w:pPr>
      <w:r>
        <w:rPr>
          <w:i w:val="0"/>
        </w:rPr>
        <w:t xml:space="preserve">Confirm the following information from the </w:t>
      </w:r>
      <w:r w:rsidRPr="00E11610">
        <w:rPr>
          <w:b/>
          <w:i w:val="0"/>
        </w:rPr>
        <w:t>Advanced Settings</w:t>
      </w:r>
      <w:r>
        <w:rPr>
          <w:i w:val="0"/>
        </w:rPr>
        <w:t xml:space="preserve"> section.  This information is default and doesn’t need to be altered.</w:t>
      </w:r>
    </w:p>
    <w:p w14:paraId="09E725A0" w14:textId="42F44F2B" w:rsidR="00E11610" w:rsidRPr="00E11610" w:rsidRDefault="00E11610" w:rsidP="00E11610">
      <w:pPr>
        <w:pStyle w:val="BodyText"/>
      </w:pPr>
      <w:r>
        <w:rPr>
          <w:noProof/>
          <w:lang w:eastAsia="en-US"/>
        </w:rPr>
        <w:lastRenderedPageBreak/>
        <w:drawing>
          <wp:inline distT="0" distB="0" distL="0" distR="0" wp14:anchorId="3673AEED" wp14:editId="567D0608">
            <wp:extent cx="3390900" cy="1786510"/>
            <wp:effectExtent l="57150" t="57150" r="114300" b="1187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93791" cy="1788033"/>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CE893EE" w14:textId="77D4FE81" w:rsidR="009E389A" w:rsidRPr="000A4463" w:rsidRDefault="00E855FB" w:rsidP="00307FA4">
      <w:pPr>
        <w:pStyle w:val="BodyNote"/>
        <w:numPr>
          <w:ilvl w:val="0"/>
          <w:numId w:val="39"/>
        </w:numPr>
        <w:rPr>
          <w:i w:val="0"/>
        </w:rPr>
      </w:pPr>
      <w:r w:rsidRPr="000A4463">
        <w:rPr>
          <w:i w:val="0"/>
        </w:rPr>
        <w:t xml:space="preserve">After </w:t>
      </w:r>
      <w:r w:rsidR="009E389A" w:rsidRPr="000A4463">
        <w:rPr>
          <w:i w:val="0"/>
        </w:rPr>
        <w:t xml:space="preserve">all fields have been </w:t>
      </w:r>
      <w:r w:rsidR="00E11610">
        <w:rPr>
          <w:i w:val="0"/>
        </w:rPr>
        <w:t xml:space="preserve">filled out </w:t>
      </w:r>
      <w:r w:rsidR="009E389A" w:rsidRPr="000A4463">
        <w:rPr>
          <w:i w:val="0"/>
        </w:rPr>
        <w:t xml:space="preserve">, click on </w:t>
      </w:r>
      <w:r w:rsidR="009E389A" w:rsidRPr="000A4463">
        <w:rPr>
          <w:rStyle w:val="Command"/>
          <w:i w:val="0"/>
        </w:rPr>
        <w:t>Next</w:t>
      </w:r>
    </w:p>
    <w:p w14:paraId="717FDFFC" w14:textId="706C71EB" w:rsidR="00740875" w:rsidRPr="000A4463" w:rsidRDefault="00E11610" w:rsidP="0005017A">
      <w:pPr>
        <w:pStyle w:val="BodyNote"/>
        <w:rPr>
          <w:i w:val="0"/>
        </w:rPr>
      </w:pPr>
      <w:r>
        <w:rPr>
          <w:i w:val="0"/>
          <w:noProof/>
          <w:lang w:eastAsia="en-US"/>
        </w:rPr>
        <w:drawing>
          <wp:inline distT="0" distB="0" distL="0" distR="0" wp14:anchorId="0DF1CD49" wp14:editId="2189910F">
            <wp:extent cx="5476875" cy="4324350"/>
            <wp:effectExtent l="57150" t="57150" r="123825" b="1143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6875" cy="43243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1C0AE2C" w14:textId="0CEBB575" w:rsidR="004E3903" w:rsidRPr="000A4463" w:rsidRDefault="00E11610" w:rsidP="00307FA4">
      <w:pPr>
        <w:pStyle w:val="BodyNote"/>
        <w:numPr>
          <w:ilvl w:val="0"/>
          <w:numId w:val="40"/>
        </w:numPr>
        <w:rPr>
          <w:i w:val="0"/>
        </w:rPr>
      </w:pPr>
      <w:r>
        <w:rPr>
          <w:i w:val="0"/>
        </w:rPr>
        <w:t>Review the Confirmation screen and c</w:t>
      </w:r>
      <w:r w:rsidR="00B41476" w:rsidRPr="000A4463">
        <w:rPr>
          <w:i w:val="0"/>
        </w:rPr>
        <w:t xml:space="preserve">onfirm </w:t>
      </w:r>
      <w:r w:rsidR="00CC6AC9" w:rsidRPr="000A4463">
        <w:rPr>
          <w:i w:val="0"/>
        </w:rPr>
        <w:t>that your entries are correct</w:t>
      </w:r>
      <w:r w:rsidR="00F46DDF">
        <w:rPr>
          <w:i w:val="0"/>
        </w:rPr>
        <w:t>.  When you’re satisfied that everything is in order c</w:t>
      </w:r>
      <w:r w:rsidR="00B41476" w:rsidRPr="000A4463">
        <w:rPr>
          <w:i w:val="0"/>
        </w:rPr>
        <w:t xml:space="preserve">lick </w:t>
      </w:r>
      <w:r w:rsidR="00794937">
        <w:rPr>
          <w:rStyle w:val="Command"/>
          <w:i w:val="0"/>
        </w:rPr>
        <w:t>Create</w:t>
      </w:r>
      <w:r w:rsidR="000F57D1" w:rsidRPr="000A4463">
        <w:rPr>
          <w:rStyle w:val="Command"/>
          <w:i w:val="0"/>
        </w:rPr>
        <w:t xml:space="preserve">. </w:t>
      </w:r>
    </w:p>
    <w:p w14:paraId="67E6AFEA" w14:textId="35A9D36C" w:rsidR="00740875" w:rsidRPr="000A4463" w:rsidRDefault="00F46DDF" w:rsidP="0005017A">
      <w:pPr>
        <w:pStyle w:val="BodyNote"/>
        <w:rPr>
          <w:i w:val="0"/>
          <w:lang w:eastAsia="en-US"/>
        </w:rPr>
      </w:pPr>
      <w:r>
        <w:rPr>
          <w:i w:val="0"/>
          <w:noProof/>
          <w:lang w:eastAsia="en-US"/>
        </w:rPr>
        <w:lastRenderedPageBreak/>
        <w:drawing>
          <wp:inline distT="0" distB="0" distL="0" distR="0" wp14:anchorId="32971F65" wp14:editId="38C51E84">
            <wp:extent cx="5486400" cy="3400425"/>
            <wp:effectExtent l="57150" t="57150" r="114300" b="1238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4004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17F78D5C" w14:textId="5F6AA8FC" w:rsidR="00B41476" w:rsidRPr="000A4463" w:rsidRDefault="00B41476" w:rsidP="00307FA4">
      <w:pPr>
        <w:pStyle w:val="BodyNote"/>
        <w:numPr>
          <w:ilvl w:val="0"/>
          <w:numId w:val="41"/>
        </w:numPr>
        <w:rPr>
          <w:i w:val="0"/>
        </w:rPr>
      </w:pPr>
      <w:r w:rsidRPr="000A4463">
        <w:rPr>
          <w:i w:val="0"/>
        </w:rPr>
        <w:t xml:space="preserve">You should </w:t>
      </w:r>
      <w:r w:rsidR="00F46DDF">
        <w:rPr>
          <w:i w:val="0"/>
        </w:rPr>
        <w:t>be returned to the dashboard and your new D</w:t>
      </w:r>
      <w:r w:rsidRPr="000A4463">
        <w:rPr>
          <w:i w:val="0"/>
        </w:rPr>
        <w:t xml:space="preserve">atabase Cloud Service instance </w:t>
      </w:r>
      <w:r w:rsidRPr="000A4463">
        <w:rPr>
          <w:rStyle w:val="Command"/>
          <w:i w:val="0"/>
        </w:rPr>
        <w:t>Alpha</w:t>
      </w:r>
      <w:r w:rsidR="006A361F" w:rsidRPr="000A4463">
        <w:rPr>
          <w:rStyle w:val="Command"/>
          <w:i w:val="0"/>
        </w:rPr>
        <w:t>01B-</w:t>
      </w:r>
      <w:r w:rsidRPr="000A4463">
        <w:rPr>
          <w:rStyle w:val="Command"/>
          <w:i w:val="0"/>
        </w:rPr>
        <w:t>DBCS</w:t>
      </w:r>
      <w:r w:rsidR="00D7138C" w:rsidRPr="000A4463">
        <w:rPr>
          <w:rStyle w:val="Command"/>
          <w:i w:val="0"/>
        </w:rPr>
        <w:t xml:space="preserve"> </w:t>
      </w:r>
      <w:r w:rsidR="00F46DDF">
        <w:rPr>
          <w:rStyle w:val="Command"/>
          <w:b w:val="0"/>
          <w:i w:val="0"/>
        </w:rPr>
        <w:t>should be visible and labeled as ‘In Progress’</w:t>
      </w:r>
    </w:p>
    <w:p w14:paraId="0EF6C4BD" w14:textId="77777777" w:rsidR="00C24266" w:rsidRPr="000A4463" w:rsidRDefault="00C24266" w:rsidP="0005017A">
      <w:pPr>
        <w:pStyle w:val="BodyNote"/>
        <w:rPr>
          <w:i w:val="0"/>
        </w:rPr>
      </w:pPr>
      <w:r w:rsidRPr="000A4463">
        <w:rPr>
          <w:i w:val="0"/>
          <w:noProof/>
          <w:lang w:eastAsia="en-US"/>
        </w:rPr>
        <w:drawing>
          <wp:inline distT="0" distB="0" distL="0" distR="0" wp14:anchorId="0C9D5CA3" wp14:editId="2CF7AE6F">
            <wp:extent cx="5486400" cy="1629196"/>
            <wp:effectExtent l="57150" t="57150" r="114300" b="123825"/>
            <wp:docPr id="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srcRect/>
                    <a:stretch>
                      <a:fillRect/>
                    </a:stretch>
                  </pic:blipFill>
                  <pic:spPr bwMode="auto">
                    <a:xfrm>
                      <a:off x="0" y="0"/>
                      <a:ext cx="5486400" cy="1629196"/>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2BE6309F" w14:textId="45F3F9CE" w:rsidR="00085A81" w:rsidRPr="000A4463" w:rsidRDefault="00EA34DE" w:rsidP="00307FA4">
      <w:pPr>
        <w:pStyle w:val="BodyNote"/>
        <w:numPr>
          <w:ilvl w:val="0"/>
          <w:numId w:val="55"/>
        </w:numPr>
        <w:rPr>
          <w:i w:val="0"/>
        </w:rPr>
      </w:pPr>
      <w:r w:rsidRPr="000A4463">
        <w:rPr>
          <w:i w:val="0"/>
        </w:rPr>
        <w:t xml:space="preserve">The creation of the DBCS instance will take approximately </w:t>
      </w:r>
      <w:r w:rsidR="00ED6911" w:rsidRPr="000A4463">
        <w:rPr>
          <w:i w:val="0"/>
        </w:rPr>
        <w:t>20</w:t>
      </w:r>
      <w:r w:rsidRPr="000A4463">
        <w:rPr>
          <w:i w:val="0"/>
        </w:rPr>
        <w:t xml:space="preserve"> minutes. While your DBCS </w:t>
      </w:r>
      <w:r w:rsidR="00D7138C" w:rsidRPr="000A4463">
        <w:rPr>
          <w:i w:val="0"/>
        </w:rPr>
        <w:t xml:space="preserve">instance is being created, you can view the current status </w:t>
      </w:r>
      <w:r w:rsidR="00B41476" w:rsidRPr="000A4463">
        <w:rPr>
          <w:i w:val="0"/>
        </w:rPr>
        <w:t>click</w:t>
      </w:r>
      <w:r w:rsidRPr="000A4463">
        <w:rPr>
          <w:i w:val="0"/>
        </w:rPr>
        <w:t>ing</w:t>
      </w:r>
      <w:r w:rsidR="00B41476" w:rsidRPr="000A4463">
        <w:rPr>
          <w:i w:val="0"/>
        </w:rPr>
        <w:t xml:space="preserve"> on</w:t>
      </w:r>
      <w:r w:rsidR="00FE383C" w:rsidRPr="000A4463">
        <w:rPr>
          <w:i w:val="0"/>
        </w:rPr>
        <w:t xml:space="preserve"> the</w:t>
      </w:r>
      <w:r w:rsidR="00B41476" w:rsidRPr="000A4463">
        <w:rPr>
          <w:i w:val="0"/>
        </w:rPr>
        <w:t xml:space="preserve"> </w:t>
      </w:r>
      <w:r w:rsidR="00B41476" w:rsidRPr="000A4463">
        <w:rPr>
          <w:rStyle w:val="Command"/>
          <w:i w:val="0"/>
        </w:rPr>
        <w:t>In Progress</w:t>
      </w:r>
      <w:r w:rsidR="00B41476" w:rsidRPr="000A4463">
        <w:rPr>
          <w:i w:val="0"/>
        </w:rPr>
        <w:t xml:space="preserve"> </w:t>
      </w:r>
      <w:r w:rsidR="00FE383C" w:rsidRPr="000A4463">
        <w:rPr>
          <w:i w:val="0"/>
        </w:rPr>
        <w:t>l</w:t>
      </w:r>
      <w:r w:rsidR="00D7138C" w:rsidRPr="000A4463">
        <w:rPr>
          <w:i w:val="0"/>
        </w:rPr>
        <w:t>ink.</w:t>
      </w:r>
    </w:p>
    <w:p w14:paraId="38E412D0" w14:textId="1A934346" w:rsidR="00B41476" w:rsidRPr="00FB46F1" w:rsidRDefault="00085A81" w:rsidP="0005017A">
      <w:pPr>
        <w:pStyle w:val="BodyNote"/>
      </w:pPr>
      <w:r w:rsidRPr="00FB46F1">
        <w:rPr>
          <w:b/>
        </w:rPr>
        <w:t>NOTE</w:t>
      </w:r>
      <w:r w:rsidRPr="00FB46F1">
        <w:t xml:space="preserve">: </w:t>
      </w:r>
      <w:r w:rsidR="00D7138C" w:rsidRPr="00FB46F1">
        <w:t>To save time w</w:t>
      </w:r>
      <w:r w:rsidR="00EA34DE" w:rsidRPr="00FB46F1">
        <w:t xml:space="preserve">e will continue with the lab by </w:t>
      </w:r>
      <w:r w:rsidR="000D2451" w:rsidRPr="00FB46F1">
        <w:t>utilizing</w:t>
      </w:r>
      <w:r w:rsidR="00EA34DE" w:rsidRPr="00FB46F1">
        <w:t xml:space="preserve"> </w:t>
      </w:r>
      <w:r w:rsidR="00855520" w:rsidRPr="00FB46F1">
        <w:rPr>
          <w:rStyle w:val="Command"/>
        </w:rPr>
        <w:t>Alpha01A-DBCS</w:t>
      </w:r>
      <w:r w:rsidR="00EA34DE" w:rsidRPr="00FB46F1">
        <w:t xml:space="preserve"> DBCS instance already created</w:t>
      </w:r>
      <w:r w:rsidR="00B963B1" w:rsidRPr="00FB46F1">
        <w:t>. Alpha01A-DBCS was created</w:t>
      </w:r>
      <w:r w:rsidR="00EA34DE" w:rsidRPr="00FB46F1">
        <w:t xml:space="preserve"> following the exact steps you just performed.</w:t>
      </w:r>
    </w:p>
    <w:p w14:paraId="20B2813E" w14:textId="77777777" w:rsidR="00C24266" w:rsidRPr="000A4463" w:rsidRDefault="00C24266" w:rsidP="0005017A">
      <w:pPr>
        <w:pStyle w:val="BodyNote"/>
        <w:rPr>
          <w:i w:val="0"/>
        </w:rPr>
      </w:pPr>
      <w:r w:rsidRPr="000A4463">
        <w:rPr>
          <w:i w:val="0"/>
          <w:noProof/>
          <w:lang w:eastAsia="en-US"/>
        </w:rPr>
        <w:lastRenderedPageBreak/>
        <w:drawing>
          <wp:inline distT="0" distB="0" distL="0" distR="0" wp14:anchorId="30C96BE6" wp14:editId="34EB9ED5">
            <wp:extent cx="5486400" cy="1434353"/>
            <wp:effectExtent l="57150" t="57150" r="114300" b="109220"/>
            <wp:docPr id="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srcRect/>
                    <a:stretch>
                      <a:fillRect/>
                    </a:stretch>
                  </pic:blipFill>
                  <pic:spPr bwMode="auto">
                    <a:xfrm>
                      <a:off x="0" y="0"/>
                      <a:ext cx="5486400" cy="1434353"/>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733A9E07" w14:textId="1B70E280" w:rsidR="00410D7D" w:rsidRPr="000A4463" w:rsidRDefault="00410D7D" w:rsidP="005655A0">
      <w:pPr>
        <w:pStyle w:val="Heading3"/>
        <w:numPr>
          <w:ilvl w:val="1"/>
          <w:numId w:val="10"/>
        </w:numPr>
        <w:ind w:left="360"/>
      </w:pPr>
      <w:bookmarkStart w:id="16" w:name="_Toc413658360"/>
      <w:bookmarkStart w:id="17" w:name="_Toc463084422"/>
      <w:bookmarkStart w:id="18" w:name="_Toc487716143"/>
      <w:r w:rsidRPr="000A4463">
        <w:t>Configuration and Image Exploration</w:t>
      </w:r>
      <w:bookmarkEnd w:id="18"/>
    </w:p>
    <w:p w14:paraId="328B8D47" w14:textId="56093780" w:rsidR="00410D7D" w:rsidRPr="00EA023F" w:rsidRDefault="00410D7D" w:rsidP="00410D7D">
      <w:pPr>
        <w:pStyle w:val="Heading4"/>
        <w:numPr>
          <w:ilvl w:val="2"/>
          <w:numId w:val="10"/>
        </w:numPr>
        <w:rPr>
          <w:rStyle w:val="IntenseReference"/>
        </w:rPr>
      </w:pPr>
      <w:bookmarkStart w:id="19" w:name="_Toc413658361"/>
      <w:bookmarkStart w:id="20" w:name="_Toc463084423"/>
      <w:bookmarkEnd w:id="16"/>
      <w:bookmarkEnd w:id="17"/>
      <w:r w:rsidRPr="00EA023F">
        <w:rPr>
          <w:rStyle w:val="IntenseReference"/>
        </w:rPr>
        <w:t>Record the IP address of the Database Cloud Service</w:t>
      </w:r>
    </w:p>
    <w:bookmarkEnd w:id="19"/>
    <w:bookmarkEnd w:id="20"/>
    <w:p w14:paraId="10404A4B" w14:textId="7CE950A3" w:rsidR="00AD2977" w:rsidRPr="000A4463" w:rsidRDefault="00410D7D" w:rsidP="0005017A">
      <w:pPr>
        <w:pStyle w:val="BodyNote"/>
        <w:rPr>
          <w:i w:val="0"/>
        </w:rPr>
      </w:pPr>
      <w:r w:rsidRPr="000A4463">
        <w:rPr>
          <w:i w:val="0"/>
        </w:rPr>
        <w:t>In the following</w:t>
      </w:r>
      <w:r w:rsidR="00AD2977" w:rsidRPr="000A4463">
        <w:rPr>
          <w:i w:val="0"/>
        </w:rPr>
        <w:t xml:space="preserve"> steps </w:t>
      </w:r>
      <w:r w:rsidRPr="000A4463">
        <w:rPr>
          <w:i w:val="0"/>
        </w:rPr>
        <w:t>you will record the IP addresse</w:t>
      </w:r>
      <w:r w:rsidR="00FB46F1">
        <w:rPr>
          <w:i w:val="0"/>
        </w:rPr>
        <w:t>s</w:t>
      </w:r>
      <w:r w:rsidR="00AD2977" w:rsidRPr="000A4463">
        <w:rPr>
          <w:i w:val="0"/>
        </w:rPr>
        <w:t xml:space="preserve"> of the Virtual Machine on which the cloud service runs</w:t>
      </w:r>
      <w:r w:rsidRPr="000A4463">
        <w:rPr>
          <w:i w:val="0"/>
        </w:rPr>
        <w:t xml:space="preserve"> </w:t>
      </w:r>
      <w:r w:rsidR="00FB46F1">
        <w:rPr>
          <w:i w:val="0"/>
        </w:rPr>
        <w:t xml:space="preserve">and </w:t>
      </w:r>
      <w:r w:rsidRPr="000A4463">
        <w:rPr>
          <w:i w:val="0"/>
        </w:rPr>
        <w:t xml:space="preserve">configure </w:t>
      </w:r>
      <w:r w:rsidR="00FB46F1">
        <w:rPr>
          <w:i w:val="0"/>
        </w:rPr>
        <w:t>SSH</w:t>
      </w:r>
      <w:r w:rsidR="00AD2977" w:rsidRPr="000A4463">
        <w:rPr>
          <w:i w:val="0"/>
        </w:rPr>
        <w:t xml:space="preserve"> </w:t>
      </w:r>
      <w:r w:rsidRPr="000A4463">
        <w:rPr>
          <w:i w:val="0"/>
        </w:rPr>
        <w:t xml:space="preserve">connectivity to </w:t>
      </w:r>
      <w:r w:rsidR="00AD2977" w:rsidRPr="000A4463">
        <w:rPr>
          <w:rStyle w:val="Command"/>
          <w:i w:val="0"/>
        </w:rPr>
        <w:t>Alpha</w:t>
      </w:r>
      <w:r w:rsidR="006A361F" w:rsidRPr="000A4463">
        <w:rPr>
          <w:rStyle w:val="Command"/>
          <w:i w:val="0"/>
        </w:rPr>
        <w:t>01A-</w:t>
      </w:r>
      <w:r w:rsidR="00AD2977" w:rsidRPr="000A4463">
        <w:rPr>
          <w:rStyle w:val="Command"/>
          <w:i w:val="0"/>
        </w:rPr>
        <w:t>DBCS</w:t>
      </w:r>
      <w:r w:rsidR="00AD2977" w:rsidRPr="000A4463">
        <w:rPr>
          <w:i w:val="0"/>
        </w:rPr>
        <w:t>.</w:t>
      </w:r>
      <w:r w:rsidR="00624913">
        <w:rPr>
          <w:i w:val="0"/>
        </w:rPr>
        <w:t xml:space="preserve">  Then you will access the different monitoring, configuration, and development consoles available on Oracle Database Cloud Service.</w:t>
      </w:r>
    </w:p>
    <w:p w14:paraId="6F7FD5E9" w14:textId="6384A50B" w:rsidR="00AD2977" w:rsidRPr="000A4463" w:rsidRDefault="00AD2977" w:rsidP="00307FA4">
      <w:pPr>
        <w:pStyle w:val="BodyNote"/>
        <w:numPr>
          <w:ilvl w:val="0"/>
          <w:numId w:val="56"/>
        </w:numPr>
        <w:rPr>
          <w:i w:val="0"/>
        </w:rPr>
      </w:pPr>
      <w:r w:rsidRPr="000A4463">
        <w:rPr>
          <w:i w:val="0"/>
        </w:rPr>
        <w:t xml:space="preserve">Click on </w:t>
      </w:r>
      <w:r w:rsidRPr="000A4463">
        <w:rPr>
          <w:rStyle w:val="Command"/>
          <w:i w:val="0"/>
        </w:rPr>
        <w:t>Alpha</w:t>
      </w:r>
      <w:r w:rsidR="006A361F" w:rsidRPr="000A4463">
        <w:rPr>
          <w:rStyle w:val="Command"/>
          <w:i w:val="0"/>
        </w:rPr>
        <w:t>01A-</w:t>
      </w:r>
      <w:r w:rsidRPr="000A4463">
        <w:rPr>
          <w:rStyle w:val="Command"/>
          <w:i w:val="0"/>
        </w:rPr>
        <w:t>DBCS</w:t>
      </w:r>
      <w:r w:rsidRPr="000A4463">
        <w:rPr>
          <w:i w:val="0"/>
        </w:rPr>
        <w:t xml:space="preserve"> </w:t>
      </w:r>
      <w:r w:rsidR="00B53023">
        <w:rPr>
          <w:i w:val="0"/>
        </w:rPr>
        <w:t xml:space="preserve">link or cloud icon </w:t>
      </w:r>
      <w:r w:rsidRPr="000A4463">
        <w:rPr>
          <w:i w:val="0"/>
        </w:rPr>
        <w:t>from the list of Database Instances</w:t>
      </w:r>
      <w:r w:rsidR="00B53023">
        <w:rPr>
          <w:i w:val="0"/>
        </w:rPr>
        <w:t xml:space="preserve"> to get further details on Alpha01A-DBCS</w:t>
      </w:r>
    </w:p>
    <w:p w14:paraId="163E4601" w14:textId="4865AA29" w:rsidR="006A361F" w:rsidRPr="000A4463" w:rsidRDefault="00B53023" w:rsidP="0005017A">
      <w:pPr>
        <w:pStyle w:val="BodyNote"/>
        <w:rPr>
          <w:i w:val="0"/>
        </w:rPr>
      </w:pPr>
      <w:r>
        <w:rPr>
          <w:i w:val="0"/>
          <w:noProof/>
          <w:lang w:eastAsia="en-US"/>
        </w:rPr>
        <w:drawing>
          <wp:inline distT="0" distB="0" distL="0" distR="0" wp14:anchorId="4BB27392" wp14:editId="0F075D11">
            <wp:extent cx="5486400" cy="809625"/>
            <wp:effectExtent l="57150" t="57150" r="114300" b="1238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809625"/>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6E105FAA" w14:textId="0CDCACB9" w:rsidR="00AD2977" w:rsidRPr="000A4463" w:rsidRDefault="00AD2977" w:rsidP="00307FA4">
      <w:pPr>
        <w:pStyle w:val="BodyNote"/>
        <w:numPr>
          <w:ilvl w:val="0"/>
          <w:numId w:val="57"/>
        </w:numPr>
        <w:rPr>
          <w:i w:val="0"/>
        </w:rPr>
      </w:pPr>
      <w:r w:rsidRPr="000A4463">
        <w:rPr>
          <w:i w:val="0"/>
        </w:rPr>
        <w:t>Note the</w:t>
      </w:r>
      <w:r w:rsidR="00FB46F1">
        <w:rPr>
          <w:i w:val="0"/>
        </w:rPr>
        <w:t xml:space="preserve"> Public</w:t>
      </w:r>
      <w:r w:rsidRPr="000A4463">
        <w:rPr>
          <w:i w:val="0"/>
        </w:rPr>
        <w:t xml:space="preserve"> IP address of </w:t>
      </w:r>
      <w:r w:rsidRPr="000A4463">
        <w:rPr>
          <w:rStyle w:val="Command"/>
          <w:i w:val="0"/>
        </w:rPr>
        <w:t>Alpha</w:t>
      </w:r>
      <w:r w:rsidR="006A361F" w:rsidRPr="000A4463">
        <w:rPr>
          <w:rStyle w:val="Command"/>
          <w:i w:val="0"/>
        </w:rPr>
        <w:t>01A-</w:t>
      </w:r>
      <w:r w:rsidRPr="000A4463">
        <w:rPr>
          <w:rStyle w:val="Command"/>
          <w:i w:val="0"/>
        </w:rPr>
        <w:t>DBCS</w:t>
      </w:r>
      <w:r w:rsidR="005655A0" w:rsidRPr="000A4463">
        <w:rPr>
          <w:i w:val="0"/>
        </w:rPr>
        <w:t xml:space="preserve">. In the below example the address is </w:t>
      </w:r>
      <w:r w:rsidR="00B53023">
        <w:rPr>
          <w:i w:val="0"/>
        </w:rPr>
        <w:t>140.86.12.71</w:t>
      </w:r>
      <w:r w:rsidR="005655A0" w:rsidRPr="000A4463">
        <w:rPr>
          <w:i w:val="0"/>
        </w:rPr>
        <w:t>, yours will be different.</w:t>
      </w:r>
    </w:p>
    <w:p w14:paraId="0532EBA8" w14:textId="748512F3" w:rsidR="006A361F" w:rsidRPr="000A4463" w:rsidRDefault="00B53023" w:rsidP="0005017A">
      <w:pPr>
        <w:pStyle w:val="BodyNote"/>
        <w:rPr>
          <w:i w:val="0"/>
        </w:rPr>
      </w:pPr>
      <w:r>
        <w:rPr>
          <w:i w:val="0"/>
          <w:noProof/>
          <w:lang w:eastAsia="en-US"/>
        </w:rPr>
        <w:drawing>
          <wp:inline distT="0" distB="0" distL="0" distR="0" wp14:anchorId="26ABD2DE" wp14:editId="01A166A5">
            <wp:extent cx="5486400" cy="971550"/>
            <wp:effectExtent l="57150" t="57150" r="114300" b="11430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97155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36B76047" w14:textId="77777777" w:rsidR="005655A0" w:rsidRPr="00EA023F" w:rsidRDefault="005655A0" w:rsidP="005655A0">
      <w:pPr>
        <w:pStyle w:val="Heading4"/>
        <w:numPr>
          <w:ilvl w:val="2"/>
          <w:numId w:val="10"/>
        </w:numPr>
        <w:rPr>
          <w:rStyle w:val="IntenseReference"/>
        </w:rPr>
      </w:pPr>
      <w:bookmarkStart w:id="21" w:name="_Toc463084424"/>
      <w:r w:rsidRPr="00EA023F">
        <w:rPr>
          <w:rStyle w:val="IntenseReference"/>
        </w:rPr>
        <w:t>Create the SSH configuration file and start tunnels</w:t>
      </w:r>
      <w:bookmarkEnd w:id="21"/>
    </w:p>
    <w:p w14:paraId="14E3400C" w14:textId="2F86F613" w:rsidR="005655A0" w:rsidRDefault="00A6458E" w:rsidP="0005017A">
      <w:pPr>
        <w:pStyle w:val="BodyNote"/>
        <w:rPr>
          <w:i w:val="0"/>
        </w:rPr>
      </w:pPr>
      <w:r w:rsidRPr="000A4463">
        <w:rPr>
          <w:i w:val="0"/>
        </w:rPr>
        <w:t xml:space="preserve">For </w:t>
      </w:r>
      <w:r w:rsidR="005655A0" w:rsidRPr="000A4463">
        <w:rPr>
          <w:i w:val="0"/>
        </w:rPr>
        <w:t xml:space="preserve">obvious </w:t>
      </w:r>
      <w:r w:rsidRPr="000A4463">
        <w:rPr>
          <w:i w:val="0"/>
        </w:rPr>
        <w:t>reasons the default Oracle Public Cloud</w:t>
      </w:r>
      <w:r w:rsidR="005655A0" w:rsidRPr="000A4463">
        <w:rPr>
          <w:i w:val="0"/>
        </w:rPr>
        <w:t xml:space="preserve"> network configuration is very secure. Customers can open individual </w:t>
      </w:r>
      <w:r w:rsidRPr="000A4463">
        <w:rPr>
          <w:i w:val="0"/>
        </w:rPr>
        <w:t>port</w:t>
      </w:r>
      <w:r w:rsidR="005655A0" w:rsidRPr="000A4463">
        <w:rPr>
          <w:i w:val="0"/>
        </w:rPr>
        <w:t>s to the various servers in the cloud environment through</w:t>
      </w:r>
      <w:r w:rsidR="00B922BE" w:rsidRPr="000A4463">
        <w:rPr>
          <w:i w:val="0"/>
        </w:rPr>
        <w:t xml:space="preserve"> the</w:t>
      </w:r>
      <w:r w:rsidRPr="000A4463">
        <w:rPr>
          <w:i w:val="0"/>
        </w:rPr>
        <w:t xml:space="preserve"> Compute Cloud Service </w:t>
      </w:r>
      <w:r w:rsidR="005655A0" w:rsidRPr="000A4463">
        <w:rPr>
          <w:i w:val="0"/>
        </w:rPr>
        <w:t>C</w:t>
      </w:r>
      <w:r w:rsidR="00B922BE" w:rsidRPr="000A4463">
        <w:rPr>
          <w:i w:val="0"/>
        </w:rPr>
        <w:t>onsole</w:t>
      </w:r>
      <w:r w:rsidR="00FB46F1">
        <w:rPr>
          <w:i w:val="0"/>
        </w:rPr>
        <w:t xml:space="preserve"> </w:t>
      </w:r>
      <w:r w:rsidR="00DA26E4" w:rsidRPr="000A4463">
        <w:rPr>
          <w:i w:val="0"/>
        </w:rPr>
        <w:t xml:space="preserve">or they </w:t>
      </w:r>
      <w:r w:rsidR="005655A0" w:rsidRPr="000A4463">
        <w:rPr>
          <w:i w:val="0"/>
        </w:rPr>
        <w:t>can c</w:t>
      </w:r>
      <w:r w:rsidRPr="000A4463">
        <w:rPr>
          <w:i w:val="0"/>
        </w:rPr>
        <w:t>reate SSH tunnels to the specific server/port comb</w:t>
      </w:r>
      <w:r w:rsidR="004D7F6C" w:rsidRPr="000A4463">
        <w:rPr>
          <w:i w:val="0"/>
        </w:rPr>
        <w:t xml:space="preserve">inations as needed. </w:t>
      </w:r>
    </w:p>
    <w:p w14:paraId="2C47672C" w14:textId="5ABF7395" w:rsidR="00B53023" w:rsidRPr="00B53023" w:rsidRDefault="00B53023" w:rsidP="00B53023">
      <w:pPr>
        <w:pStyle w:val="BodyText"/>
        <w:rPr>
          <w:rFonts w:ascii="Arial" w:hAnsi="Arial"/>
        </w:rPr>
      </w:pPr>
      <w:r w:rsidRPr="00B53023">
        <w:rPr>
          <w:rFonts w:ascii="Arial" w:hAnsi="Arial"/>
        </w:rPr>
        <w:t xml:space="preserve">In this section we will use </w:t>
      </w:r>
      <w:r w:rsidRPr="00B53023">
        <w:rPr>
          <w:rFonts w:ascii="Arial" w:hAnsi="Arial"/>
          <w:b/>
        </w:rPr>
        <w:t>SSH Tunnels</w:t>
      </w:r>
      <w:r w:rsidRPr="00B53023">
        <w:rPr>
          <w:rFonts w:ascii="Arial" w:hAnsi="Arial"/>
        </w:rPr>
        <w:t xml:space="preserve"> to communicate securely between the client and the Cloud Database instance.   We have built a </w:t>
      </w:r>
      <w:r w:rsidRPr="00B53023">
        <w:rPr>
          <w:rFonts w:ascii="Arial" w:hAnsi="Arial"/>
          <w:i/>
          <w:u w:val="single"/>
        </w:rPr>
        <w:t>script that automatically creates these tunnels for you.</w:t>
      </w:r>
      <w:r w:rsidRPr="00B53023">
        <w:rPr>
          <w:rFonts w:ascii="Arial" w:hAnsi="Arial"/>
        </w:rPr>
        <w:t xml:space="preserve">   You will review the script later in the exercise so you can learn how to create them on your own.</w:t>
      </w:r>
    </w:p>
    <w:p w14:paraId="2909CE5A" w14:textId="146D0E43" w:rsidR="00A6458E" w:rsidRPr="000A4463" w:rsidRDefault="005655A0" w:rsidP="0005017A">
      <w:pPr>
        <w:pStyle w:val="BodyNote"/>
        <w:rPr>
          <w:i w:val="0"/>
        </w:rPr>
      </w:pPr>
      <w:r w:rsidRPr="000A4463">
        <w:rPr>
          <w:i w:val="0"/>
        </w:rPr>
        <w:lastRenderedPageBreak/>
        <w:t xml:space="preserve">We will </w:t>
      </w:r>
      <w:r w:rsidR="00FB46F1">
        <w:rPr>
          <w:i w:val="0"/>
        </w:rPr>
        <w:t xml:space="preserve">show you how to </w:t>
      </w:r>
      <w:r w:rsidRPr="000A4463">
        <w:rPr>
          <w:i w:val="0"/>
        </w:rPr>
        <w:t>use sec</w:t>
      </w:r>
      <w:r w:rsidR="00DA26E4" w:rsidRPr="000A4463">
        <w:rPr>
          <w:i w:val="0"/>
        </w:rPr>
        <w:t xml:space="preserve">ure tunnels </w:t>
      </w:r>
      <w:r w:rsidR="00FB46F1">
        <w:rPr>
          <w:i w:val="0"/>
        </w:rPr>
        <w:t xml:space="preserve">as well as how to open ports </w:t>
      </w:r>
      <w:r w:rsidR="00DA26E4" w:rsidRPr="000A4463">
        <w:rPr>
          <w:i w:val="0"/>
        </w:rPr>
        <w:t xml:space="preserve">for </w:t>
      </w:r>
      <w:r w:rsidR="00FB46F1">
        <w:rPr>
          <w:i w:val="0"/>
        </w:rPr>
        <w:t xml:space="preserve">the following exercises.  </w:t>
      </w:r>
    </w:p>
    <w:p w14:paraId="783E0FE9" w14:textId="1331DC9F" w:rsidR="00B922BE" w:rsidRPr="000A4463" w:rsidRDefault="00B922BE" w:rsidP="0005017A">
      <w:pPr>
        <w:pStyle w:val="BodyNote"/>
        <w:rPr>
          <w:i w:val="0"/>
        </w:rPr>
      </w:pPr>
      <w:r w:rsidRPr="000A4463">
        <w:rPr>
          <w:i w:val="0"/>
        </w:rPr>
        <w:t xml:space="preserve">In </w:t>
      </w:r>
      <w:r w:rsidR="005655A0" w:rsidRPr="000A4463">
        <w:rPr>
          <w:i w:val="0"/>
        </w:rPr>
        <w:t xml:space="preserve">step 1.6.2 </w:t>
      </w:r>
      <w:r w:rsidR="00DA26E4" w:rsidRPr="000A4463">
        <w:rPr>
          <w:i w:val="0"/>
        </w:rPr>
        <w:t xml:space="preserve">you will run the </w:t>
      </w:r>
      <w:r w:rsidR="00EE6A85" w:rsidRPr="000A4463">
        <w:rPr>
          <w:i w:val="0"/>
        </w:rPr>
        <w:t>script that creates and configures a</w:t>
      </w:r>
      <w:r w:rsidR="005655A0" w:rsidRPr="000A4463">
        <w:rPr>
          <w:i w:val="0"/>
        </w:rPr>
        <w:t>n</w:t>
      </w:r>
      <w:r w:rsidRPr="000A4463">
        <w:rPr>
          <w:i w:val="0"/>
        </w:rPr>
        <w:t xml:space="preserve"> SSH file </w:t>
      </w:r>
      <w:r w:rsidR="005655A0" w:rsidRPr="000A4463">
        <w:rPr>
          <w:i w:val="0"/>
        </w:rPr>
        <w:t xml:space="preserve">that will be </w:t>
      </w:r>
      <w:r w:rsidRPr="000A4463">
        <w:rPr>
          <w:i w:val="0"/>
        </w:rPr>
        <w:t xml:space="preserve">used to connect to your various servers. Once the </w:t>
      </w:r>
      <w:r w:rsidR="00FB46F1">
        <w:rPr>
          <w:i w:val="0"/>
        </w:rPr>
        <w:t xml:space="preserve">SSH </w:t>
      </w:r>
      <w:r w:rsidRPr="000A4463">
        <w:rPr>
          <w:i w:val="0"/>
        </w:rPr>
        <w:t>file is created</w:t>
      </w:r>
      <w:r w:rsidR="005655A0" w:rsidRPr="000A4463">
        <w:rPr>
          <w:i w:val="0"/>
        </w:rPr>
        <w:t xml:space="preserve">, it is used as a script to create the SSH tunnels </w:t>
      </w:r>
      <w:r w:rsidR="00EE6A85" w:rsidRPr="000A4463">
        <w:rPr>
          <w:i w:val="0"/>
        </w:rPr>
        <w:t>in the background</w:t>
      </w:r>
      <w:r w:rsidR="00FB46F1">
        <w:rPr>
          <w:i w:val="0"/>
        </w:rPr>
        <w:t xml:space="preserve"> with connections to</w:t>
      </w:r>
      <w:r w:rsidRPr="000A4463">
        <w:rPr>
          <w:i w:val="0"/>
        </w:rPr>
        <w:t xml:space="preserve"> selected ports used in this and other labs. </w:t>
      </w:r>
    </w:p>
    <w:p w14:paraId="7FABA734" w14:textId="576CB629" w:rsidR="00AD2977" w:rsidRPr="000A4463" w:rsidRDefault="00AD2977" w:rsidP="00307FA4">
      <w:pPr>
        <w:pStyle w:val="BodyNote"/>
        <w:numPr>
          <w:ilvl w:val="0"/>
          <w:numId w:val="42"/>
        </w:numPr>
        <w:rPr>
          <w:i w:val="0"/>
        </w:rPr>
      </w:pPr>
      <w:r w:rsidRPr="000A4463">
        <w:rPr>
          <w:i w:val="0"/>
        </w:rPr>
        <w:t>Open a terminal Window</w:t>
      </w:r>
      <w:r w:rsidR="005655A0" w:rsidRPr="000A4463">
        <w:rPr>
          <w:i w:val="0"/>
        </w:rPr>
        <w:t xml:space="preserve"> using the Utilities menu or by clicking the terminal icon.</w:t>
      </w:r>
      <w:r w:rsidR="005655A0" w:rsidRPr="000A4463">
        <w:rPr>
          <w:i w:val="0"/>
          <w:noProof/>
          <w:lang w:eastAsia="en-US"/>
        </w:rPr>
        <w:t xml:space="preserve"> </w:t>
      </w:r>
      <w:r w:rsidR="005655A0" w:rsidRPr="000A4463">
        <w:rPr>
          <w:i w:val="0"/>
          <w:noProof/>
          <w:lang w:eastAsia="en-US"/>
        </w:rPr>
        <w:drawing>
          <wp:inline distT="0" distB="0" distL="0" distR="0" wp14:anchorId="64D2B13B" wp14:editId="57F45ECB">
            <wp:extent cx="400050" cy="361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0050" cy="361950"/>
                    </a:xfrm>
                    <a:prstGeom prst="rect">
                      <a:avLst/>
                    </a:prstGeom>
                    <a:noFill/>
                    <a:ln>
                      <a:noFill/>
                    </a:ln>
                  </pic:spPr>
                </pic:pic>
              </a:graphicData>
            </a:graphic>
          </wp:inline>
        </w:drawing>
      </w:r>
    </w:p>
    <w:p w14:paraId="773A74E4" w14:textId="07876317" w:rsidR="002D3020" w:rsidRPr="000A4463" w:rsidRDefault="0048452F" w:rsidP="00307FA4">
      <w:pPr>
        <w:pStyle w:val="BodyNote"/>
        <w:numPr>
          <w:ilvl w:val="0"/>
          <w:numId w:val="43"/>
        </w:numPr>
        <w:rPr>
          <w:i w:val="0"/>
        </w:rPr>
      </w:pPr>
      <w:r>
        <w:rPr>
          <w:i w:val="0"/>
        </w:rPr>
        <w:t>Change</w:t>
      </w:r>
      <w:r w:rsidR="002D3020" w:rsidRPr="000A4463">
        <w:rPr>
          <w:i w:val="0"/>
        </w:rPr>
        <w:t xml:space="preserve"> into the lab directory </w:t>
      </w:r>
      <w:r w:rsidR="002D3020" w:rsidRPr="0048452F">
        <w:rPr>
          <w:rStyle w:val="Command"/>
          <w:rFonts w:ascii="Courier New" w:hAnsi="Courier New" w:cs="Courier New"/>
          <w:b w:val="0"/>
          <w:i w:val="0"/>
        </w:rPr>
        <w:t>cd lab</w:t>
      </w:r>
    </w:p>
    <w:p w14:paraId="18A34A8A" w14:textId="12616CBB" w:rsidR="00E915E6" w:rsidRPr="0048452F" w:rsidRDefault="0048452F" w:rsidP="00307FA4">
      <w:pPr>
        <w:pStyle w:val="BodyNote"/>
        <w:numPr>
          <w:ilvl w:val="0"/>
          <w:numId w:val="43"/>
        </w:numPr>
      </w:pPr>
      <w:r>
        <w:rPr>
          <w:i w:val="0"/>
        </w:rPr>
        <w:t xml:space="preserve">Run the SSH script to open the ports.  </w:t>
      </w:r>
      <w:r w:rsidR="00E915E6" w:rsidRPr="000A4463">
        <w:rPr>
          <w:i w:val="0"/>
        </w:rPr>
        <w:t xml:space="preserve">Type </w:t>
      </w:r>
      <w:r w:rsidR="00E915E6" w:rsidRPr="0048452F">
        <w:rPr>
          <w:rStyle w:val="Command"/>
          <w:rFonts w:ascii="Courier New" w:hAnsi="Courier New" w:cs="Courier New"/>
          <w:b w:val="0"/>
          <w:i w:val="0"/>
        </w:rPr>
        <w:t>./setssh.sh DBONLY</w:t>
      </w:r>
      <w:r>
        <w:rPr>
          <w:rStyle w:val="Command"/>
          <w:rFonts w:ascii="Courier New" w:hAnsi="Courier New" w:cs="Courier New"/>
          <w:b w:val="0"/>
          <w:i w:val="0"/>
        </w:rPr>
        <w:t xml:space="preserve"> </w:t>
      </w:r>
      <w:r w:rsidRPr="0048452F">
        <w:rPr>
          <w:i w:val="0"/>
        </w:rPr>
        <w:t>in the terminal window</w:t>
      </w:r>
    </w:p>
    <w:p w14:paraId="151FBD5F" w14:textId="77777777" w:rsidR="00B4515B" w:rsidRPr="000A4463" w:rsidRDefault="00B4515B" w:rsidP="0005017A">
      <w:pPr>
        <w:pStyle w:val="BodyNote"/>
        <w:rPr>
          <w:rStyle w:val="Command"/>
          <w:b w:val="0"/>
          <w:i w:val="0"/>
          <w:color w:val="auto"/>
        </w:rPr>
      </w:pPr>
      <w:r w:rsidRPr="000A4463">
        <w:rPr>
          <w:rStyle w:val="Command"/>
          <w:rFonts w:ascii="Courier New" w:hAnsi="Courier New" w:cs="Courier New"/>
          <w:b w:val="0"/>
          <w:i w:val="0"/>
          <w:color w:val="4F81BD" w:themeColor="accent1"/>
          <w:lang w:eastAsia="en-US"/>
        </w:rPr>
        <w:drawing>
          <wp:inline distT="0" distB="0" distL="0" distR="0" wp14:anchorId="3A3545B3" wp14:editId="54E57720">
            <wp:extent cx="4276725" cy="942975"/>
            <wp:effectExtent l="57150" t="57150" r="123825" b="1238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76725" cy="942975"/>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05E09097" w14:textId="7DB09277" w:rsidR="002D3020" w:rsidRPr="000A4463" w:rsidRDefault="00E915E6" w:rsidP="00307FA4">
      <w:pPr>
        <w:pStyle w:val="BodyNote"/>
        <w:numPr>
          <w:ilvl w:val="0"/>
          <w:numId w:val="44"/>
        </w:numPr>
        <w:rPr>
          <w:rStyle w:val="Command"/>
          <w:b w:val="0"/>
          <w:i w:val="0"/>
          <w:noProof w:val="0"/>
          <w:color w:val="auto"/>
        </w:rPr>
      </w:pPr>
      <w:r w:rsidRPr="000A4463">
        <w:rPr>
          <w:rStyle w:val="Command"/>
          <w:b w:val="0"/>
          <w:i w:val="0"/>
          <w:color w:val="auto"/>
        </w:rPr>
        <w:t>If you make an error you’ll see:</w:t>
      </w:r>
    </w:p>
    <w:p w14:paraId="1317A47C" w14:textId="77777777" w:rsidR="00E915E6" w:rsidRPr="000A4463" w:rsidRDefault="00E915E6" w:rsidP="0005017A">
      <w:pPr>
        <w:pStyle w:val="BodyNote"/>
        <w:rPr>
          <w:i w:val="0"/>
        </w:rPr>
      </w:pPr>
      <w:r w:rsidRPr="000A4463">
        <w:rPr>
          <w:i w:val="0"/>
          <w:noProof/>
          <w:lang w:eastAsia="en-US"/>
        </w:rPr>
        <w:drawing>
          <wp:inline distT="0" distB="0" distL="0" distR="0" wp14:anchorId="450423EC" wp14:editId="0217D740">
            <wp:extent cx="2619375" cy="1276350"/>
            <wp:effectExtent l="57150" t="57150" r="123825" b="1143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DB100-2.jpg"/>
                    <pic:cNvPicPr/>
                  </pic:nvPicPr>
                  <pic:blipFill>
                    <a:blip r:embed="rId65">
                      <a:extLst>
                        <a:ext uri="{28A0092B-C50C-407E-A947-70E740481C1C}">
                          <a14:useLocalDpi xmlns:a14="http://schemas.microsoft.com/office/drawing/2010/main" val="0"/>
                        </a:ext>
                      </a:extLst>
                    </a:blip>
                    <a:stretch>
                      <a:fillRect/>
                    </a:stretch>
                  </pic:blipFill>
                  <pic:spPr>
                    <a:xfrm>
                      <a:off x="0" y="0"/>
                      <a:ext cx="2619375" cy="127635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0D0DE24C" w14:textId="3D08E39D" w:rsidR="002D3020" w:rsidRPr="000A4463" w:rsidRDefault="00AF0847" w:rsidP="00307FA4">
      <w:pPr>
        <w:pStyle w:val="BodyNote"/>
        <w:numPr>
          <w:ilvl w:val="0"/>
          <w:numId w:val="45"/>
        </w:numPr>
        <w:rPr>
          <w:i w:val="0"/>
        </w:rPr>
      </w:pPr>
      <w:r w:rsidRPr="000A4463">
        <w:rPr>
          <w:i w:val="0"/>
        </w:rPr>
        <w:t>Enter the</w:t>
      </w:r>
      <w:r w:rsidR="00B4515B" w:rsidRPr="000A4463">
        <w:rPr>
          <w:i w:val="0"/>
        </w:rPr>
        <w:t xml:space="preserve"> Cloud Database</w:t>
      </w:r>
      <w:r w:rsidR="00E915E6" w:rsidRPr="000A4463">
        <w:rPr>
          <w:i w:val="0"/>
        </w:rPr>
        <w:t xml:space="preserve"> IP address obtained in Step </w:t>
      </w:r>
      <w:r w:rsidR="00B4515B" w:rsidRPr="000A4463">
        <w:rPr>
          <w:i w:val="0"/>
        </w:rPr>
        <w:t>1.</w:t>
      </w:r>
      <w:r w:rsidR="00E915E6" w:rsidRPr="000A4463">
        <w:rPr>
          <w:i w:val="0"/>
        </w:rPr>
        <w:t>6</w:t>
      </w:r>
      <w:r w:rsidR="00B4515B" w:rsidRPr="000A4463">
        <w:rPr>
          <w:i w:val="0"/>
        </w:rPr>
        <w:t>.1 and</w:t>
      </w:r>
      <w:r w:rsidR="00E915E6" w:rsidRPr="000A4463">
        <w:rPr>
          <w:i w:val="0"/>
        </w:rPr>
        <w:t xml:space="preserve">. Click </w:t>
      </w:r>
      <w:r w:rsidR="00E915E6" w:rsidRPr="000A4463">
        <w:rPr>
          <w:rStyle w:val="Command"/>
          <w:i w:val="0"/>
        </w:rPr>
        <w:t>OK</w:t>
      </w:r>
      <w:r w:rsidR="00E915E6" w:rsidRPr="000A4463">
        <w:rPr>
          <w:i w:val="0"/>
        </w:rPr>
        <w:t>.</w:t>
      </w:r>
    </w:p>
    <w:p w14:paraId="68AF2864" w14:textId="77777777" w:rsidR="006A361F" w:rsidRPr="000A4463" w:rsidRDefault="00DD6BB6" w:rsidP="0005017A">
      <w:pPr>
        <w:pStyle w:val="BodyNote"/>
        <w:rPr>
          <w:i w:val="0"/>
        </w:rPr>
      </w:pPr>
      <w:r w:rsidRPr="000A4463">
        <w:rPr>
          <w:i w:val="0"/>
          <w:noProof/>
          <w:lang w:eastAsia="en-US"/>
        </w:rPr>
        <w:drawing>
          <wp:inline distT="0" distB="0" distL="0" distR="0" wp14:anchorId="001241A1" wp14:editId="67A976CF">
            <wp:extent cx="5486400" cy="1305560"/>
            <wp:effectExtent l="57150" t="57150" r="114300" b="1231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130556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26036B63" w14:textId="4EB4CB62" w:rsidR="00B4515B" w:rsidRPr="000A4463" w:rsidRDefault="00E915E6" w:rsidP="0005017A">
      <w:pPr>
        <w:pStyle w:val="BodyNote"/>
        <w:rPr>
          <w:i w:val="0"/>
        </w:rPr>
      </w:pPr>
      <w:r w:rsidRPr="000A4463">
        <w:rPr>
          <w:i w:val="0"/>
        </w:rPr>
        <w:t>The script will try a test connection to your server</w:t>
      </w:r>
      <w:r w:rsidR="00AF0847" w:rsidRPr="000A4463">
        <w:rPr>
          <w:i w:val="0"/>
        </w:rPr>
        <w:t xml:space="preserve">. </w:t>
      </w:r>
      <w:r w:rsidR="00B4515B" w:rsidRPr="000A4463">
        <w:rPr>
          <w:i w:val="0"/>
        </w:rPr>
        <w:t>If successful, an SSH confi</w:t>
      </w:r>
      <w:r w:rsidR="00DA26E4" w:rsidRPr="000A4463">
        <w:rPr>
          <w:i w:val="0"/>
        </w:rPr>
        <w:t xml:space="preserve">guration file is created and an </w:t>
      </w:r>
      <w:r w:rsidR="00B4515B" w:rsidRPr="000A4463">
        <w:rPr>
          <w:i w:val="0"/>
        </w:rPr>
        <w:t>SSH session to the DB server</w:t>
      </w:r>
      <w:r w:rsidR="00DA26E4" w:rsidRPr="000A4463">
        <w:rPr>
          <w:i w:val="0"/>
        </w:rPr>
        <w:t xml:space="preserve"> will be started in the background.</w:t>
      </w:r>
    </w:p>
    <w:p w14:paraId="4203D5A9" w14:textId="09D9021E" w:rsidR="00B4515B" w:rsidRPr="000A4463" w:rsidRDefault="00DA26E4" w:rsidP="0005017A">
      <w:pPr>
        <w:pStyle w:val="BodyNote"/>
        <w:rPr>
          <w:i w:val="0"/>
        </w:rPr>
      </w:pPr>
      <w:r w:rsidRPr="000A4463">
        <w:rPr>
          <w:i w:val="0"/>
        </w:rPr>
        <w:t xml:space="preserve">If the script encounters </w:t>
      </w:r>
      <w:r w:rsidR="0048452F">
        <w:rPr>
          <w:i w:val="0"/>
        </w:rPr>
        <w:t xml:space="preserve">any </w:t>
      </w:r>
      <w:r w:rsidR="00B4515B" w:rsidRPr="000A4463">
        <w:rPr>
          <w:i w:val="0"/>
        </w:rPr>
        <w:t>problems, or you entered the wrong address</w:t>
      </w:r>
      <w:r w:rsidR="0048452F">
        <w:rPr>
          <w:i w:val="0"/>
        </w:rPr>
        <w:t>,</w:t>
      </w:r>
      <w:r w:rsidR="00AF0847" w:rsidRPr="000A4463">
        <w:rPr>
          <w:i w:val="0"/>
        </w:rPr>
        <w:t xml:space="preserve"> you will be re-prompted to enter the IP address. </w:t>
      </w:r>
    </w:p>
    <w:p w14:paraId="54F5CB62" w14:textId="6BE84476" w:rsidR="00DA26E4" w:rsidRPr="000A4463" w:rsidRDefault="00DA26E4" w:rsidP="0005017A">
      <w:pPr>
        <w:pStyle w:val="BodyNote"/>
        <w:rPr>
          <w:i w:val="0"/>
        </w:rPr>
      </w:pPr>
      <w:r w:rsidRPr="000A4463">
        <w:rPr>
          <w:i w:val="0"/>
        </w:rPr>
        <w:lastRenderedPageBreak/>
        <w:t>If the tunnels are crea</w:t>
      </w:r>
      <w:r w:rsidR="0048452F">
        <w:rPr>
          <w:i w:val="0"/>
        </w:rPr>
        <w:t>ted successfully you will see a Success</w:t>
      </w:r>
      <w:r w:rsidRPr="000A4463">
        <w:rPr>
          <w:i w:val="0"/>
        </w:rPr>
        <w:t xml:space="preserve"> Information Dialog.   </w:t>
      </w:r>
    </w:p>
    <w:p w14:paraId="42DB0436" w14:textId="77777777" w:rsidR="00DA26E4" w:rsidRDefault="00DA26E4" w:rsidP="0005017A">
      <w:pPr>
        <w:pStyle w:val="BodyNote"/>
        <w:rPr>
          <w:i w:val="0"/>
        </w:rPr>
      </w:pPr>
      <w:r w:rsidRPr="000A4463">
        <w:rPr>
          <w:i w:val="0"/>
          <w:noProof/>
          <w:lang w:eastAsia="en-US"/>
        </w:rPr>
        <w:drawing>
          <wp:inline distT="0" distB="0" distL="0" distR="0" wp14:anchorId="1A5D5BEF" wp14:editId="6B3FC4C2">
            <wp:extent cx="2192655" cy="1160817"/>
            <wp:effectExtent l="57150" t="57150" r="112395" b="1155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12294" cy="1171214"/>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5D197454" w14:textId="77777777" w:rsidR="0048452F" w:rsidRPr="000A4463" w:rsidRDefault="0048452F" w:rsidP="00307FA4">
      <w:pPr>
        <w:pStyle w:val="BodyNote"/>
        <w:numPr>
          <w:ilvl w:val="0"/>
          <w:numId w:val="46"/>
        </w:numPr>
        <w:rPr>
          <w:i w:val="0"/>
        </w:rPr>
      </w:pPr>
      <w:r w:rsidRPr="000A4463">
        <w:rPr>
          <w:i w:val="0"/>
        </w:rPr>
        <w:t>Click OK on the dialog box to clear it.</w:t>
      </w:r>
      <w:r w:rsidRPr="000A4463">
        <w:rPr>
          <w:i w:val="0"/>
          <w:noProof/>
          <w:lang w:eastAsia="en-US"/>
        </w:rPr>
        <w:t xml:space="preserve"> </w:t>
      </w:r>
    </w:p>
    <w:p w14:paraId="3A3621FF" w14:textId="5DAD85DB" w:rsidR="00DA26E4" w:rsidRPr="0048452F" w:rsidRDefault="00DA26E4" w:rsidP="0005017A">
      <w:pPr>
        <w:pStyle w:val="BodyNote"/>
      </w:pPr>
      <w:r w:rsidRPr="0048452F">
        <w:rPr>
          <w:b/>
        </w:rPr>
        <w:t>Note:</w:t>
      </w:r>
      <w:r w:rsidRPr="0048452F">
        <w:t xml:space="preserve">  Do not close the terminal window </w:t>
      </w:r>
      <w:r w:rsidR="0048452F">
        <w:t xml:space="preserve">that you used to run the SSH Configuration script.  Closing the terminal window will </w:t>
      </w:r>
      <w:r w:rsidRPr="0048452F">
        <w:t>shut down the background SSH tunnel processes.  If you accidentally shut the terminal window, you can start over again at step 1.6.2 and run the script again.</w:t>
      </w:r>
      <w:r w:rsidR="0048452F">
        <w:t xml:space="preserve">  You might want to minimize this terminal window until you need to stop the tunnels.</w:t>
      </w:r>
    </w:p>
    <w:p w14:paraId="61F33184" w14:textId="133F9122" w:rsidR="00B4515B" w:rsidRPr="000A4463" w:rsidRDefault="00B53023" w:rsidP="00B53023">
      <w:pPr>
        <w:pStyle w:val="BodyNote"/>
        <w:numPr>
          <w:ilvl w:val="0"/>
          <w:numId w:val="46"/>
        </w:numPr>
        <w:rPr>
          <w:i w:val="0"/>
        </w:rPr>
      </w:pPr>
      <w:r>
        <w:rPr>
          <w:i w:val="0"/>
        </w:rPr>
        <w:t>E</w:t>
      </w:r>
      <w:r w:rsidR="00DA26E4" w:rsidRPr="000A4463">
        <w:rPr>
          <w:i w:val="0"/>
        </w:rPr>
        <w:t xml:space="preserve">xamine </w:t>
      </w:r>
      <w:r>
        <w:rPr>
          <w:i w:val="0"/>
        </w:rPr>
        <w:t>the script to view and understand</w:t>
      </w:r>
      <w:r w:rsidR="00DA26E4" w:rsidRPr="000A4463">
        <w:rPr>
          <w:i w:val="0"/>
        </w:rPr>
        <w:t xml:space="preserve"> the commands used to start the tunnels.</w:t>
      </w:r>
    </w:p>
    <w:p w14:paraId="50F9A4DB" w14:textId="4E1AC68F" w:rsidR="002D3020" w:rsidRPr="000A4463" w:rsidRDefault="00B4515B" w:rsidP="00307FA4">
      <w:pPr>
        <w:pStyle w:val="BodyNote"/>
        <w:numPr>
          <w:ilvl w:val="0"/>
          <w:numId w:val="47"/>
        </w:numPr>
        <w:rPr>
          <w:i w:val="0"/>
        </w:rPr>
      </w:pPr>
      <w:r w:rsidRPr="000A4463">
        <w:rPr>
          <w:i w:val="0"/>
        </w:rPr>
        <w:t xml:space="preserve">Type </w:t>
      </w:r>
      <w:r w:rsidR="006F4FCF" w:rsidRPr="0048452F">
        <w:rPr>
          <w:rStyle w:val="Command"/>
          <w:rFonts w:ascii="Courier New" w:hAnsi="Courier New" w:cs="Courier New"/>
          <w:b w:val="0"/>
          <w:i w:val="0"/>
        </w:rPr>
        <w:t xml:space="preserve">gedit </w:t>
      </w:r>
      <w:r w:rsidR="006F4FCF" w:rsidRPr="0048452F">
        <w:rPr>
          <w:rFonts w:ascii="Courier New" w:hAnsi="Courier New" w:cs="Courier New"/>
          <w:i w:val="0"/>
        </w:rPr>
        <w:t>myssh</w:t>
      </w:r>
      <w:r w:rsidRPr="0048452F">
        <w:rPr>
          <w:rFonts w:ascii="Courier New" w:hAnsi="Courier New" w:cs="Courier New"/>
          <w:b/>
          <w:i w:val="0"/>
        </w:rPr>
        <w:t xml:space="preserve"> </w:t>
      </w:r>
      <w:r w:rsidRPr="000A4463">
        <w:rPr>
          <w:i w:val="0"/>
        </w:rPr>
        <w:t>in the terminal window</w:t>
      </w:r>
    </w:p>
    <w:p w14:paraId="02565597" w14:textId="77777777" w:rsidR="00B4515B" w:rsidRPr="000A4463" w:rsidRDefault="00B4515B" w:rsidP="0005017A">
      <w:pPr>
        <w:pStyle w:val="BodyNote"/>
        <w:rPr>
          <w:i w:val="0"/>
        </w:rPr>
      </w:pPr>
      <w:r w:rsidRPr="000A4463">
        <w:rPr>
          <w:i w:val="0"/>
          <w:noProof/>
          <w:lang w:eastAsia="en-US"/>
        </w:rPr>
        <w:drawing>
          <wp:inline distT="0" distB="0" distL="0" distR="0" wp14:anchorId="18D1B9B9" wp14:editId="086C23FE">
            <wp:extent cx="4257675" cy="952500"/>
            <wp:effectExtent l="57150" t="57150" r="123825" b="1143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7675" cy="95250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7FD7A179" w14:textId="1F4CEF9D" w:rsidR="006F4FCF" w:rsidRPr="000A4463" w:rsidRDefault="00236846" w:rsidP="0005017A">
      <w:pPr>
        <w:pStyle w:val="BodyNote"/>
        <w:rPr>
          <w:i w:val="0"/>
        </w:rPr>
      </w:pPr>
      <w:r w:rsidRPr="000A4463">
        <w:rPr>
          <w:i w:val="0"/>
        </w:rPr>
        <w:t xml:space="preserve">Notice </w:t>
      </w:r>
      <w:r w:rsidR="006F4FCF" w:rsidRPr="000A4463">
        <w:rPr>
          <w:i w:val="0"/>
        </w:rPr>
        <w:t xml:space="preserve">under the </w:t>
      </w:r>
      <w:r w:rsidR="006F4FCF" w:rsidRPr="000A4463">
        <w:rPr>
          <w:b/>
          <w:i w:val="0"/>
        </w:rPr>
        <w:t>Host AlphaDBCS</w:t>
      </w:r>
      <w:r w:rsidR="006F4FCF" w:rsidRPr="000A4463">
        <w:rPr>
          <w:i w:val="0"/>
        </w:rPr>
        <w:t xml:space="preserve"> section of the config</w:t>
      </w:r>
      <w:r w:rsidR="0048452F">
        <w:rPr>
          <w:i w:val="0"/>
        </w:rPr>
        <w:t>uration</w:t>
      </w:r>
      <w:r w:rsidR="006F4FCF" w:rsidRPr="000A4463">
        <w:rPr>
          <w:i w:val="0"/>
        </w:rPr>
        <w:t xml:space="preserve"> file that the DBCS I</w:t>
      </w:r>
      <w:r w:rsidR="006F0509" w:rsidRPr="000A4463">
        <w:rPr>
          <w:i w:val="0"/>
        </w:rPr>
        <w:t>P address has been inserted in 5</w:t>
      </w:r>
      <w:r w:rsidR="006F4FCF" w:rsidRPr="000A4463">
        <w:rPr>
          <w:i w:val="0"/>
        </w:rPr>
        <w:t xml:space="preserve"> areas def</w:t>
      </w:r>
      <w:r w:rsidR="00D15256" w:rsidRPr="000A4463">
        <w:rPr>
          <w:i w:val="0"/>
        </w:rPr>
        <w:t>ining LocalForward ports (</w:t>
      </w:r>
      <w:r w:rsidR="006F0509" w:rsidRPr="000A4463">
        <w:rPr>
          <w:i w:val="0"/>
        </w:rPr>
        <w:t xml:space="preserve">1526, </w:t>
      </w:r>
      <w:r w:rsidR="006F4FCF" w:rsidRPr="000A4463">
        <w:rPr>
          <w:i w:val="0"/>
        </w:rPr>
        <w:t xml:space="preserve">443, 4848, </w:t>
      </w:r>
      <w:r w:rsidR="006D1B69" w:rsidRPr="000A4463">
        <w:rPr>
          <w:i w:val="0"/>
        </w:rPr>
        <w:t>and 5500</w:t>
      </w:r>
      <w:r w:rsidR="006F4FCF" w:rsidRPr="000A4463">
        <w:rPr>
          <w:i w:val="0"/>
        </w:rPr>
        <w:t xml:space="preserve">). </w:t>
      </w:r>
      <w:r w:rsidR="00B4515B" w:rsidRPr="000A4463">
        <w:rPr>
          <w:i w:val="0"/>
        </w:rPr>
        <w:t xml:space="preserve">Which correspond to host direct access, MySQL, APEX, DB Monitor, Glassfish, and Enterprise Manager.  </w:t>
      </w:r>
      <w:r w:rsidR="006F4FCF" w:rsidRPr="000A4463">
        <w:rPr>
          <w:i w:val="0"/>
        </w:rPr>
        <w:t>These ports can now be accessed locally using “localhost” in connection information or URLs.</w:t>
      </w:r>
    </w:p>
    <w:p w14:paraId="4DB01F85" w14:textId="77777777" w:rsidR="00B53023" w:rsidRDefault="00B53023" w:rsidP="0005017A">
      <w:pPr>
        <w:pStyle w:val="BodyNote"/>
        <w:rPr>
          <w:b/>
          <w:i w:val="0"/>
        </w:rPr>
      </w:pPr>
    </w:p>
    <w:p w14:paraId="78B616C4" w14:textId="77777777" w:rsidR="00B53023" w:rsidRDefault="00B53023" w:rsidP="0005017A">
      <w:pPr>
        <w:pStyle w:val="BodyNote"/>
        <w:rPr>
          <w:b/>
          <w:i w:val="0"/>
        </w:rPr>
      </w:pPr>
    </w:p>
    <w:p w14:paraId="7C945B27" w14:textId="77777777" w:rsidR="00B53023" w:rsidRDefault="00B53023" w:rsidP="0005017A">
      <w:pPr>
        <w:pStyle w:val="BodyNote"/>
        <w:rPr>
          <w:b/>
          <w:i w:val="0"/>
        </w:rPr>
      </w:pPr>
    </w:p>
    <w:p w14:paraId="6279F468" w14:textId="77777777" w:rsidR="00B53023" w:rsidRDefault="00B53023" w:rsidP="0005017A">
      <w:pPr>
        <w:pStyle w:val="BodyNote"/>
        <w:rPr>
          <w:b/>
          <w:i w:val="0"/>
        </w:rPr>
      </w:pPr>
    </w:p>
    <w:p w14:paraId="7BA222C1" w14:textId="77777777" w:rsidR="00B53023" w:rsidRDefault="00B53023" w:rsidP="0005017A">
      <w:pPr>
        <w:pStyle w:val="BodyNote"/>
        <w:rPr>
          <w:b/>
          <w:i w:val="0"/>
        </w:rPr>
      </w:pPr>
    </w:p>
    <w:p w14:paraId="161C3250" w14:textId="77777777" w:rsidR="00B53023" w:rsidRDefault="00B53023" w:rsidP="0005017A">
      <w:pPr>
        <w:pStyle w:val="BodyNote"/>
        <w:rPr>
          <w:b/>
          <w:i w:val="0"/>
        </w:rPr>
      </w:pPr>
    </w:p>
    <w:p w14:paraId="52C2E5A0" w14:textId="77777777" w:rsidR="00B53023" w:rsidRDefault="00B53023" w:rsidP="0005017A">
      <w:pPr>
        <w:pStyle w:val="BodyNote"/>
        <w:rPr>
          <w:b/>
          <w:i w:val="0"/>
        </w:rPr>
      </w:pPr>
    </w:p>
    <w:p w14:paraId="19F01EAB" w14:textId="77777777" w:rsidR="00B53023" w:rsidRDefault="00B53023" w:rsidP="0005017A">
      <w:pPr>
        <w:pStyle w:val="BodyNote"/>
        <w:rPr>
          <w:b/>
          <w:i w:val="0"/>
        </w:rPr>
      </w:pPr>
    </w:p>
    <w:p w14:paraId="2BD53D0C" w14:textId="77777777" w:rsidR="00B53023" w:rsidRDefault="00B53023" w:rsidP="0005017A">
      <w:pPr>
        <w:pStyle w:val="BodyNote"/>
        <w:rPr>
          <w:b/>
          <w:i w:val="0"/>
        </w:rPr>
      </w:pPr>
    </w:p>
    <w:p w14:paraId="0E5AA322" w14:textId="2E93AE4E" w:rsidR="006F4FCF" w:rsidRPr="0048452F" w:rsidRDefault="00B53023" w:rsidP="0005017A">
      <w:pPr>
        <w:pStyle w:val="BodyNote"/>
        <w:rPr>
          <w:b/>
          <w:i w:val="0"/>
        </w:rPr>
      </w:pPr>
      <w:r>
        <w:rPr>
          <w:b/>
          <w:i w:val="0"/>
        </w:rPr>
        <w:lastRenderedPageBreak/>
        <w:t xml:space="preserve">Tunneling Script </w:t>
      </w:r>
      <w:r w:rsidR="006F4FCF" w:rsidRPr="0048452F">
        <w:rPr>
          <w:b/>
          <w:i w:val="0"/>
        </w:rPr>
        <w:t>Example:</w:t>
      </w:r>
    </w:p>
    <w:p w14:paraId="463112B6" w14:textId="77777777" w:rsidR="006F0509" w:rsidRPr="000A4463" w:rsidRDefault="00DD6BB6" w:rsidP="0005017A">
      <w:pPr>
        <w:pStyle w:val="BodyNote"/>
        <w:rPr>
          <w:i w:val="0"/>
        </w:rPr>
      </w:pPr>
      <w:r w:rsidRPr="000A4463">
        <w:rPr>
          <w:i w:val="0"/>
          <w:noProof/>
          <w:lang w:eastAsia="en-US"/>
        </w:rPr>
        <w:drawing>
          <wp:inline distT="0" distB="0" distL="0" distR="0" wp14:anchorId="3F271DE7" wp14:editId="7BF3D74B">
            <wp:extent cx="4514850" cy="2831187"/>
            <wp:effectExtent l="57150" t="57150" r="114300" b="1219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4850" cy="2831187"/>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63A7B545" w14:textId="77777777" w:rsidR="002D3020" w:rsidRPr="000A4463" w:rsidRDefault="006F4FCF" w:rsidP="00307FA4">
      <w:pPr>
        <w:pStyle w:val="BodyNote"/>
        <w:numPr>
          <w:ilvl w:val="0"/>
          <w:numId w:val="45"/>
        </w:numPr>
        <w:rPr>
          <w:i w:val="0"/>
        </w:rPr>
      </w:pPr>
      <w:r w:rsidRPr="000A4463">
        <w:rPr>
          <w:i w:val="0"/>
        </w:rPr>
        <w:t>Close the edit session.</w:t>
      </w:r>
    </w:p>
    <w:p w14:paraId="33E1FA26" w14:textId="6ACAC770" w:rsidR="006F4FCF" w:rsidRPr="000A4463" w:rsidRDefault="005F2B2D" w:rsidP="00307FA4">
      <w:pPr>
        <w:pStyle w:val="BodyNote"/>
        <w:numPr>
          <w:ilvl w:val="0"/>
          <w:numId w:val="45"/>
        </w:numPr>
        <w:rPr>
          <w:i w:val="0"/>
        </w:rPr>
      </w:pPr>
      <w:r w:rsidRPr="000A4463">
        <w:rPr>
          <w:i w:val="0"/>
        </w:rPr>
        <w:t xml:space="preserve">Type </w:t>
      </w:r>
      <w:r w:rsidR="006F4FCF" w:rsidRPr="000A4463">
        <w:rPr>
          <w:i w:val="0"/>
        </w:rPr>
        <w:t xml:space="preserve"> </w:t>
      </w:r>
      <w:r w:rsidR="006F4FCF" w:rsidRPr="0048452F">
        <w:rPr>
          <w:rStyle w:val="Command"/>
          <w:rFonts w:ascii="Courier New" w:hAnsi="Courier New" w:cs="Courier New"/>
          <w:b w:val="0"/>
          <w:i w:val="0"/>
        </w:rPr>
        <w:t xml:space="preserve">ps </w:t>
      </w:r>
      <w:r w:rsidR="00403173" w:rsidRPr="0048452F">
        <w:rPr>
          <w:rStyle w:val="Command"/>
          <w:rFonts w:ascii="Courier New" w:hAnsi="Courier New" w:cs="Courier New"/>
          <w:b w:val="0"/>
          <w:i w:val="0"/>
        </w:rPr>
        <w:t>-</w:t>
      </w:r>
      <w:r w:rsidR="006F4FCF" w:rsidRPr="0048452F">
        <w:rPr>
          <w:rStyle w:val="Command"/>
          <w:rFonts w:ascii="Courier New" w:hAnsi="Courier New" w:cs="Courier New"/>
          <w:b w:val="0"/>
          <w:i w:val="0"/>
        </w:rPr>
        <w:t>ef | grep DBCS</w:t>
      </w:r>
      <w:r w:rsidR="006F4FCF" w:rsidRPr="000A4463">
        <w:rPr>
          <w:i w:val="0"/>
        </w:rPr>
        <w:t xml:space="preserve"> to see the background session created.</w:t>
      </w:r>
    </w:p>
    <w:p w14:paraId="6CE2E77D" w14:textId="77777777" w:rsidR="005F2B2D" w:rsidRPr="000A4463" w:rsidRDefault="005F2B2D" w:rsidP="0005017A">
      <w:pPr>
        <w:pStyle w:val="BodyNote"/>
        <w:rPr>
          <w:i w:val="0"/>
        </w:rPr>
      </w:pPr>
      <w:r w:rsidRPr="000A4463">
        <w:rPr>
          <w:i w:val="0"/>
          <w:noProof/>
          <w:lang w:eastAsia="en-US"/>
        </w:rPr>
        <w:drawing>
          <wp:inline distT="0" distB="0" distL="0" distR="0" wp14:anchorId="1D4D2DD7" wp14:editId="137EFE1E">
            <wp:extent cx="4267200" cy="942975"/>
            <wp:effectExtent l="57150" t="57150" r="114300" b="1238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7200" cy="9429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82D4401" w14:textId="77777777" w:rsidR="002D3020" w:rsidRPr="000A4463" w:rsidRDefault="00BF2F56" w:rsidP="0005017A">
      <w:pPr>
        <w:pStyle w:val="BodyNote"/>
        <w:rPr>
          <w:i w:val="0"/>
        </w:rPr>
      </w:pPr>
      <w:r w:rsidRPr="000A4463">
        <w:rPr>
          <w:i w:val="0"/>
          <w:noProof/>
          <w:lang w:eastAsia="en-US"/>
        </w:rPr>
        <w:drawing>
          <wp:inline distT="0" distB="0" distL="0" distR="0" wp14:anchorId="1F92CB43" wp14:editId="09E77F1F">
            <wp:extent cx="5486400" cy="791845"/>
            <wp:effectExtent l="57150" t="57150" r="114300" b="1225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DB100-6.jpg"/>
                    <pic:cNvPicPr/>
                  </pic:nvPicPr>
                  <pic:blipFill>
                    <a:blip r:embed="rId71">
                      <a:extLst>
                        <a:ext uri="{28A0092B-C50C-407E-A947-70E740481C1C}">
                          <a14:useLocalDpi xmlns:a14="http://schemas.microsoft.com/office/drawing/2010/main" val="0"/>
                        </a:ext>
                      </a:extLst>
                    </a:blip>
                    <a:stretch>
                      <a:fillRect/>
                    </a:stretch>
                  </pic:blipFill>
                  <pic:spPr>
                    <a:xfrm>
                      <a:off x="0" y="0"/>
                      <a:ext cx="5486400" cy="79184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0B96AB84" w14:textId="77777777" w:rsidR="00443675" w:rsidRPr="00EA023F" w:rsidRDefault="000D1119" w:rsidP="00DA26E4">
      <w:pPr>
        <w:pStyle w:val="Heading4"/>
        <w:numPr>
          <w:ilvl w:val="2"/>
          <w:numId w:val="10"/>
        </w:numPr>
        <w:rPr>
          <w:rStyle w:val="IntenseReference"/>
        </w:rPr>
      </w:pPr>
      <w:bookmarkStart w:id="22" w:name="_Toc463084425"/>
      <w:r w:rsidRPr="00EA023F">
        <w:rPr>
          <w:rStyle w:val="IntenseReference"/>
        </w:rPr>
        <w:t>Explore</w:t>
      </w:r>
      <w:r w:rsidR="002D3020" w:rsidRPr="00EA023F">
        <w:rPr>
          <w:rStyle w:val="IntenseReference"/>
        </w:rPr>
        <w:t xml:space="preserve"> </w:t>
      </w:r>
      <w:r w:rsidR="00316C0D" w:rsidRPr="00EA023F">
        <w:rPr>
          <w:rStyle w:val="IntenseReference"/>
        </w:rPr>
        <w:t>DB i</w:t>
      </w:r>
      <w:r w:rsidR="00443675" w:rsidRPr="00EA023F">
        <w:rPr>
          <w:rStyle w:val="IntenseReference"/>
        </w:rPr>
        <w:t>mage</w:t>
      </w:r>
      <w:r w:rsidRPr="00EA023F">
        <w:rPr>
          <w:rStyle w:val="IntenseReference"/>
        </w:rPr>
        <w:t xml:space="preserve"> via SSH</w:t>
      </w:r>
      <w:bookmarkEnd w:id="22"/>
    </w:p>
    <w:p w14:paraId="31167263" w14:textId="4A932428" w:rsidR="00443675" w:rsidRPr="000A4463" w:rsidRDefault="00A6458E" w:rsidP="0005017A">
      <w:pPr>
        <w:pStyle w:val="BodyNote"/>
        <w:rPr>
          <w:i w:val="0"/>
        </w:rPr>
      </w:pPr>
      <w:r w:rsidRPr="000A4463">
        <w:rPr>
          <w:i w:val="0"/>
        </w:rPr>
        <w:t>In the previous step</w:t>
      </w:r>
      <w:r w:rsidR="00DD6BB6" w:rsidRPr="000A4463">
        <w:rPr>
          <w:i w:val="0"/>
        </w:rPr>
        <w:t>,</w:t>
      </w:r>
      <w:r w:rsidRPr="000A4463">
        <w:rPr>
          <w:i w:val="0"/>
        </w:rPr>
        <w:t xml:space="preserve"> </w:t>
      </w:r>
      <w:r w:rsidR="00E602A5" w:rsidRPr="000A4463">
        <w:rPr>
          <w:i w:val="0"/>
        </w:rPr>
        <w:t xml:space="preserve">you started </w:t>
      </w:r>
      <w:r w:rsidRPr="000A4463">
        <w:rPr>
          <w:i w:val="0"/>
        </w:rPr>
        <w:t>SSH t</w:t>
      </w:r>
      <w:r w:rsidR="00316C0D" w:rsidRPr="000A4463">
        <w:rPr>
          <w:i w:val="0"/>
        </w:rPr>
        <w:t xml:space="preserve">unnels </w:t>
      </w:r>
      <w:r w:rsidR="00E602A5" w:rsidRPr="000A4463">
        <w:rPr>
          <w:i w:val="0"/>
        </w:rPr>
        <w:t>in the b</w:t>
      </w:r>
      <w:r w:rsidR="0048452F">
        <w:rPr>
          <w:i w:val="0"/>
        </w:rPr>
        <w:t>ackground for access to</w:t>
      </w:r>
      <w:r w:rsidR="00E602A5" w:rsidRPr="000A4463">
        <w:rPr>
          <w:i w:val="0"/>
        </w:rPr>
        <w:t xml:space="preserve"> development tools and the browser.  </w:t>
      </w:r>
      <w:r w:rsidR="00316C0D" w:rsidRPr="000A4463">
        <w:rPr>
          <w:i w:val="0"/>
        </w:rPr>
        <w:t xml:space="preserve"> </w:t>
      </w:r>
      <w:r w:rsidR="00DD6BB6" w:rsidRPr="000A4463">
        <w:rPr>
          <w:i w:val="0"/>
        </w:rPr>
        <w:t>In this step</w:t>
      </w:r>
      <w:r w:rsidR="00870A92" w:rsidRPr="000A4463">
        <w:rPr>
          <w:i w:val="0"/>
        </w:rPr>
        <w:t xml:space="preserve"> we will </w:t>
      </w:r>
      <w:r w:rsidR="00DD6BB6" w:rsidRPr="000A4463">
        <w:rPr>
          <w:i w:val="0"/>
        </w:rPr>
        <w:t xml:space="preserve">demonstrate how to </w:t>
      </w:r>
      <w:r w:rsidR="00870A92" w:rsidRPr="000A4463">
        <w:rPr>
          <w:i w:val="0"/>
        </w:rPr>
        <w:t xml:space="preserve">do an explicit </w:t>
      </w:r>
      <w:r w:rsidR="00E602A5" w:rsidRPr="000A4463">
        <w:rPr>
          <w:i w:val="0"/>
        </w:rPr>
        <w:t>SSH connection to your DB cloud server.</w:t>
      </w:r>
      <w:r w:rsidR="00443675" w:rsidRPr="000A4463">
        <w:rPr>
          <w:i w:val="0"/>
        </w:rPr>
        <w:t xml:space="preserve"> </w:t>
      </w:r>
    </w:p>
    <w:p w14:paraId="6BA5FBD7" w14:textId="0D12AF7A" w:rsidR="00E602A5" w:rsidRPr="000A4463" w:rsidRDefault="00E602A5" w:rsidP="00307FA4">
      <w:pPr>
        <w:pStyle w:val="BodyNote"/>
        <w:numPr>
          <w:ilvl w:val="0"/>
          <w:numId w:val="48"/>
        </w:numPr>
        <w:rPr>
          <w:i w:val="0"/>
        </w:rPr>
      </w:pPr>
      <w:r w:rsidRPr="000A4463">
        <w:rPr>
          <w:i w:val="0"/>
        </w:rPr>
        <w:t>Enter the below command in</w:t>
      </w:r>
      <w:r w:rsidR="003A64DD" w:rsidRPr="000A4463">
        <w:rPr>
          <w:i w:val="0"/>
        </w:rPr>
        <w:t xml:space="preserve"> the same terminal window</w:t>
      </w:r>
      <w:r w:rsidR="00DD6BB6" w:rsidRPr="000A4463">
        <w:rPr>
          <w:i w:val="0"/>
        </w:rPr>
        <w:t xml:space="preserve"> you ran the setssh.sh script,</w:t>
      </w:r>
      <w:r w:rsidRPr="000A4463">
        <w:rPr>
          <w:i w:val="0"/>
        </w:rPr>
        <w:t xml:space="preserve"> </w:t>
      </w:r>
      <w:r w:rsidR="003A64DD" w:rsidRPr="000A4463">
        <w:rPr>
          <w:i w:val="0"/>
        </w:rPr>
        <w:t>using the</w:t>
      </w:r>
      <w:r w:rsidR="0048452F">
        <w:rPr>
          <w:i w:val="0"/>
        </w:rPr>
        <w:t xml:space="preserve"> Public IP address of</w:t>
      </w:r>
      <w:r w:rsidR="003A64DD" w:rsidRPr="000A4463">
        <w:rPr>
          <w:i w:val="0"/>
        </w:rPr>
        <w:t xml:space="preserve"> your DBCS cloud instance. </w:t>
      </w:r>
    </w:p>
    <w:p w14:paraId="387CC259" w14:textId="3476D5BC" w:rsidR="00443675" w:rsidRPr="000A4463" w:rsidRDefault="00E602A5" w:rsidP="00307FA4">
      <w:pPr>
        <w:pStyle w:val="BodyNote"/>
        <w:numPr>
          <w:ilvl w:val="0"/>
          <w:numId w:val="48"/>
        </w:numPr>
        <w:rPr>
          <w:i w:val="0"/>
        </w:rPr>
      </w:pPr>
      <w:r w:rsidRPr="000A4463">
        <w:rPr>
          <w:rFonts w:ascii="Courier New" w:hAnsi="Courier New" w:cs="Courier New"/>
          <w:i w:val="0"/>
        </w:rPr>
        <w:t>$</w:t>
      </w:r>
      <w:r w:rsidRPr="000A4463">
        <w:rPr>
          <w:i w:val="0"/>
        </w:rPr>
        <w:t xml:space="preserve">  </w:t>
      </w:r>
      <w:r w:rsidR="00316C0D" w:rsidRPr="000A4463">
        <w:rPr>
          <w:rFonts w:ascii="Courier New" w:hAnsi="Courier New" w:cs="Courier New"/>
          <w:i w:val="0"/>
        </w:rPr>
        <w:t xml:space="preserve">ssh </w:t>
      </w:r>
      <w:r w:rsidR="00403173" w:rsidRPr="000A4463">
        <w:rPr>
          <w:rFonts w:ascii="Courier New" w:hAnsi="Courier New" w:cs="Courier New"/>
          <w:i w:val="0"/>
        </w:rPr>
        <w:t>-</w:t>
      </w:r>
      <w:r w:rsidR="00341D2E" w:rsidRPr="000A4463">
        <w:rPr>
          <w:rFonts w:ascii="Courier New" w:hAnsi="Courier New" w:cs="Courier New"/>
          <w:i w:val="0"/>
        </w:rPr>
        <w:t xml:space="preserve">o StrictHostKeyChecking=no </w:t>
      </w:r>
      <w:r w:rsidR="00403173" w:rsidRPr="000A4463">
        <w:rPr>
          <w:rFonts w:ascii="Courier New" w:hAnsi="Courier New" w:cs="Courier New"/>
          <w:i w:val="0"/>
        </w:rPr>
        <w:t>-</w:t>
      </w:r>
      <w:r w:rsidR="00316C0D" w:rsidRPr="000A4463">
        <w:rPr>
          <w:rFonts w:ascii="Courier New" w:hAnsi="Courier New" w:cs="Courier New"/>
          <w:i w:val="0"/>
        </w:rPr>
        <w:t xml:space="preserve">i </w:t>
      </w:r>
      <w:r w:rsidR="00870A92" w:rsidRPr="000A4463">
        <w:rPr>
          <w:rFonts w:ascii="Courier New" w:hAnsi="Courier New" w:cs="Courier New"/>
          <w:i w:val="0"/>
        </w:rPr>
        <w:t>.</w:t>
      </w:r>
      <w:r w:rsidR="00316C0D" w:rsidRPr="000A4463">
        <w:rPr>
          <w:rFonts w:ascii="Courier New" w:hAnsi="Courier New" w:cs="Courier New"/>
          <w:i w:val="0"/>
        </w:rPr>
        <w:t>/labkey oracle</w:t>
      </w:r>
      <w:r w:rsidR="008C5A20" w:rsidRPr="000A4463">
        <w:rPr>
          <w:rFonts w:ascii="Courier New" w:hAnsi="Courier New" w:cs="Courier New"/>
          <w:i w:val="0"/>
        </w:rPr>
        <w:t>@</w:t>
      </w:r>
      <w:r w:rsidR="00316C0D" w:rsidRPr="000A4463">
        <w:rPr>
          <w:i w:val="0"/>
        </w:rPr>
        <w:t>&lt;</w:t>
      </w:r>
      <w:r w:rsidR="00316C0D" w:rsidRPr="000A4463">
        <w:rPr>
          <w:b/>
          <w:i w:val="0"/>
        </w:rPr>
        <w:t>your-DB-</w:t>
      </w:r>
      <w:r w:rsidRPr="000A4463">
        <w:rPr>
          <w:b/>
          <w:i w:val="0"/>
        </w:rPr>
        <w:t>Public-</w:t>
      </w:r>
      <w:r w:rsidR="00316C0D" w:rsidRPr="000A4463">
        <w:rPr>
          <w:b/>
          <w:i w:val="0"/>
        </w:rPr>
        <w:t>IP</w:t>
      </w:r>
      <w:r w:rsidR="00316C0D" w:rsidRPr="000A4463">
        <w:rPr>
          <w:i w:val="0"/>
        </w:rPr>
        <w:t>&gt;</w:t>
      </w:r>
    </w:p>
    <w:p w14:paraId="2538A800" w14:textId="77777777" w:rsidR="00E74C54" w:rsidRPr="000A4463" w:rsidRDefault="00E74C54" w:rsidP="0005017A">
      <w:pPr>
        <w:pStyle w:val="BodyNote"/>
        <w:rPr>
          <w:i w:val="0"/>
        </w:rPr>
      </w:pPr>
      <w:r w:rsidRPr="000A4463">
        <w:rPr>
          <w:i w:val="0"/>
          <w:noProof/>
          <w:lang w:eastAsia="en-US"/>
        </w:rPr>
        <w:lastRenderedPageBreak/>
        <w:drawing>
          <wp:inline distT="0" distB="0" distL="0" distR="0" wp14:anchorId="76C4943C" wp14:editId="110480E9">
            <wp:extent cx="5486400" cy="813322"/>
            <wp:effectExtent l="57150" t="57150" r="114300" b="120650"/>
            <wp:docPr id="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srcRect/>
                    <a:stretch>
                      <a:fillRect/>
                    </a:stretch>
                  </pic:blipFill>
                  <pic:spPr bwMode="auto">
                    <a:xfrm>
                      <a:off x="0" y="0"/>
                      <a:ext cx="5486400" cy="81332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CB2F10C" w14:textId="33479126" w:rsidR="00E602A5" w:rsidRPr="000A4463" w:rsidRDefault="00E602A5" w:rsidP="0005017A">
      <w:pPr>
        <w:pStyle w:val="BodyNote"/>
        <w:rPr>
          <w:i w:val="0"/>
        </w:rPr>
      </w:pPr>
      <w:r w:rsidRPr="000A4463">
        <w:rPr>
          <w:i w:val="0"/>
        </w:rPr>
        <w:t>After successfully connecting to Alpha01</w:t>
      </w:r>
      <w:r w:rsidR="00A51F43">
        <w:rPr>
          <w:i w:val="0"/>
        </w:rPr>
        <w:t>A</w:t>
      </w:r>
      <w:r w:rsidRPr="000A4463">
        <w:rPr>
          <w:i w:val="0"/>
        </w:rPr>
        <w:t>-DBCS you can browse the image.</w:t>
      </w:r>
    </w:p>
    <w:p w14:paraId="0991CF69" w14:textId="30335131" w:rsidR="00443675" w:rsidRPr="000A4463" w:rsidRDefault="002C5FB7" w:rsidP="00307FA4">
      <w:pPr>
        <w:pStyle w:val="BodyNote"/>
        <w:numPr>
          <w:ilvl w:val="0"/>
          <w:numId w:val="49"/>
        </w:numPr>
        <w:rPr>
          <w:i w:val="0"/>
        </w:rPr>
      </w:pPr>
      <w:r w:rsidRPr="000A4463">
        <w:rPr>
          <w:i w:val="0"/>
        </w:rPr>
        <w:t xml:space="preserve">Issue </w:t>
      </w:r>
      <w:r w:rsidR="00316C0D" w:rsidRPr="000A4463">
        <w:rPr>
          <w:i w:val="0"/>
        </w:rPr>
        <w:t xml:space="preserve">a </w:t>
      </w:r>
      <w:r w:rsidR="00443675" w:rsidRPr="000A4463">
        <w:rPr>
          <w:rStyle w:val="Command"/>
          <w:i w:val="0"/>
        </w:rPr>
        <w:t>df</w:t>
      </w:r>
      <w:r w:rsidR="00443675" w:rsidRPr="000A4463">
        <w:rPr>
          <w:i w:val="0"/>
        </w:rPr>
        <w:t xml:space="preserve"> command to see mounted disk</w:t>
      </w:r>
      <w:r w:rsidRPr="000A4463">
        <w:rPr>
          <w:i w:val="0"/>
        </w:rPr>
        <w:t>s</w:t>
      </w:r>
      <w:r w:rsidR="002D1375">
        <w:rPr>
          <w:i w:val="0"/>
        </w:rPr>
        <w:t xml:space="preserve"> and existing space.</w:t>
      </w:r>
    </w:p>
    <w:p w14:paraId="7915E8BD" w14:textId="426930BA" w:rsidR="00E602A5" w:rsidRPr="000A4463" w:rsidRDefault="00E602A5" w:rsidP="00307FA4">
      <w:pPr>
        <w:pStyle w:val="BodyText"/>
        <w:numPr>
          <w:ilvl w:val="0"/>
          <w:numId w:val="49"/>
        </w:numPr>
      </w:pPr>
      <w:r w:rsidRPr="000A4463">
        <w:rPr>
          <w:rFonts w:ascii="Courier New" w:hAnsi="Courier New" w:cs="Courier New"/>
        </w:rPr>
        <w:t>$</w:t>
      </w:r>
      <w:r w:rsidRPr="000A4463">
        <w:t xml:space="preserve"> </w:t>
      </w:r>
      <w:r w:rsidRPr="000A4463">
        <w:rPr>
          <w:rFonts w:ascii="Courier New" w:hAnsi="Courier New" w:cs="Courier New"/>
        </w:rPr>
        <w:t>df</w:t>
      </w:r>
      <w:r w:rsidR="002D1375">
        <w:rPr>
          <w:rFonts w:ascii="Courier New" w:hAnsi="Courier New" w:cs="Courier New"/>
        </w:rPr>
        <w:t xml:space="preserve"> -h</w:t>
      </w:r>
    </w:p>
    <w:p w14:paraId="39CEA698" w14:textId="1C312E18" w:rsidR="00E74C54" w:rsidRPr="000A4463" w:rsidRDefault="00DF0990" w:rsidP="0005017A">
      <w:pPr>
        <w:pStyle w:val="BodyNote"/>
        <w:rPr>
          <w:i w:val="0"/>
        </w:rPr>
      </w:pPr>
      <w:r>
        <w:rPr>
          <w:i w:val="0"/>
          <w:noProof/>
          <w:lang w:eastAsia="en-US"/>
        </w:rPr>
        <w:drawing>
          <wp:inline distT="0" distB="0" distL="0" distR="0" wp14:anchorId="5CE9A9BD" wp14:editId="74D22A68">
            <wp:extent cx="5486400" cy="2400300"/>
            <wp:effectExtent l="57150" t="57150" r="114300" b="11430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7D9D894" w14:textId="75CA9DD5" w:rsidR="00443675" w:rsidRPr="000A4463" w:rsidRDefault="00E602A5" w:rsidP="00307FA4">
      <w:pPr>
        <w:pStyle w:val="BodyNote"/>
        <w:numPr>
          <w:ilvl w:val="0"/>
          <w:numId w:val="60"/>
        </w:numPr>
        <w:rPr>
          <w:i w:val="0"/>
        </w:rPr>
      </w:pPr>
      <w:r w:rsidRPr="000A4463">
        <w:rPr>
          <w:i w:val="0"/>
        </w:rPr>
        <w:t xml:space="preserve">View the </w:t>
      </w:r>
      <w:r w:rsidR="00067C2D" w:rsidRPr="000A4463">
        <w:rPr>
          <w:i w:val="0"/>
        </w:rPr>
        <w:t>Database environment variable</w:t>
      </w:r>
      <w:r w:rsidRPr="000A4463">
        <w:rPr>
          <w:i w:val="0"/>
        </w:rPr>
        <w:t>s</w:t>
      </w:r>
      <w:r w:rsidR="00067C2D" w:rsidRPr="000A4463">
        <w:rPr>
          <w:i w:val="0"/>
        </w:rPr>
        <w:t>.</w:t>
      </w:r>
    </w:p>
    <w:p w14:paraId="0B568AEC" w14:textId="1C4C4B43" w:rsidR="00067C2D" w:rsidRPr="000A4463" w:rsidRDefault="00E602A5" w:rsidP="00307FA4">
      <w:pPr>
        <w:pStyle w:val="BodyNote"/>
        <w:numPr>
          <w:ilvl w:val="0"/>
          <w:numId w:val="50"/>
        </w:numPr>
        <w:rPr>
          <w:rStyle w:val="Command"/>
          <w:i w:val="0"/>
        </w:rPr>
      </w:pPr>
      <w:r w:rsidRPr="000A4463">
        <w:rPr>
          <w:rFonts w:ascii="Courier New" w:hAnsi="Courier New" w:cs="Courier New"/>
          <w:i w:val="0"/>
        </w:rPr>
        <w:t>$</w:t>
      </w:r>
      <w:r w:rsidRPr="000A4463">
        <w:rPr>
          <w:i w:val="0"/>
        </w:rPr>
        <w:t xml:space="preserve"> </w:t>
      </w:r>
      <w:r w:rsidR="00067C2D" w:rsidRPr="000A4463">
        <w:rPr>
          <w:rStyle w:val="Command"/>
          <w:rFonts w:ascii="Courier New" w:hAnsi="Courier New" w:cs="Courier New"/>
          <w:i w:val="0"/>
        </w:rPr>
        <w:t>env | grep ORA</w:t>
      </w:r>
    </w:p>
    <w:p w14:paraId="121C3B75" w14:textId="77777777" w:rsidR="00E74C54" w:rsidRPr="000A4463" w:rsidRDefault="00E74C54" w:rsidP="0005017A">
      <w:pPr>
        <w:pStyle w:val="BodyNote"/>
        <w:rPr>
          <w:i w:val="0"/>
        </w:rPr>
      </w:pPr>
      <w:r w:rsidRPr="000A4463">
        <w:rPr>
          <w:i w:val="0"/>
          <w:noProof/>
          <w:lang w:eastAsia="en-US"/>
        </w:rPr>
        <w:drawing>
          <wp:inline distT="0" distB="0" distL="0" distR="0" wp14:anchorId="5A7FD46B" wp14:editId="3DB1C7B9">
            <wp:extent cx="5486400" cy="1488424"/>
            <wp:effectExtent l="57150" t="57150" r="114300" b="112395"/>
            <wp:docPr id="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srcRect/>
                    <a:stretch>
                      <a:fillRect/>
                    </a:stretch>
                  </pic:blipFill>
                  <pic:spPr bwMode="auto">
                    <a:xfrm>
                      <a:off x="0" y="0"/>
                      <a:ext cx="5486400" cy="148842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021A210" w14:textId="331077E6" w:rsidR="00067C2D" w:rsidRPr="000A4463" w:rsidRDefault="00E602A5" w:rsidP="00307FA4">
      <w:pPr>
        <w:pStyle w:val="BodyNote"/>
        <w:numPr>
          <w:ilvl w:val="0"/>
          <w:numId w:val="50"/>
        </w:numPr>
        <w:rPr>
          <w:i w:val="0"/>
        </w:rPr>
      </w:pPr>
      <w:r w:rsidRPr="000A4463">
        <w:rPr>
          <w:i w:val="0"/>
        </w:rPr>
        <w:t>C</w:t>
      </w:r>
      <w:r w:rsidR="00067C2D" w:rsidRPr="000A4463">
        <w:rPr>
          <w:i w:val="0"/>
        </w:rPr>
        <w:t>hange directories to the Oracle Home</w:t>
      </w:r>
      <w:r w:rsidR="007C2D5E" w:rsidRPr="000A4463">
        <w:rPr>
          <w:i w:val="0"/>
        </w:rPr>
        <w:t xml:space="preserve"> and list the directories</w:t>
      </w:r>
      <w:r w:rsidR="00067C2D" w:rsidRPr="000A4463">
        <w:rPr>
          <w:i w:val="0"/>
        </w:rPr>
        <w:t>.</w:t>
      </w:r>
    </w:p>
    <w:p w14:paraId="5D9DCF86" w14:textId="4E5934CE" w:rsidR="00E602A5" w:rsidRPr="000A4463" w:rsidRDefault="00E602A5" w:rsidP="00307FA4">
      <w:pPr>
        <w:pStyle w:val="BodyNote"/>
        <w:numPr>
          <w:ilvl w:val="0"/>
          <w:numId w:val="50"/>
        </w:numPr>
        <w:rPr>
          <w:rStyle w:val="Command"/>
          <w:rFonts w:ascii="Courier New" w:hAnsi="Courier New" w:cs="Courier New"/>
          <w:i w:val="0"/>
        </w:rPr>
      </w:pPr>
      <w:r w:rsidRPr="000A4463">
        <w:rPr>
          <w:rFonts w:ascii="Courier New" w:hAnsi="Courier New" w:cs="Courier New"/>
          <w:i w:val="0"/>
        </w:rPr>
        <w:t xml:space="preserve">$ </w:t>
      </w:r>
      <w:r w:rsidR="00067C2D" w:rsidRPr="000A4463">
        <w:rPr>
          <w:rStyle w:val="Command"/>
          <w:rFonts w:ascii="Courier New" w:hAnsi="Courier New" w:cs="Courier New"/>
          <w:i w:val="0"/>
        </w:rPr>
        <w:t>cd $ORACLE_HOME</w:t>
      </w:r>
    </w:p>
    <w:p w14:paraId="05532040" w14:textId="737DC5A3" w:rsidR="00067C2D" w:rsidRPr="000A4463" w:rsidRDefault="00E602A5" w:rsidP="00307FA4">
      <w:pPr>
        <w:pStyle w:val="BodyNote"/>
        <w:numPr>
          <w:ilvl w:val="0"/>
          <w:numId w:val="50"/>
        </w:numPr>
        <w:rPr>
          <w:rStyle w:val="Command"/>
          <w:rFonts w:ascii="Courier New" w:hAnsi="Courier New" w:cs="Courier New"/>
          <w:i w:val="0"/>
        </w:rPr>
      </w:pPr>
      <w:r w:rsidRPr="000A4463">
        <w:rPr>
          <w:rFonts w:ascii="Courier New" w:hAnsi="Courier New" w:cs="Courier New"/>
          <w:i w:val="0"/>
        </w:rPr>
        <w:t xml:space="preserve">$ </w:t>
      </w:r>
      <w:r w:rsidR="007C2D5E" w:rsidRPr="000A4463">
        <w:rPr>
          <w:rStyle w:val="Command"/>
          <w:rFonts w:ascii="Courier New" w:hAnsi="Courier New" w:cs="Courier New"/>
          <w:i w:val="0"/>
        </w:rPr>
        <w:t>ls</w:t>
      </w:r>
    </w:p>
    <w:p w14:paraId="6108E1F5" w14:textId="77777777" w:rsidR="00E74C54" w:rsidRPr="000A4463" w:rsidRDefault="00E74C54" w:rsidP="0005017A">
      <w:pPr>
        <w:pStyle w:val="BodyNote"/>
        <w:rPr>
          <w:i w:val="0"/>
        </w:rPr>
      </w:pPr>
      <w:r w:rsidRPr="000A4463">
        <w:rPr>
          <w:i w:val="0"/>
          <w:noProof/>
          <w:lang w:eastAsia="en-US"/>
        </w:rPr>
        <w:lastRenderedPageBreak/>
        <w:drawing>
          <wp:inline distT="0" distB="0" distL="0" distR="0" wp14:anchorId="5C9B6AA4" wp14:editId="6847EC6E">
            <wp:extent cx="5486400" cy="2844372"/>
            <wp:effectExtent l="57150" t="57150" r="114300" b="108585"/>
            <wp:docPr id="10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srcRect/>
                    <a:stretch>
                      <a:fillRect/>
                    </a:stretch>
                  </pic:blipFill>
                  <pic:spPr bwMode="auto">
                    <a:xfrm>
                      <a:off x="0" y="0"/>
                      <a:ext cx="5486400" cy="284437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CD16260" w14:textId="4E22B19B" w:rsidR="00067C2D" w:rsidRPr="000A4463" w:rsidRDefault="00D50962" w:rsidP="0005017A">
      <w:pPr>
        <w:pStyle w:val="BodyNote"/>
        <w:rPr>
          <w:i w:val="0"/>
        </w:rPr>
      </w:pPr>
      <w:r w:rsidRPr="000A4463">
        <w:rPr>
          <w:i w:val="0"/>
        </w:rPr>
        <w:t xml:space="preserve">Type </w:t>
      </w:r>
      <w:r w:rsidRPr="000A4463">
        <w:rPr>
          <w:rStyle w:val="Command"/>
          <w:i w:val="0"/>
        </w:rPr>
        <w:t>exit</w:t>
      </w:r>
      <w:r w:rsidRPr="000A4463">
        <w:rPr>
          <w:i w:val="0"/>
        </w:rPr>
        <w:t xml:space="preserve"> </w:t>
      </w:r>
      <w:r w:rsidR="00E602A5" w:rsidRPr="000A4463">
        <w:rPr>
          <w:i w:val="0"/>
        </w:rPr>
        <w:t xml:space="preserve">once </w:t>
      </w:r>
      <w:r w:rsidRPr="000A4463">
        <w:rPr>
          <w:i w:val="0"/>
        </w:rPr>
        <w:t>to close the session.</w:t>
      </w:r>
    </w:p>
    <w:p w14:paraId="240475AE" w14:textId="367EE66F" w:rsidR="00E602A5" w:rsidRPr="000A4463" w:rsidRDefault="00E602A5" w:rsidP="00E602A5">
      <w:pPr>
        <w:pStyle w:val="BodyText"/>
      </w:pPr>
      <w:r w:rsidRPr="000A4463">
        <w:rPr>
          <w:rFonts w:ascii="Courier New" w:hAnsi="Courier New" w:cs="Courier New"/>
        </w:rPr>
        <w:t>$ exit</w:t>
      </w:r>
    </w:p>
    <w:p w14:paraId="77B7C5B4" w14:textId="24E223A5" w:rsidR="00442369" w:rsidRPr="00DF0990" w:rsidRDefault="00442369" w:rsidP="0005017A">
      <w:pPr>
        <w:pStyle w:val="BodyNote"/>
      </w:pPr>
      <w:r w:rsidRPr="00DF0990">
        <w:rPr>
          <w:b/>
        </w:rPr>
        <w:t>NOTE:</w:t>
      </w:r>
      <w:r w:rsidRPr="00DF0990">
        <w:t xml:space="preserve"> </w:t>
      </w:r>
      <w:r w:rsidR="00AD3CE7">
        <w:t xml:space="preserve">By typing exit once, you are </w:t>
      </w:r>
      <w:r w:rsidRPr="00DF0990">
        <w:t>exit</w:t>
      </w:r>
      <w:r w:rsidR="009F5AA8" w:rsidRPr="00DF0990">
        <w:t>ing</w:t>
      </w:r>
      <w:r w:rsidRPr="00DF0990">
        <w:t xml:space="preserve"> the </w:t>
      </w:r>
      <w:r w:rsidR="009F5AA8" w:rsidRPr="00DF0990">
        <w:t xml:space="preserve">Cloud </w:t>
      </w:r>
      <w:r w:rsidRPr="00DF0990">
        <w:t xml:space="preserve">DBCS </w:t>
      </w:r>
      <w:r w:rsidR="009F5AA8" w:rsidRPr="00DF0990">
        <w:t>Service</w:t>
      </w:r>
      <w:r w:rsidR="00AD3CE7">
        <w:t xml:space="preserve"> SSH session</w:t>
      </w:r>
      <w:r w:rsidR="009F5AA8" w:rsidRPr="00DF0990">
        <w:t xml:space="preserve">. </w:t>
      </w:r>
      <w:r w:rsidR="00AD3CE7">
        <w:t xml:space="preserve">If you are running commands in the same window you started the SSH tunnel scrip in and </w:t>
      </w:r>
      <w:r w:rsidR="00E602A5" w:rsidRPr="00DF0990">
        <w:t xml:space="preserve">you type exit twice you will exit the terminal window and you will terminate the SSH tunnels.  </w:t>
      </w:r>
      <w:r w:rsidR="009F5AA8" w:rsidRPr="00DF0990">
        <w:t>D</w:t>
      </w:r>
      <w:r w:rsidRPr="00DF0990">
        <w:t>o not exit the Terminal window</w:t>
      </w:r>
      <w:r w:rsidR="000B20E3" w:rsidRPr="00DF0990">
        <w:t xml:space="preserve">, </w:t>
      </w:r>
      <w:r w:rsidR="009F5AA8" w:rsidRPr="00DF0990">
        <w:t>these SSH Tunnels will be used during the remainder of the lab.</w:t>
      </w:r>
      <w:r w:rsidR="00AD3CE7">
        <w:t xml:space="preserve">  Feel free to minimize the SSH Tunnel terminal and start a new one to avoid accidentally closing the tunnels.</w:t>
      </w:r>
    </w:p>
    <w:p w14:paraId="60287982" w14:textId="62DA3A68" w:rsidR="00AD2977" w:rsidRPr="00EA023F" w:rsidRDefault="00D66359" w:rsidP="00B7620C">
      <w:pPr>
        <w:pStyle w:val="Heading4"/>
        <w:numPr>
          <w:ilvl w:val="2"/>
          <w:numId w:val="10"/>
        </w:numPr>
        <w:rPr>
          <w:rStyle w:val="IntenseReference"/>
        </w:rPr>
      </w:pPr>
      <w:bookmarkStart w:id="23" w:name="_Toc413658362"/>
      <w:bookmarkStart w:id="24" w:name="_Toc463084426"/>
      <w:r w:rsidRPr="00EA023F">
        <w:rPr>
          <w:rStyle w:val="IntenseReference"/>
        </w:rPr>
        <w:t xml:space="preserve">Access the </w:t>
      </w:r>
      <w:bookmarkEnd w:id="23"/>
      <w:bookmarkEnd w:id="24"/>
      <w:r w:rsidR="00D86A84" w:rsidRPr="00EA023F">
        <w:rPr>
          <w:rStyle w:val="IntenseReference"/>
        </w:rPr>
        <w:t>Compute Cloud Service and open SSH ports for access.</w:t>
      </w:r>
    </w:p>
    <w:p w14:paraId="6CB02704" w14:textId="77777777" w:rsidR="00661B8D" w:rsidRPr="0048452F" w:rsidRDefault="00661B8D" w:rsidP="0005017A">
      <w:pPr>
        <w:pStyle w:val="BodyNote"/>
      </w:pPr>
      <w:r w:rsidRPr="0048452F">
        <w:rPr>
          <w:b/>
        </w:rPr>
        <w:t>NOTE:</w:t>
      </w:r>
      <w:r w:rsidRPr="0048452F">
        <w:t xml:space="preserve"> For any of the URLs mentioned in this section you can also use the predefined browser links</w:t>
      </w:r>
      <w:r w:rsidR="00426E03" w:rsidRPr="0048452F">
        <w:t>.  If blocked ports on the network cause an issue loading any of these consoles, the predefined browser links will help by routing the traffic through the SSH tunnel that should already be open</w:t>
      </w:r>
      <w:r w:rsidRPr="0048452F">
        <w:t>:</w:t>
      </w:r>
    </w:p>
    <w:p w14:paraId="3CD5AC3B" w14:textId="0BDB737C" w:rsidR="005405C0" w:rsidRPr="000A4463" w:rsidRDefault="00DF0990" w:rsidP="0005017A">
      <w:pPr>
        <w:pStyle w:val="BodyNote"/>
        <w:rPr>
          <w:i w:val="0"/>
        </w:rPr>
      </w:pPr>
      <w:r>
        <w:rPr>
          <w:i w:val="0"/>
          <w:noProof/>
          <w:lang w:eastAsia="en-US"/>
        </w:rPr>
        <w:drawing>
          <wp:inline distT="0" distB="0" distL="0" distR="0" wp14:anchorId="49B028AA" wp14:editId="2A462B34">
            <wp:extent cx="5486400" cy="1097280"/>
            <wp:effectExtent l="57150" t="57150" r="114300" b="1219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F8C044A" w14:textId="77BD9D4B" w:rsidR="006B1654" w:rsidRPr="000A4463" w:rsidRDefault="006B1654" w:rsidP="0005017A">
      <w:pPr>
        <w:pStyle w:val="BodyNote"/>
        <w:rPr>
          <w:i w:val="0"/>
        </w:rPr>
      </w:pPr>
      <w:r w:rsidRPr="000A4463">
        <w:rPr>
          <w:i w:val="0"/>
        </w:rPr>
        <w:t xml:space="preserve">To gain access to the various consoles used by the Database Cloud Service you have two options. </w:t>
      </w:r>
      <w:r w:rsidR="00C827CB" w:rsidRPr="000A4463">
        <w:rPr>
          <w:i w:val="0"/>
        </w:rPr>
        <w:t>You can open up the port on which the monitor is listening, or you can create a</w:t>
      </w:r>
      <w:r w:rsidR="00B7620C" w:rsidRPr="000A4463">
        <w:rPr>
          <w:i w:val="0"/>
        </w:rPr>
        <w:t>n SSH tunnel</w:t>
      </w:r>
      <w:r w:rsidR="00C827CB" w:rsidRPr="000A4463">
        <w:rPr>
          <w:i w:val="0"/>
        </w:rPr>
        <w:t xml:space="preserve"> to the specific server/port combinations as needed</w:t>
      </w:r>
      <w:r w:rsidRPr="000A4463">
        <w:rPr>
          <w:i w:val="0"/>
        </w:rPr>
        <w:t>. We have already created the SSH tunnel</w:t>
      </w:r>
      <w:r w:rsidR="00B7620C" w:rsidRPr="000A4463">
        <w:rPr>
          <w:i w:val="0"/>
        </w:rPr>
        <w:t>s and those</w:t>
      </w:r>
      <w:r w:rsidRPr="000A4463">
        <w:rPr>
          <w:i w:val="0"/>
        </w:rPr>
        <w:t xml:space="preserve"> wi</w:t>
      </w:r>
      <w:r w:rsidR="00B7620C" w:rsidRPr="000A4463">
        <w:rPr>
          <w:i w:val="0"/>
        </w:rPr>
        <w:t xml:space="preserve">ll be used to access the consoles we need for this lab. </w:t>
      </w:r>
    </w:p>
    <w:p w14:paraId="398D9AAC" w14:textId="73686424" w:rsidR="006B1654" w:rsidRPr="000A4463" w:rsidRDefault="006B1654" w:rsidP="0005017A">
      <w:pPr>
        <w:pStyle w:val="BodyNote"/>
        <w:rPr>
          <w:i w:val="0"/>
        </w:rPr>
      </w:pPr>
      <w:r w:rsidRPr="000A4463">
        <w:rPr>
          <w:i w:val="0"/>
        </w:rPr>
        <w:t xml:space="preserve">In this step you will </w:t>
      </w:r>
      <w:r w:rsidR="00613835" w:rsidRPr="000A4463">
        <w:rPr>
          <w:i w:val="0"/>
        </w:rPr>
        <w:t xml:space="preserve">open the port </w:t>
      </w:r>
      <w:r w:rsidR="004B7264" w:rsidRPr="000A4463">
        <w:rPr>
          <w:i w:val="0"/>
        </w:rPr>
        <w:t>443</w:t>
      </w:r>
      <w:r w:rsidR="00613835" w:rsidRPr="000A4463">
        <w:rPr>
          <w:i w:val="0"/>
        </w:rPr>
        <w:t xml:space="preserve"> on the VM using a pre-create</w:t>
      </w:r>
      <w:r w:rsidR="0048452F">
        <w:rPr>
          <w:i w:val="0"/>
        </w:rPr>
        <w:t>d</w:t>
      </w:r>
      <w:r w:rsidR="00613835" w:rsidRPr="000A4463">
        <w:rPr>
          <w:i w:val="0"/>
        </w:rPr>
        <w:t xml:space="preserve"> access rule and protocol definition. </w:t>
      </w:r>
    </w:p>
    <w:p w14:paraId="1AD741EE" w14:textId="77777777" w:rsidR="00DF0990" w:rsidRDefault="00DF0990" w:rsidP="00307FA4">
      <w:pPr>
        <w:pStyle w:val="BodyNote"/>
        <w:numPr>
          <w:ilvl w:val="0"/>
          <w:numId w:val="51"/>
        </w:numPr>
        <w:rPr>
          <w:i w:val="0"/>
        </w:rPr>
      </w:pPr>
      <w:r>
        <w:rPr>
          <w:i w:val="0"/>
        </w:rPr>
        <w:lastRenderedPageBreak/>
        <w:t>Return to your Cloud.oracle.com session on the Google browser.  If you’ve logged out for any reason, log back into the cloud account using the details at the start of the lab.</w:t>
      </w:r>
    </w:p>
    <w:p w14:paraId="64CF3FF5" w14:textId="4F08F5D7" w:rsidR="00A92D6E" w:rsidRPr="000A4463" w:rsidRDefault="00A92D6E" w:rsidP="00307FA4">
      <w:pPr>
        <w:pStyle w:val="BodyNote"/>
        <w:numPr>
          <w:ilvl w:val="0"/>
          <w:numId w:val="51"/>
        </w:numPr>
        <w:rPr>
          <w:i w:val="0"/>
        </w:rPr>
      </w:pPr>
      <w:r w:rsidRPr="000A4463">
        <w:rPr>
          <w:i w:val="0"/>
        </w:rPr>
        <w:t>C</w:t>
      </w:r>
      <w:r w:rsidR="007713B0" w:rsidRPr="000A4463">
        <w:rPr>
          <w:i w:val="0"/>
        </w:rPr>
        <w:t>lick</w:t>
      </w:r>
      <w:r w:rsidRPr="000A4463">
        <w:rPr>
          <w:i w:val="0"/>
        </w:rPr>
        <w:t xml:space="preserve"> the header menu</w:t>
      </w:r>
      <w:r w:rsidR="007713B0" w:rsidRPr="000A4463">
        <w:rPr>
          <w:i w:val="0"/>
        </w:rPr>
        <w:t xml:space="preserve">  </w:t>
      </w:r>
      <w:r w:rsidR="00BA75E9" w:rsidRPr="000A4463">
        <w:rPr>
          <w:i w:val="0"/>
        </w:rPr>
        <w:t xml:space="preserve">in the upper left </w:t>
      </w:r>
      <w:r w:rsidRPr="000A4463">
        <w:rPr>
          <w:i w:val="0"/>
        </w:rPr>
        <w:t>next to Oracle Cloud My Services and choose the Compute Cloud console</w:t>
      </w:r>
    </w:p>
    <w:p w14:paraId="077D4515" w14:textId="706CF67A" w:rsidR="00A92D6E" w:rsidRPr="000A4463" w:rsidRDefault="00A92D6E" w:rsidP="00A92D6E">
      <w:pPr>
        <w:pStyle w:val="BodyText"/>
      </w:pPr>
      <w:r w:rsidRPr="000A4463">
        <w:rPr>
          <w:noProof/>
          <w:lang w:eastAsia="en-US"/>
        </w:rPr>
        <w:drawing>
          <wp:inline distT="0" distB="0" distL="0" distR="0" wp14:anchorId="06FC415D" wp14:editId="60F42B4D">
            <wp:extent cx="5334000" cy="685800"/>
            <wp:effectExtent l="57150" t="57150" r="114300" b="1143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4000" cy="68580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23385CA5" w14:textId="06621004" w:rsidR="00A92D6E" w:rsidRPr="000A4463" w:rsidRDefault="00A92D6E" w:rsidP="00307FA4">
      <w:pPr>
        <w:pStyle w:val="BodyText"/>
        <w:numPr>
          <w:ilvl w:val="0"/>
          <w:numId w:val="51"/>
        </w:numPr>
      </w:pPr>
      <w:r w:rsidRPr="000A4463">
        <w:t xml:space="preserve">Click on </w:t>
      </w:r>
      <w:r w:rsidRPr="000A4463">
        <w:rPr>
          <w:rStyle w:val="Command"/>
        </w:rPr>
        <w:t>Compute Cloud Service Console</w:t>
      </w:r>
      <w:r w:rsidRPr="000A4463">
        <w:t xml:space="preserve"> menu item</w:t>
      </w:r>
    </w:p>
    <w:p w14:paraId="5248E846" w14:textId="2A2452EE" w:rsidR="005405C0" w:rsidRPr="000A4463" w:rsidRDefault="00A92D6E" w:rsidP="0005017A">
      <w:pPr>
        <w:pStyle w:val="BodyNote"/>
        <w:rPr>
          <w:i w:val="0"/>
        </w:rPr>
      </w:pPr>
      <w:r w:rsidRPr="000A4463">
        <w:rPr>
          <w:i w:val="0"/>
          <w:noProof/>
          <w:lang w:eastAsia="en-US"/>
        </w:rPr>
        <w:drawing>
          <wp:inline distT="0" distB="0" distL="0" distR="0" wp14:anchorId="7EBA2E6A" wp14:editId="122E18C5">
            <wp:extent cx="3124200" cy="4410075"/>
            <wp:effectExtent l="38100" t="38100" r="95250"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24200" cy="4410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203B718" w14:textId="0E5D4215" w:rsidR="00613835" w:rsidRPr="000A4463" w:rsidRDefault="00A92D6E" w:rsidP="00307FA4">
      <w:pPr>
        <w:pStyle w:val="BodyNote"/>
        <w:numPr>
          <w:ilvl w:val="0"/>
          <w:numId w:val="51"/>
        </w:numPr>
        <w:rPr>
          <w:i w:val="0"/>
        </w:rPr>
      </w:pPr>
      <w:r w:rsidRPr="000A4463">
        <w:rPr>
          <w:i w:val="0"/>
        </w:rPr>
        <w:t>Verify that you’re on the correct site and that the Alpha01A-DBCS and Alpha01B-DBCS instance are visible.</w:t>
      </w:r>
    </w:p>
    <w:p w14:paraId="2ABCD428" w14:textId="562BEF29" w:rsidR="00A92D6E" w:rsidRPr="000A4463" w:rsidRDefault="00A92D6E" w:rsidP="00A92D6E">
      <w:pPr>
        <w:pStyle w:val="BodyText"/>
      </w:pPr>
    </w:p>
    <w:p w14:paraId="7394029C" w14:textId="5DE52138" w:rsidR="00E74C54" w:rsidRPr="000A4463" w:rsidRDefault="003542D8" w:rsidP="0005017A">
      <w:pPr>
        <w:pStyle w:val="BodyNote"/>
        <w:rPr>
          <w:i w:val="0"/>
        </w:rPr>
      </w:pPr>
      <w:r>
        <w:rPr>
          <w:i w:val="0"/>
          <w:noProof/>
          <w:lang w:eastAsia="en-US"/>
        </w:rPr>
        <w:lastRenderedPageBreak/>
        <w:drawing>
          <wp:inline distT="0" distB="0" distL="0" distR="0" wp14:anchorId="130072DC" wp14:editId="0D78F158">
            <wp:extent cx="5486400" cy="2905125"/>
            <wp:effectExtent l="57150" t="57150" r="114300" b="1238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90512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0351449" w14:textId="77777777" w:rsidR="00613835" w:rsidRPr="000A4463" w:rsidRDefault="00613835" w:rsidP="00307FA4">
      <w:pPr>
        <w:pStyle w:val="BodyNote"/>
        <w:numPr>
          <w:ilvl w:val="0"/>
          <w:numId w:val="51"/>
        </w:numPr>
        <w:rPr>
          <w:i w:val="0"/>
        </w:rPr>
      </w:pPr>
      <w:r w:rsidRPr="000A4463">
        <w:rPr>
          <w:i w:val="0"/>
        </w:rPr>
        <w:t xml:space="preserve">From the top menu bar click on </w:t>
      </w:r>
      <w:r w:rsidRPr="000A4463">
        <w:rPr>
          <w:rStyle w:val="Command"/>
          <w:i w:val="0"/>
        </w:rPr>
        <w:t>Network</w:t>
      </w:r>
      <w:r w:rsidRPr="000A4463">
        <w:rPr>
          <w:i w:val="0"/>
        </w:rPr>
        <w:t xml:space="preserve"> tab.</w:t>
      </w:r>
    </w:p>
    <w:p w14:paraId="5F57E080" w14:textId="4F4B40EB" w:rsidR="00613835" w:rsidRPr="000A4463" w:rsidRDefault="003542D8" w:rsidP="0005017A">
      <w:pPr>
        <w:pStyle w:val="BodyNote"/>
        <w:rPr>
          <w:i w:val="0"/>
        </w:rPr>
      </w:pPr>
      <w:r>
        <w:rPr>
          <w:i w:val="0"/>
          <w:noProof/>
          <w:lang w:eastAsia="en-US"/>
        </w:rPr>
        <w:drawing>
          <wp:inline distT="0" distB="0" distL="0" distR="0" wp14:anchorId="4DBF8320" wp14:editId="73CF8426">
            <wp:extent cx="5486400" cy="548640"/>
            <wp:effectExtent l="57150" t="57150" r="114300" b="1181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486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C263CE" w14:textId="77777777" w:rsidR="00313F8E" w:rsidRPr="000A4463" w:rsidRDefault="00313F8E" w:rsidP="0005017A">
      <w:pPr>
        <w:pStyle w:val="BodyNote"/>
        <w:rPr>
          <w:i w:val="0"/>
        </w:rPr>
      </w:pPr>
      <w:r w:rsidRPr="000A4463">
        <w:rPr>
          <w:i w:val="0"/>
        </w:rPr>
        <w:t>The Network section will allow you to manage security access, IP networking, and SSH information.  There can be many entries so we’ll filter out what we’re looking for.</w:t>
      </w:r>
    </w:p>
    <w:p w14:paraId="494C803E" w14:textId="2E869E31" w:rsidR="00424AA8" w:rsidRPr="000A4463" w:rsidRDefault="00313F8E" w:rsidP="00307FA4">
      <w:pPr>
        <w:pStyle w:val="BodyNote"/>
        <w:numPr>
          <w:ilvl w:val="0"/>
          <w:numId w:val="51"/>
        </w:numPr>
        <w:rPr>
          <w:i w:val="0"/>
        </w:rPr>
      </w:pPr>
      <w:r w:rsidRPr="004323A3">
        <w:rPr>
          <w:i w:val="0"/>
        </w:rPr>
        <w:t>With the Security &gt; Security Rules section selected,</w:t>
      </w:r>
      <w:r w:rsidRPr="004323A3">
        <w:t xml:space="preserve"> </w:t>
      </w:r>
      <w:r w:rsidRPr="004323A3">
        <w:rPr>
          <w:i w:val="0"/>
        </w:rPr>
        <w:t>type</w:t>
      </w:r>
      <w:r w:rsidRPr="000A4463">
        <w:rPr>
          <w:rStyle w:val="Command"/>
          <w:b w:val="0"/>
          <w:i w:val="0"/>
        </w:rPr>
        <w:t xml:space="preserve"> </w:t>
      </w:r>
      <w:r w:rsidR="00DA63D7" w:rsidRPr="000A4463">
        <w:rPr>
          <w:rStyle w:val="Command"/>
          <w:i w:val="0"/>
        </w:rPr>
        <w:t>httpssl</w:t>
      </w:r>
      <w:r w:rsidR="00424AA8" w:rsidRPr="000A4463">
        <w:rPr>
          <w:i w:val="0"/>
        </w:rPr>
        <w:t xml:space="preserve"> </w:t>
      </w:r>
      <w:r w:rsidRPr="000A4463">
        <w:rPr>
          <w:i w:val="0"/>
        </w:rPr>
        <w:t>into the search box and hit enter or click the magnifying glass icon.</w:t>
      </w:r>
    </w:p>
    <w:p w14:paraId="16E09A06" w14:textId="3B6A5451" w:rsidR="00DA63D7" w:rsidRPr="000A4463" w:rsidRDefault="0089110D" w:rsidP="0005017A">
      <w:pPr>
        <w:pStyle w:val="BodyNote"/>
        <w:rPr>
          <w:i w:val="0"/>
        </w:rPr>
      </w:pPr>
      <w:r>
        <w:rPr>
          <w:i w:val="0"/>
          <w:noProof/>
          <w:lang w:eastAsia="en-US"/>
        </w:rPr>
        <w:drawing>
          <wp:inline distT="0" distB="0" distL="0" distR="0" wp14:anchorId="405C8678" wp14:editId="7B0D9512">
            <wp:extent cx="5476875" cy="2247900"/>
            <wp:effectExtent l="57150" t="57150" r="123825" b="1143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6875" cy="224790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5DA7F1F9" w14:textId="46C610FD" w:rsidR="00313F8E" w:rsidRPr="000A4463" w:rsidRDefault="00313F8E" w:rsidP="0005017A">
      <w:pPr>
        <w:pStyle w:val="BodyNote"/>
        <w:rPr>
          <w:i w:val="0"/>
        </w:rPr>
      </w:pPr>
      <w:r w:rsidRPr="000A4463">
        <w:rPr>
          <w:b/>
        </w:rPr>
        <w:t>Note:</w:t>
      </w:r>
      <w:r w:rsidRPr="000A4463">
        <w:rPr>
          <w:i w:val="0"/>
        </w:rPr>
        <w:t xml:space="preserve"> </w:t>
      </w:r>
      <w:r w:rsidRPr="000A4463">
        <w:t>If you can’t see the particular rule clearly, widen your browser screen or click on the table icon to change the view.</w:t>
      </w:r>
    </w:p>
    <w:p w14:paraId="3E39B448" w14:textId="588704E1" w:rsidR="00313F8E" w:rsidRPr="000A4463" w:rsidRDefault="00313F8E" w:rsidP="00313F8E">
      <w:pPr>
        <w:pStyle w:val="BodyText"/>
      </w:pPr>
      <w:r w:rsidRPr="000A4463">
        <w:rPr>
          <w:noProof/>
          <w:lang w:eastAsia="en-US"/>
        </w:rPr>
        <w:lastRenderedPageBreak/>
        <w:drawing>
          <wp:inline distT="0" distB="0" distL="0" distR="0" wp14:anchorId="2D12E721" wp14:editId="531CC9B3">
            <wp:extent cx="5486400" cy="752475"/>
            <wp:effectExtent l="57150" t="57150" r="114300" b="1238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75247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7073DAE" w14:textId="77777777" w:rsidR="0048452F" w:rsidRDefault="000A4463" w:rsidP="00307FA4">
      <w:pPr>
        <w:pStyle w:val="BodyNote"/>
        <w:numPr>
          <w:ilvl w:val="0"/>
          <w:numId w:val="51"/>
        </w:numPr>
        <w:rPr>
          <w:rStyle w:val="Command"/>
          <w:i w:val="0"/>
        </w:rPr>
      </w:pPr>
      <w:r>
        <w:rPr>
          <w:i w:val="0"/>
        </w:rPr>
        <w:t>For each instance there is an httpssl rule called ‘</w:t>
      </w:r>
      <w:r w:rsidR="00424AA8" w:rsidRPr="000A4463">
        <w:rPr>
          <w:rStyle w:val="Command"/>
          <w:i w:val="0"/>
        </w:rPr>
        <w:t>ora_p2_</w:t>
      </w:r>
      <w:r w:rsidR="00DA63D7" w:rsidRPr="000A4463">
        <w:rPr>
          <w:rStyle w:val="Command"/>
          <w:i w:val="0"/>
        </w:rPr>
        <w:t>httpssl</w:t>
      </w:r>
      <w:r>
        <w:rPr>
          <w:rStyle w:val="Command"/>
          <w:i w:val="0"/>
        </w:rPr>
        <w:t xml:space="preserve">’.  </w:t>
      </w:r>
    </w:p>
    <w:p w14:paraId="4181A74E" w14:textId="6BD6257C" w:rsidR="00613835" w:rsidRPr="000A4463" w:rsidRDefault="000A4463" w:rsidP="00307FA4">
      <w:pPr>
        <w:pStyle w:val="BodyNote"/>
        <w:numPr>
          <w:ilvl w:val="0"/>
          <w:numId w:val="51"/>
        </w:numPr>
        <w:rPr>
          <w:i w:val="0"/>
        </w:rPr>
      </w:pPr>
      <w:r w:rsidRPr="000A4463">
        <w:rPr>
          <w:rStyle w:val="Command"/>
          <w:b w:val="0"/>
          <w:i w:val="0"/>
        </w:rPr>
        <w:t>To change the rule for</w:t>
      </w:r>
      <w:r>
        <w:rPr>
          <w:rStyle w:val="Command"/>
          <w:i w:val="0"/>
        </w:rPr>
        <w:t xml:space="preserve"> </w:t>
      </w:r>
      <w:r w:rsidRPr="000A4463">
        <w:rPr>
          <w:rStyle w:val="Command"/>
          <w:b w:val="0"/>
          <w:i w:val="0"/>
        </w:rPr>
        <w:t xml:space="preserve">the </w:t>
      </w:r>
      <w:r w:rsidR="00424AA8" w:rsidRPr="000A4463">
        <w:rPr>
          <w:rStyle w:val="Command"/>
          <w:i w:val="0"/>
        </w:rPr>
        <w:t>Alpha</w:t>
      </w:r>
      <w:r w:rsidR="005E3225" w:rsidRPr="000A4463">
        <w:rPr>
          <w:rStyle w:val="Command"/>
          <w:i w:val="0"/>
        </w:rPr>
        <w:t>01A-</w:t>
      </w:r>
      <w:r w:rsidR="00424AA8" w:rsidRPr="000A4463">
        <w:rPr>
          <w:rStyle w:val="Command"/>
          <w:i w:val="0"/>
        </w:rPr>
        <w:t>DBCS</w:t>
      </w:r>
      <w:r w:rsidR="00424AA8" w:rsidRPr="000A4463">
        <w:rPr>
          <w:i w:val="0"/>
        </w:rPr>
        <w:t xml:space="preserve"> instance</w:t>
      </w:r>
      <w:r w:rsidR="00D15256" w:rsidRPr="000A4463">
        <w:rPr>
          <w:i w:val="0"/>
        </w:rPr>
        <w:t xml:space="preserve"> c</w:t>
      </w:r>
      <w:r w:rsidR="001341DB" w:rsidRPr="000A4463">
        <w:rPr>
          <w:i w:val="0"/>
        </w:rPr>
        <w:t xml:space="preserve">lick on the </w:t>
      </w:r>
      <w:r w:rsidR="001341DB" w:rsidRPr="000A4463">
        <w:rPr>
          <w:rStyle w:val="Command"/>
          <w:i w:val="0"/>
        </w:rPr>
        <w:t>hamburger menu</w:t>
      </w:r>
      <w:r w:rsidR="001341DB" w:rsidRPr="000A4463">
        <w:rPr>
          <w:i w:val="0"/>
        </w:rPr>
        <w:t xml:space="preserve"> </w:t>
      </w:r>
      <w:r w:rsidR="001341DB" w:rsidRPr="000A4463">
        <w:rPr>
          <w:i w:val="0"/>
          <w:noProof/>
          <w:lang w:eastAsia="en-US"/>
        </w:rPr>
        <w:drawing>
          <wp:inline distT="0" distB="0" distL="0" distR="0" wp14:anchorId="531ED49A" wp14:editId="1272C31A">
            <wp:extent cx="213995" cy="225425"/>
            <wp:effectExtent l="19050" t="0" r="0" b="0"/>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213995" cy="225425"/>
                    </a:xfrm>
                    <a:prstGeom prst="rect">
                      <a:avLst/>
                    </a:prstGeom>
                    <a:noFill/>
                    <a:ln w="9525">
                      <a:noFill/>
                      <a:miter lim="800000"/>
                      <a:headEnd/>
                      <a:tailEnd/>
                    </a:ln>
                  </pic:spPr>
                </pic:pic>
              </a:graphicData>
            </a:graphic>
          </wp:inline>
        </w:drawing>
      </w:r>
      <w:r w:rsidR="001341DB" w:rsidRPr="000A4463">
        <w:rPr>
          <w:i w:val="0"/>
        </w:rPr>
        <w:t xml:space="preserve"> </w:t>
      </w:r>
      <w:r>
        <w:rPr>
          <w:i w:val="0"/>
        </w:rPr>
        <w:t xml:space="preserve">or on the colored arrows </w:t>
      </w:r>
      <w:r w:rsidR="001341DB" w:rsidRPr="000A4463">
        <w:rPr>
          <w:i w:val="0"/>
        </w:rPr>
        <w:t xml:space="preserve">and select </w:t>
      </w:r>
      <w:r w:rsidR="001341DB" w:rsidRPr="000A4463">
        <w:rPr>
          <w:rStyle w:val="Command"/>
          <w:i w:val="0"/>
        </w:rPr>
        <w:t>Update</w:t>
      </w:r>
    </w:p>
    <w:p w14:paraId="25FC2DFC" w14:textId="6EA7F248" w:rsidR="00DA63D7" w:rsidRPr="000A4463" w:rsidRDefault="00CF1D03" w:rsidP="0005017A">
      <w:pPr>
        <w:pStyle w:val="BodyNote"/>
        <w:rPr>
          <w:i w:val="0"/>
        </w:rPr>
      </w:pPr>
      <w:r w:rsidRPr="000A4463">
        <w:rPr>
          <w:i w:val="0"/>
        </w:rPr>
        <w:t xml:space="preserve"> </w:t>
      </w:r>
      <w:r w:rsidR="004323A3">
        <w:rPr>
          <w:i w:val="0"/>
          <w:noProof/>
          <w:lang w:eastAsia="en-US"/>
        </w:rPr>
        <w:drawing>
          <wp:inline distT="0" distB="0" distL="0" distR="0" wp14:anchorId="068E6F3C" wp14:editId="57B38593">
            <wp:extent cx="5486400" cy="1280160"/>
            <wp:effectExtent l="57150" t="57150" r="114300" b="1104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567CDD6F" w14:textId="77777777" w:rsidR="00613835" w:rsidRPr="000A4463" w:rsidRDefault="001341DB" w:rsidP="00307FA4">
      <w:pPr>
        <w:pStyle w:val="BodyNote"/>
        <w:numPr>
          <w:ilvl w:val="0"/>
          <w:numId w:val="51"/>
        </w:numPr>
        <w:rPr>
          <w:i w:val="0"/>
        </w:rPr>
      </w:pPr>
      <w:r w:rsidRPr="000A4463">
        <w:rPr>
          <w:i w:val="0"/>
        </w:rPr>
        <w:t xml:space="preserve">Change Status to </w:t>
      </w:r>
      <w:r w:rsidRPr="000A4463">
        <w:rPr>
          <w:rStyle w:val="Command"/>
          <w:i w:val="0"/>
        </w:rPr>
        <w:t>Enabled</w:t>
      </w:r>
      <w:r w:rsidRPr="000A4463">
        <w:rPr>
          <w:i w:val="0"/>
        </w:rPr>
        <w:t xml:space="preserve"> and click </w:t>
      </w:r>
      <w:r w:rsidRPr="000A4463">
        <w:rPr>
          <w:rStyle w:val="Command"/>
          <w:i w:val="0"/>
        </w:rPr>
        <w:t>Update</w:t>
      </w:r>
    </w:p>
    <w:p w14:paraId="0F47D0B5" w14:textId="1745BAF4" w:rsidR="00DA63D7" w:rsidRPr="000A4463" w:rsidRDefault="001B134A" w:rsidP="0005017A">
      <w:pPr>
        <w:pStyle w:val="BodyNote"/>
        <w:rPr>
          <w:i w:val="0"/>
        </w:rPr>
      </w:pPr>
      <w:r>
        <w:rPr>
          <w:i w:val="0"/>
          <w:noProof/>
          <w:lang w:eastAsia="en-US"/>
        </w:rPr>
        <w:drawing>
          <wp:inline distT="0" distB="0" distL="0" distR="0" wp14:anchorId="56359519" wp14:editId="33AE84C8">
            <wp:extent cx="4581525" cy="3588861"/>
            <wp:effectExtent l="57150" t="57150" r="104775" b="1073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5528" cy="3591996"/>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511E5A03" w14:textId="790E8E0E" w:rsidR="00613835" w:rsidRPr="0048452F" w:rsidRDefault="001341DB" w:rsidP="00307FA4">
      <w:pPr>
        <w:pStyle w:val="BodyNote"/>
        <w:numPr>
          <w:ilvl w:val="0"/>
          <w:numId w:val="51"/>
        </w:numPr>
        <w:rPr>
          <w:i w:val="0"/>
        </w:rPr>
      </w:pPr>
      <w:r w:rsidRPr="0048452F">
        <w:rPr>
          <w:i w:val="0"/>
        </w:rPr>
        <w:t xml:space="preserve">Notice the status change for the </w:t>
      </w:r>
      <w:r w:rsidRPr="0048452F">
        <w:rPr>
          <w:rStyle w:val="Command"/>
          <w:i w:val="0"/>
        </w:rPr>
        <w:t>ora_p2_</w:t>
      </w:r>
      <w:r w:rsidR="00830B75" w:rsidRPr="0048452F">
        <w:rPr>
          <w:rStyle w:val="Command"/>
          <w:i w:val="0"/>
        </w:rPr>
        <w:t>httpssl</w:t>
      </w:r>
      <w:r w:rsidRPr="0048452F">
        <w:rPr>
          <w:i w:val="0"/>
        </w:rPr>
        <w:t xml:space="preserve"> Access rule to </w:t>
      </w:r>
      <w:r w:rsidRPr="0048452F">
        <w:rPr>
          <w:rStyle w:val="Command"/>
          <w:i w:val="0"/>
        </w:rPr>
        <w:t>Enabled</w:t>
      </w:r>
      <w:r w:rsidRPr="0048452F">
        <w:rPr>
          <w:i w:val="0"/>
        </w:rPr>
        <w:t>.</w:t>
      </w:r>
      <w:r w:rsidR="001B134A" w:rsidRPr="0048452F">
        <w:rPr>
          <w:i w:val="0"/>
        </w:rPr>
        <w:t xml:space="preserve">  The port is now open and can be accessed without the tunnels if necessary.</w:t>
      </w:r>
    </w:p>
    <w:p w14:paraId="14701004" w14:textId="77777777" w:rsidR="00830B75" w:rsidRPr="000A4463" w:rsidRDefault="00830B75" w:rsidP="0005017A">
      <w:pPr>
        <w:pStyle w:val="BodyNote"/>
        <w:rPr>
          <w:i w:val="0"/>
        </w:rPr>
      </w:pPr>
      <w:r w:rsidRPr="000A4463">
        <w:rPr>
          <w:i w:val="0"/>
          <w:noProof/>
          <w:lang w:eastAsia="en-US"/>
        </w:rPr>
        <w:lastRenderedPageBreak/>
        <w:drawing>
          <wp:inline distT="0" distB="0" distL="0" distR="0" wp14:anchorId="683D29A4" wp14:editId="45EA3393">
            <wp:extent cx="5486400" cy="1350946"/>
            <wp:effectExtent l="57150" t="57150" r="114300" b="116205"/>
            <wp:docPr id="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srcRect/>
                    <a:stretch>
                      <a:fillRect/>
                    </a:stretch>
                  </pic:blipFill>
                  <pic:spPr bwMode="auto">
                    <a:xfrm>
                      <a:off x="0" y="0"/>
                      <a:ext cx="5486400" cy="1350946"/>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2A2324A6" w14:textId="15DE6154" w:rsidR="00BA75E9" w:rsidRDefault="00BA75E9" w:rsidP="00307FA4">
      <w:pPr>
        <w:pStyle w:val="BodyNote"/>
        <w:numPr>
          <w:ilvl w:val="0"/>
          <w:numId w:val="51"/>
        </w:numPr>
        <w:rPr>
          <w:i w:val="0"/>
        </w:rPr>
      </w:pPr>
      <w:r w:rsidRPr="000A4463">
        <w:rPr>
          <w:i w:val="0"/>
        </w:rPr>
        <w:t xml:space="preserve">Navigate </w:t>
      </w:r>
      <w:r w:rsidR="001B134A">
        <w:rPr>
          <w:i w:val="0"/>
        </w:rPr>
        <w:t xml:space="preserve">back </w:t>
      </w:r>
      <w:r w:rsidRPr="000A4463">
        <w:rPr>
          <w:i w:val="0"/>
        </w:rPr>
        <w:t xml:space="preserve">to the </w:t>
      </w:r>
      <w:r w:rsidRPr="000A4463">
        <w:rPr>
          <w:rStyle w:val="Command"/>
          <w:i w:val="0"/>
        </w:rPr>
        <w:t>Database Cloud Service Console</w:t>
      </w:r>
      <w:r w:rsidR="001B134A">
        <w:rPr>
          <w:i w:val="0"/>
        </w:rPr>
        <w:t xml:space="preserve"> by clicking the header icon and selecting </w:t>
      </w:r>
      <w:r w:rsidRPr="000A4463">
        <w:rPr>
          <w:rStyle w:val="Command"/>
          <w:i w:val="0"/>
        </w:rPr>
        <w:t>Database Cloud Service</w:t>
      </w:r>
      <w:r w:rsidRPr="000A4463">
        <w:rPr>
          <w:i w:val="0"/>
        </w:rPr>
        <w:t>.</w:t>
      </w:r>
    </w:p>
    <w:p w14:paraId="03AF4FAB" w14:textId="77900F5C" w:rsidR="001B134A" w:rsidRPr="001B134A" w:rsidRDefault="001B134A" w:rsidP="001B134A">
      <w:pPr>
        <w:pStyle w:val="BodyText"/>
      </w:pPr>
      <w:r w:rsidRPr="000A4463">
        <w:rPr>
          <w:noProof/>
          <w:lang w:eastAsia="en-US"/>
        </w:rPr>
        <w:drawing>
          <wp:inline distT="0" distB="0" distL="0" distR="0" wp14:anchorId="6CAA3E1F" wp14:editId="44C955CF">
            <wp:extent cx="5334000" cy="685800"/>
            <wp:effectExtent l="57150" t="57150" r="114300" b="1143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4000" cy="68580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2141BAD0" w14:textId="493AFDB6" w:rsidR="00BA75E9" w:rsidRPr="000A4463" w:rsidRDefault="00BA75E9" w:rsidP="0005017A">
      <w:pPr>
        <w:pStyle w:val="BodyNote"/>
        <w:rPr>
          <w:i w:val="0"/>
        </w:rPr>
      </w:pPr>
      <w:r w:rsidRPr="000A4463">
        <w:rPr>
          <w:i w:val="0"/>
          <w:noProof/>
          <w:lang w:eastAsia="en-US"/>
        </w:rPr>
        <w:t xml:space="preserve"> </w:t>
      </w:r>
      <w:r w:rsidR="001B134A">
        <w:rPr>
          <w:i w:val="0"/>
          <w:noProof/>
          <w:lang w:eastAsia="en-US"/>
        </w:rPr>
        <w:drawing>
          <wp:inline distT="0" distB="0" distL="0" distR="0" wp14:anchorId="2EEB90D2" wp14:editId="7AEDC402">
            <wp:extent cx="3133725" cy="4114800"/>
            <wp:effectExtent l="57150" t="57150" r="123825" b="11430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33725" cy="411480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14:paraId="71A8947A" w14:textId="77777777" w:rsidR="001341DB" w:rsidRPr="000A4463" w:rsidRDefault="001341DB" w:rsidP="00307FA4">
      <w:pPr>
        <w:pStyle w:val="BodyNote"/>
        <w:numPr>
          <w:ilvl w:val="0"/>
          <w:numId w:val="51"/>
        </w:numPr>
        <w:rPr>
          <w:rStyle w:val="Command"/>
          <w:i w:val="0"/>
        </w:rPr>
      </w:pPr>
      <w:r w:rsidRPr="000A4463">
        <w:rPr>
          <w:i w:val="0"/>
        </w:rPr>
        <w:t xml:space="preserve">For the </w:t>
      </w:r>
      <w:r w:rsidRPr="000A4463">
        <w:rPr>
          <w:rStyle w:val="Command"/>
          <w:i w:val="0"/>
        </w:rPr>
        <w:t>Alpha</w:t>
      </w:r>
      <w:r w:rsidR="005E3225" w:rsidRPr="000A4463">
        <w:rPr>
          <w:rStyle w:val="Command"/>
          <w:i w:val="0"/>
        </w:rPr>
        <w:t>01A-</w:t>
      </w:r>
      <w:r w:rsidRPr="000A4463">
        <w:rPr>
          <w:rStyle w:val="Command"/>
          <w:i w:val="0"/>
        </w:rPr>
        <w:t>DBCS</w:t>
      </w:r>
      <w:r w:rsidRPr="000A4463">
        <w:rPr>
          <w:i w:val="0"/>
        </w:rPr>
        <w:t xml:space="preserve"> instance click the </w:t>
      </w:r>
      <w:r w:rsidRPr="000A4463">
        <w:rPr>
          <w:rStyle w:val="Command"/>
          <w:i w:val="0"/>
        </w:rPr>
        <w:t>hamburger menu</w:t>
      </w:r>
      <w:r w:rsidRPr="000A4463">
        <w:rPr>
          <w:i w:val="0"/>
        </w:rPr>
        <w:t xml:space="preserve"> </w:t>
      </w:r>
      <w:r w:rsidRPr="000A4463">
        <w:rPr>
          <w:i w:val="0"/>
          <w:noProof/>
          <w:lang w:eastAsia="en-US"/>
        </w:rPr>
        <w:drawing>
          <wp:inline distT="0" distB="0" distL="0" distR="0" wp14:anchorId="697518E2" wp14:editId="0E856A74">
            <wp:extent cx="213995" cy="225425"/>
            <wp:effectExtent l="19050" t="0" r="0" b="0"/>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srcRect/>
                    <a:stretch>
                      <a:fillRect/>
                    </a:stretch>
                  </pic:blipFill>
                  <pic:spPr bwMode="auto">
                    <a:xfrm>
                      <a:off x="0" y="0"/>
                      <a:ext cx="213995" cy="225425"/>
                    </a:xfrm>
                    <a:prstGeom prst="rect">
                      <a:avLst/>
                    </a:prstGeom>
                    <a:noFill/>
                    <a:ln w="9525">
                      <a:noFill/>
                      <a:miter lim="800000"/>
                      <a:headEnd/>
                      <a:tailEnd/>
                    </a:ln>
                  </pic:spPr>
                </pic:pic>
              </a:graphicData>
            </a:graphic>
          </wp:inline>
        </w:drawing>
      </w:r>
      <w:r w:rsidRPr="000A4463">
        <w:rPr>
          <w:i w:val="0"/>
        </w:rPr>
        <w:t xml:space="preserve"> and select </w:t>
      </w:r>
      <w:r w:rsidRPr="000A4463">
        <w:rPr>
          <w:rStyle w:val="Command"/>
          <w:i w:val="0"/>
        </w:rPr>
        <w:t xml:space="preserve">Open </w:t>
      </w:r>
      <w:r w:rsidR="00484467" w:rsidRPr="000A4463">
        <w:rPr>
          <w:rStyle w:val="Command"/>
          <w:i w:val="0"/>
        </w:rPr>
        <w:t>DBaaS Monitor</w:t>
      </w:r>
      <w:r w:rsidRPr="000A4463">
        <w:rPr>
          <w:rStyle w:val="Command"/>
          <w:i w:val="0"/>
        </w:rPr>
        <w:t xml:space="preserve"> Console.</w:t>
      </w:r>
    </w:p>
    <w:p w14:paraId="6B550122" w14:textId="5E9DB0AC" w:rsidR="00484467" w:rsidRPr="000A4463" w:rsidRDefault="001B134A" w:rsidP="0005017A">
      <w:pPr>
        <w:pStyle w:val="BodyNote"/>
        <w:rPr>
          <w:i w:val="0"/>
        </w:rPr>
      </w:pPr>
      <w:r>
        <w:rPr>
          <w:i w:val="0"/>
          <w:noProof/>
          <w:lang w:eastAsia="en-US"/>
        </w:rPr>
        <w:lastRenderedPageBreak/>
        <w:drawing>
          <wp:inline distT="0" distB="0" distL="0" distR="0" wp14:anchorId="5CB788D6" wp14:editId="2F51A302">
            <wp:extent cx="5486400" cy="1771650"/>
            <wp:effectExtent l="57150" t="57150" r="114300" b="11430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77165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37195616" w14:textId="286ED06F" w:rsidR="000D26D2" w:rsidRPr="000A4463" w:rsidRDefault="001B134A" w:rsidP="00307FA4">
      <w:pPr>
        <w:pStyle w:val="BodyNote"/>
        <w:numPr>
          <w:ilvl w:val="0"/>
          <w:numId w:val="51"/>
        </w:numPr>
        <w:rPr>
          <w:i w:val="0"/>
        </w:rPr>
      </w:pPr>
      <w:r>
        <w:rPr>
          <w:i w:val="0"/>
        </w:rPr>
        <w:t>You will likely get a security warning</w:t>
      </w:r>
      <w:r w:rsidR="000D26D2" w:rsidRPr="000A4463">
        <w:rPr>
          <w:i w:val="0"/>
        </w:rPr>
        <w:t xml:space="preserve">, click </w:t>
      </w:r>
      <w:r w:rsidR="000D26D2" w:rsidRPr="000A4463">
        <w:rPr>
          <w:rStyle w:val="Command"/>
          <w:i w:val="0"/>
        </w:rPr>
        <w:t>A</w:t>
      </w:r>
      <w:r w:rsidR="006A6CAB" w:rsidRPr="000A4463">
        <w:rPr>
          <w:rStyle w:val="Command"/>
          <w:i w:val="0"/>
        </w:rPr>
        <w:t>DVANCED</w:t>
      </w:r>
      <w:r w:rsidR="006A6CAB" w:rsidRPr="000A4463">
        <w:rPr>
          <w:i w:val="0"/>
        </w:rPr>
        <w:t xml:space="preserve"> followed by </w:t>
      </w:r>
      <w:r>
        <w:rPr>
          <w:rStyle w:val="Command"/>
          <w:i w:val="0"/>
        </w:rPr>
        <w:t>Proceed to &lt;your IP Address&gt; (unsafe)</w:t>
      </w:r>
    </w:p>
    <w:p w14:paraId="620850A6" w14:textId="77777777" w:rsidR="006A6CAB" w:rsidRPr="000A4463" w:rsidRDefault="006A6CAB" w:rsidP="0005017A">
      <w:pPr>
        <w:pStyle w:val="BodyNote"/>
        <w:rPr>
          <w:i w:val="0"/>
        </w:rPr>
      </w:pPr>
      <w:r w:rsidRPr="000A4463">
        <w:rPr>
          <w:i w:val="0"/>
          <w:noProof/>
          <w:lang w:eastAsia="en-US"/>
        </w:rPr>
        <w:drawing>
          <wp:inline distT="0" distB="0" distL="0" distR="0" wp14:anchorId="2603A382" wp14:editId="69E74669">
            <wp:extent cx="4925695" cy="4255135"/>
            <wp:effectExtent l="57150" t="57150" r="122555" b="107315"/>
            <wp:docPr id="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srcRect/>
                    <a:stretch>
                      <a:fillRect/>
                    </a:stretch>
                  </pic:blipFill>
                  <pic:spPr bwMode="auto">
                    <a:xfrm>
                      <a:off x="0" y="0"/>
                      <a:ext cx="4925695" cy="4255135"/>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3D25BE0B" w14:textId="77777777" w:rsidR="00D86A84" w:rsidRDefault="00D86A84" w:rsidP="00307FA4">
      <w:pPr>
        <w:pStyle w:val="BodyNote"/>
        <w:numPr>
          <w:ilvl w:val="0"/>
          <w:numId w:val="51"/>
        </w:numPr>
        <w:rPr>
          <w:i w:val="0"/>
        </w:rPr>
      </w:pPr>
      <w:r>
        <w:rPr>
          <w:i w:val="0"/>
        </w:rPr>
        <w:t>Login to the DBaaS monitor</w:t>
      </w:r>
    </w:p>
    <w:tbl>
      <w:tblPr>
        <w:tblStyle w:val="TableGrid"/>
        <w:tblW w:w="0" w:type="auto"/>
        <w:tblLook w:val="04A0" w:firstRow="1" w:lastRow="0" w:firstColumn="1" w:lastColumn="0" w:noHBand="0" w:noVBand="1"/>
      </w:tblPr>
      <w:tblGrid>
        <w:gridCol w:w="4315"/>
        <w:gridCol w:w="4315"/>
      </w:tblGrid>
      <w:tr w:rsidR="00D86A84" w14:paraId="2DEA7BC7" w14:textId="77777777" w:rsidTr="00D86A84">
        <w:tc>
          <w:tcPr>
            <w:tcW w:w="4315" w:type="dxa"/>
          </w:tcPr>
          <w:p w14:paraId="6690A197" w14:textId="610BA7AE" w:rsidR="00D86A84" w:rsidRPr="00EA7AA8" w:rsidRDefault="00D86A84" w:rsidP="00D86A84">
            <w:pPr>
              <w:pStyle w:val="BodyNote"/>
              <w:rPr>
                <w:rFonts w:asciiTheme="minorHAnsi" w:hAnsiTheme="minorHAnsi"/>
                <w:b/>
                <w:i w:val="0"/>
              </w:rPr>
            </w:pPr>
            <w:r w:rsidRPr="00EA7AA8">
              <w:rPr>
                <w:rFonts w:asciiTheme="minorHAnsi" w:hAnsiTheme="minorHAnsi"/>
                <w:b/>
                <w:i w:val="0"/>
              </w:rPr>
              <w:t>User Name:</w:t>
            </w:r>
          </w:p>
        </w:tc>
        <w:tc>
          <w:tcPr>
            <w:tcW w:w="4315" w:type="dxa"/>
          </w:tcPr>
          <w:p w14:paraId="55941B5C" w14:textId="7223C09D" w:rsidR="00D86A84" w:rsidRPr="00EA7AA8" w:rsidRDefault="00D86A84" w:rsidP="00D86A84">
            <w:pPr>
              <w:pStyle w:val="BodyNote"/>
              <w:rPr>
                <w:rFonts w:asciiTheme="minorHAnsi" w:hAnsiTheme="minorHAnsi"/>
                <w:i w:val="0"/>
              </w:rPr>
            </w:pPr>
            <w:r w:rsidRPr="00EA7AA8">
              <w:rPr>
                <w:rFonts w:asciiTheme="minorHAnsi" w:hAnsiTheme="minorHAnsi"/>
                <w:i w:val="0"/>
              </w:rPr>
              <w:t>dbaas_monitor</w:t>
            </w:r>
          </w:p>
        </w:tc>
      </w:tr>
      <w:tr w:rsidR="00D86A84" w14:paraId="591A98A9" w14:textId="77777777" w:rsidTr="00D86A84">
        <w:tc>
          <w:tcPr>
            <w:tcW w:w="4315" w:type="dxa"/>
          </w:tcPr>
          <w:p w14:paraId="179B5597" w14:textId="60A139F9" w:rsidR="00D86A84" w:rsidRPr="00EA7AA8" w:rsidRDefault="00D86A84" w:rsidP="00D86A84">
            <w:pPr>
              <w:pStyle w:val="BodyNote"/>
              <w:rPr>
                <w:rFonts w:asciiTheme="minorHAnsi" w:hAnsiTheme="minorHAnsi"/>
                <w:b/>
                <w:i w:val="0"/>
              </w:rPr>
            </w:pPr>
            <w:r w:rsidRPr="00EA7AA8">
              <w:rPr>
                <w:rFonts w:asciiTheme="minorHAnsi" w:hAnsiTheme="minorHAnsi"/>
                <w:b/>
                <w:i w:val="0"/>
              </w:rPr>
              <w:lastRenderedPageBreak/>
              <w:t>Password:</w:t>
            </w:r>
          </w:p>
        </w:tc>
        <w:tc>
          <w:tcPr>
            <w:tcW w:w="4315" w:type="dxa"/>
          </w:tcPr>
          <w:p w14:paraId="3D2F4298" w14:textId="2439F7E0" w:rsidR="00D86A84" w:rsidRPr="00EA7AA8" w:rsidRDefault="00D86A84" w:rsidP="00D86A84">
            <w:pPr>
              <w:pStyle w:val="BodyNote"/>
              <w:rPr>
                <w:rFonts w:asciiTheme="minorHAnsi" w:hAnsiTheme="minorHAnsi"/>
                <w:i w:val="0"/>
              </w:rPr>
            </w:pPr>
            <w:r w:rsidRPr="00EA7AA8">
              <w:rPr>
                <w:rFonts w:asciiTheme="minorHAnsi" w:hAnsiTheme="minorHAnsi"/>
                <w:i w:val="0"/>
              </w:rPr>
              <w:t>Alpha2014_</w:t>
            </w:r>
          </w:p>
        </w:tc>
      </w:tr>
    </w:tbl>
    <w:p w14:paraId="5EA04C1A" w14:textId="77777777" w:rsidR="00DA63D7" w:rsidRPr="000A4463" w:rsidRDefault="00AC78A9" w:rsidP="0005017A">
      <w:pPr>
        <w:pStyle w:val="BodyNote"/>
        <w:rPr>
          <w:i w:val="0"/>
        </w:rPr>
      </w:pPr>
      <w:r w:rsidRPr="000A4463">
        <w:rPr>
          <w:i w:val="0"/>
          <w:noProof/>
          <w:lang w:eastAsia="en-US"/>
        </w:rPr>
        <w:drawing>
          <wp:inline distT="0" distB="0" distL="0" distR="0" wp14:anchorId="668A4643" wp14:editId="68851D4F">
            <wp:extent cx="2566035" cy="1916063"/>
            <wp:effectExtent l="57150" t="57150" r="120015" b="1225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73297" cy="1921486"/>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33EE1F52" w14:textId="77777777" w:rsidR="005C786E" w:rsidRDefault="00DA63D7" w:rsidP="00307FA4">
      <w:pPr>
        <w:pStyle w:val="BodyNote"/>
        <w:numPr>
          <w:ilvl w:val="0"/>
          <w:numId w:val="51"/>
        </w:numPr>
        <w:rPr>
          <w:i w:val="0"/>
        </w:rPr>
      </w:pPr>
      <w:r w:rsidRPr="000A4463">
        <w:rPr>
          <w:i w:val="0"/>
        </w:rPr>
        <w:t>Once connected to the Database Monitor Console, feel free to explore the various screens.</w:t>
      </w:r>
      <w:r w:rsidR="00D86A84">
        <w:rPr>
          <w:i w:val="0"/>
        </w:rPr>
        <w:t xml:space="preserve">  Click on the header items to familiarize yourself with DBaaS monitor.</w:t>
      </w:r>
    </w:p>
    <w:p w14:paraId="67B9BF21" w14:textId="619448B2" w:rsidR="005C786E" w:rsidRPr="005C786E" w:rsidRDefault="005C786E" w:rsidP="00307FA4">
      <w:pPr>
        <w:pStyle w:val="BodyNote"/>
        <w:numPr>
          <w:ilvl w:val="0"/>
          <w:numId w:val="51"/>
        </w:numPr>
        <w:rPr>
          <w:i w:val="0"/>
        </w:rPr>
      </w:pPr>
      <w:r>
        <w:rPr>
          <w:i w:val="0"/>
        </w:rPr>
        <w:t xml:space="preserve">Logout when finished </w:t>
      </w:r>
    </w:p>
    <w:p w14:paraId="45A40400" w14:textId="4FD68CD1" w:rsidR="00DA63D7" w:rsidRPr="000A4463" w:rsidRDefault="004323A3" w:rsidP="0005017A">
      <w:pPr>
        <w:pStyle w:val="BodyNote"/>
        <w:rPr>
          <w:i w:val="0"/>
        </w:rPr>
      </w:pPr>
      <w:r>
        <w:rPr>
          <w:i w:val="0"/>
          <w:noProof/>
          <w:lang w:eastAsia="en-US"/>
        </w:rPr>
        <w:drawing>
          <wp:inline distT="0" distB="0" distL="0" distR="0" wp14:anchorId="4B38DAA3" wp14:editId="55C24081">
            <wp:extent cx="5486400" cy="2971800"/>
            <wp:effectExtent l="57150" t="57150" r="114300" b="11430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403A4F0A" w14:textId="77777777" w:rsidR="00AD2977" w:rsidRPr="00EA023F" w:rsidRDefault="00AD2977" w:rsidP="00624913">
      <w:pPr>
        <w:pStyle w:val="Heading4"/>
        <w:numPr>
          <w:ilvl w:val="2"/>
          <w:numId w:val="10"/>
        </w:numPr>
        <w:rPr>
          <w:rStyle w:val="IntenseReference"/>
        </w:rPr>
      </w:pPr>
      <w:r w:rsidRPr="00EA023F">
        <w:rPr>
          <w:rStyle w:val="IntenseReference"/>
        </w:rPr>
        <w:t xml:space="preserve">Access </w:t>
      </w:r>
      <w:r w:rsidR="000373E4" w:rsidRPr="00EA023F">
        <w:rPr>
          <w:rStyle w:val="IntenseReference"/>
        </w:rPr>
        <w:t>Enterprise Manager DB Express</w:t>
      </w:r>
    </w:p>
    <w:p w14:paraId="534AAEBE" w14:textId="1CBD73C4" w:rsidR="000A4463" w:rsidRDefault="00AC78A9" w:rsidP="00307FA4">
      <w:pPr>
        <w:pStyle w:val="BodyNote"/>
        <w:numPr>
          <w:ilvl w:val="0"/>
          <w:numId w:val="51"/>
        </w:numPr>
        <w:rPr>
          <w:i w:val="0"/>
        </w:rPr>
      </w:pPr>
      <w:r w:rsidRPr="000A4463">
        <w:rPr>
          <w:i w:val="0"/>
        </w:rPr>
        <w:t>On</w:t>
      </w:r>
      <w:r w:rsidR="00AD2977" w:rsidRPr="000A4463">
        <w:rPr>
          <w:i w:val="0"/>
        </w:rPr>
        <w:t xml:space="preserve"> the browser, </w:t>
      </w:r>
      <w:r w:rsidR="00624913">
        <w:rPr>
          <w:i w:val="0"/>
        </w:rPr>
        <w:t xml:space="preserve">open a new tab </w:t>
      </w:r>
      <w:r w:rsidR="00AD2977" w:rsidRPr="000A4463">
        <w:rPr>
          <w:i w:val="0"/>
        </w:rPr>
        <w:t xml:space="preserve">and </w:t>
      </w:r>
      <w:r w:rsidR="00AD2977" w:rsidRPr="000A4463">
        <w:rPr>
          <w:rStyle w:val="Command"/>
          <w:i w:val="0"/>
        </w:rPr>
        <w:t>enter</w:t>
      </w:r>
      <w:r w:rsidR="00AD2977" w:rsidRPr="000A4463">
        <w:rPr>
          <w:i w:val="0"/>
        </w:rPr>
        <w:t xml:space="preserve"> the follow</w:t>
      </w:r>
      <w:r w:rsidR="008B7236" w:rsidRPr="000A4463">
        <w:rPr>
          <w:i w:val="0"/>
        </w:rPr>
        <w:t>ing</w:t>
      </w:r>
      <w:r w:rsidR="00AD2977" w:rsidRPr="000A4463">
        <w:rPr>
          <w:i w:val="0"/>
        </w:rPr>
        <w:t xml:space="preserve"> </w:t>
      </w:r>
      <w:r w:rsidR="00AD2977" w:rsidRPr="000A4463">
        <w:rPr>
          <w:rStyle w:val="Command"/>
          <w:i w:val="0"/>
        </w:rPr>
        <w:t>URL</w:t>
      </w:r>
      <w:r w:rsidR="00AD2977" w:rsidRPr="000A4463">
        <w:rPr>
          <w:i w:val="0"/>
        </w:rPr>
        <w:t xml:space="preserve"> to access the </w:t>
      </w:r>
      <w:r w:rsidR="000373E4" w:rsidRPr="000A4463">
        <w:rPr>
          <w:rStyle w:val="Command"/>
          <w:i w:val="0"/>
        </w:rPr>
        <w:t>EM Express</w:t>
      </w:r>
      <w:r w:rsidR="00AD2977" w:rsidRPr="000A4463">
        <w:rPr>
          <w:i w:val="0"/>
        </w:rPr>
        <w:t xml:space="preserve"> page. The first time the URL is used, it can take a minute for the console to load.</w:t>
      </w:r>
      <w:r w:rsidR="000064A9" w:rsidRPr="000A4463">
        <w:rPr>
          <w:i w:val="0"/>
        </w:rPr>
        <w:t xml:space="preserve"> </w:t>
      </w:r>
    </w:p>
    <w:p w14:paraId="17F700B6" w14:textId="698A554F" w:rsidR="00AD2977" w:rsidRPr="000A4463" w:rsidRDefault="000064A9" w:rsidP="0005017A">
      <w:pPr>
        <w:pStyle w:val="BodyNote"/>
        <w:rPr>
          <w:i w:val="0"/>
        </w:rPr>
      </w:pPr>
      <w:r w:rsidRPr="000A4463">
        <w:rPr>
          <w:rStyle w:val="Command"/>
          <w:i w:val="0"/>
        </w:rPr>
        <w:t>Note</w:t>
      </w:r>
      <w:r w:rsidRPr="000A4463">
        <w:rPr>
          <w:i w:val="0"/>
        </w:rPr>
        <w:t xml:space="preserve">: </w:t>
      </w:r>
      <w:r w:rsidRPr="000A4463">
        <w:t xml:space="preserve">The setssh.sh script that you ran earlier in this lab </w:t>
      </w:r>
      <w:r w:rsidR="000A4463">
        <w:t>created the ssh tunnel which routes all traffic over localhost:5500 to the database cloud service.</w:t>
      </w:r>
      <w:r w:rsidRPr="000A4463">
        <w:rPr>
          <w:i w:val="0"/>
        </w:rPr>
        <w:t xml:space="preserve"> </w:t>
      </w:r>
    </w:p>
    <w:p w14:paraId="79E303EE" w14:textId="77777777" w:rsidR="00AD2977" w:rsidRPr="000A4463" w:rsidRDefault="000373E4" w:rsidP="00307FA4">
      <w:pPr>
        <w:pStyle w:val="BodyNote"/>
        <w:numPr>
          <w:ilvl w:val="0"/>
          <w:numId w:val="51"/>
        </w:numPr>
        <w:rPr>
          <w:rStyle w:val="CodeInline"/>
          <w:i w:val="0"/>
        </w:rPr>
      </w:pPr>
      <w:r w:rsidRPr="000A4463">
        <w:rPr>
          <w:rStyle w:val="CodeInline"/>
          <w:b w:val="0"/>
          <w:i w:val="0"/>
        </w:rPr>
        <w:lastRenderedPageBreak/>
        <w:t>https://localhost:5500/em</w:t>
      </w:r>
    </w:p>
    <w:p w14:paraId="151ABC0C" w14:textId="77777777" w:rsidR="006A6CAB" w:rsidRPr="000A4463" w:rsidRDefault="006A6CAB" w:rsidP="0005017A">
      <w:pPr>
        <w:pStyle w:val="BodyNote"/>
        <w:rPr>
          <w:i w:val="0"/>
        </w:rPr>
      </w:pPr>
      <w:r w:rsidRPr="000A4463">
        <w:rPr>
          <w:i w:val="0"/>
          <w:noProof/>
          <w:lang w:eastAsia="en-US"/>
        </w:rPr>
        <w:drawing>
          <wp:inline distT="0" distB="0" distL="0" distR="0" wp14:anchorId="155BA622" wp14:editId="183188C8">
            <wp:extent cx="5486400" cy="632202"/>
            <wp:effectExtent l="57150" t="57150" r="114300" b="111125"/>
            <wp:docPr id="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srcRect/>
                    <a:stretch>
                      <a:fillRect/>
                    </a:stretch>
                  </pic:blipFill>
                  <pic:spPr bwMode="auto">
                    <a:xfrm>
                      <a:off x="0" y="0"/>
                      <a:ext cx="5486400" cy="63220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DACD221" w14:textId="77777777" w:rsidR="006D5584" w:rsidRPr="000A4463" w:rsidRDefault="006D5584" w:rsidP="00307FA4">
      <w:pPr>
        <w:pStyle w:val="BodyNote"/>
        <w:numPr>
          <w:ilvl w:val="0"/>
          <w:numId w:val="51"/>
        </w:numPr>
        <w:rPr>
          <w:i w:val="0"/>
        </w:rPr>
      </w:pPr>
      <w:r w:rsidRPr="000A4463">
        <w:rPr>
          <w:i w:val="0"/>
        </w:rPr>
        <w:t xml:space="preserve">If you get a security warning, click </w:t>
      </w:r>
      <w:r w:rsidRPr="000A4463">
        <w:rPr>
          <w:rStyle w:val="Command"/>
          <w:i w:val="0"/>
        </w:rPr>
        <w:t>ADVANCED</w:t>
      </w:r>
      <w:r w:rsidRPr="000A4463">
        <w:rPr>
          <w:i w:val="0"/>
        </w:rPr>
        <w:t xml:space="preserve"> followed by </w:t>
      </w:r>
      <w:r w:rsidRPr="000A4463">
        <w:rPr>
          <w:rStyle w:val="Command"/>
          <w:i w:val="0"/>
        </w:rPr>
        <w:t>Proceed to localhost (unsafe)</w:t>
      </w:r>
    </w:p>
    <w:p w14:paraId="2A06178D" w14:textId="77777777" w:rsidR="006D5584" w:rsidRPr="000A4463" w:rsidRDefault="006D5584" w:rsidP="0005017A">
      <w:pPr>
        <w:pStyle w:val="BodyNote"/>
        <w:rPr>
          <w:i w:val="0"/>
        </w:rPr>
      </w:pPr>
      <w:r w:rsidRPr="000A4463">
        <w:rPr>
          <w:i w:val="0"/>
          <w:noProof/>
          <w:lang w:eastAsia="en-US"/>
        </w:rPr>
        <w:drawing>
          <wp:inline distT="0" distB="0" distL="0" distR="0" wp14:anchorId="5F1496FE" wp14:editId="3F59140F">
            <wp:extent cx="5046345" cy="4451350"/>
            <wp:effectExtent l="57150" t="57150" r="116205" b="1206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046345" cy="44513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6C254B6" w14:textId="77777777" w:rsidR="0043048D" w:rsidRDefault="0043048D" w:rsidP="00307FA4">
      <w:pPr>
        <w:pStyle w:val="BodyNote"/>
        <w:numPr>
          <w:ilvl w:val="0"/>
          <w:numId w:val="51"/>
        </w:numPr>
        <w:rPr>
          <w:i w:val="0"/>
        </w:rPr>
      </w:pPr>
      <w:r w:rsidRPr="000A4463">
        <w:rPr>
          <w:i w:val="0"/>
        </w:rPr>
        <w:t xml:space="preserve">On the EM login page enter the following and click on </w:t>
      </w:r>
      <w:r w:rsidRPr="000A4463">
        <w:rPr>
          <w:rStyle w:val="Command"/>
          <w:i w:val="0"/>
        </w:rPr>
        <w:t>Login</w:t>
      </w:r>
      <w:r w:rsidRPr="000A4463">
        <w:rPr>
          <w:i w:val="0"/>
        </w:rPr>
        <w:t>:</w:t>
      </w:r>
    </w:p>
    <w:tbl>
      <w:tblPr>
        <w:tblStyle w:val="TableGrid"/>
        <w:tblW w:w="0" w:type="auto"/>
        <w:tblLook w:val="04A0" w:firstRow="1" w:lastRow="0" w:firstColumn="1" w:lastColumn="0" w:noHBand="0" w:noVBand="1"/>
      </w:tblPr>
      <w:tblGrid>
        <w:gridCol w:w="4315"/>
        <w:gridCol w:w="4315"/>
      </w:tblGrid>
      <w:tr w:rsidR="00624913" w14:paraId="2F9D61BD" w14:textId="77777777" w:rsidTr="00624913">
        <w:tc>
          <w:tcPr>
            <w:tcW w:w="4315" w:type="dxa"/>
          </w:tcPr>
          <w:p w14:paraId="3BD2C25B" w14:textId="183FDC1E" w:rsidR="00624913" w:rsidRPr="00EA7AA8" w:rsidRDefault="00624913" w:rsidP="00624913">
            <w:pPr>
              <w:pStyle w:val="BodyText"/>
              <w:rPr>
                <w:rFonts w:asciiTheme="minorHAnsi" w:hAnsiTheme="minorHAnsi"/>
                <w:b/>
              </w:rPr>
            </w:pPr>
            <w:r w:rsidRPr="00EA7AA8">
              <w:rPr>
                <w:rFonts w:asciiTheme="minorHAnsi" w:hAnsiTheme="minorHAnsi"/>
                <w:b/>
              </w:rPr>
              <w:t>User Name:</w:t>
            </w:r>
          </w:p>
        </w:tc>
        <w:tc>
          <w:tcPr>
            <w:tcW w:w="4315" w:type="dxa"/>
          </w:tcPr>
          <w:p w14:paraId="1F76E78A" w14:textId="2567575D" w:rsidR="00624913" w:rsidRPr="00EA7AA8" w:rsidRDefault="005C786E" w:rsidP="00624913">
            <w:pPr>
              <w:pStyle w:val="BodyText"/>
              <w:rPr>
                <w:rFonts w:asciiTheme="minorHAnsi" w:hAnsiTheme="minorHAnsi"/>
              </w:rPr>
            </w:pPr>
            <w:r>
              <w:rPr>
                <w:rFonts w:asciiTheme="minorHAnsi" w:hAnsiTheme="minorHAnsi"/>
              </w:rPr>
              <w:t>s</w:t>
            </w:r>
            <w:r w:rsidR="00624913" w:rsidRPr="00EA7AA8">
              <w:rPr>
                <w:rFonts w:asciiTheme="minorHAnsi" w:hAnsiTheme="minorHAnsi"/>
              </w:rPr>
              <w:t>ys</w:t>
            </w:r>
          </w:p>
        </w:tc>
      </w:tr>
      <w:tr w:rsidR="00624913" w14:paraId="3EBDF3D4" w14:textId="77777777" w:rsidTr="00624913">
        <w:tc>
          <w:tcPr>
            <w:tcW w:w="4315" w:type="dxa"/>
          </w:tcPr>
          <w:p w14:paraId="43BB69E0" w14:textId="4F3C9AEA" w:rsidR="00624913" w:rsidRPr="00EA7AA8" w:rsidRDefault="00624913" w:rsidP="00624913">
            <w:pPr>
              <w:pStyle w:val="BodyText"/>
              <w:rPr>
                <w:rFonts w:asciiTheme="minorHAnsi" w:hAnsiTheme="minorHAnsi"/>
                <w:b/>
              </w:rPr>
            </w:pPr>
            <w:r w:rsidRPr="00EA7AA8">
              <w:rPr>
                <w:rFonts w:asciiTheme="minorHAnsi" w:hAnsiTheme="minorHAnsi"/>
                <w:b/>
              </w:rPr>
              <w:t>Password:</w:t>
            </w:r>
          </w:p>
        </w:tc>
        <w:tc>
          <w:tcPr>
            <w:tcW w:w="4315" w:type="dxa"/>
          </w:tcPr>
          <w:p w14:paraId="07D98487" w14:textId="27216970" w:rsidR="00624913" w:rsidRPr="00EA7AA8" w:rsidRDefault="00624913" w:rsidP="00624913">
            <w:pPr>
              <w:pStyle w:val="BodyText"/>
              <w:rPr>
                <w:rFonts w:asciiTheme="minorHAnsi" w:hAnsiTheme="minorHAnsi"/>
              </w:rPr>
            </w:pPr>
            <w:r w:rsidRPr="00EA7AA8">
              <w:rPr>
                <w:rFonts w:asciiTheme="minorHAnsi" w:hAnsiTheme="minorHAnsi"/>
              </w:rPr>
              <w:t>Alpha2014_</w:t>
            </w:r>
          </w:p>
        </w:tc>
      </w:tr>
      <w:tr w:rsidR="00624913" w14:paraId="72605C08" w14:textId="77777777" w:rsidTr="00624913">
        <w:tc>
          <w:tcPr>
            <w:tcW w:w="4315" w:type="dxa"/>
          </w:tcPr>
          <w:p w14:paraId="1A713BA7" w14:textId="465A0A37" w:rsidR="00624913" w:rsidRPr="00EA7AA8" w:rsidRDefault="00EA7AA8" w:rsidP="00624913">
            <w:pPr>
              <w:pStyle w:val="BodyText"/>
              <w:rPr>
                <w:rFonts w:asciiTheme="minorHAnsi" w:hAnsiTheme="minorHAnsi"/>
                <w:b/>
              </w:rPr>
            </w:pPr>
            <w:r w:rsidRPr="00EA7AA8">
              <w:rPr>
                <w:rFonts w:asciiTheme="minorHAnsi" w:hAnsiTheme="minorHAnsi"/>
                <w:b/>
              </w:rPr>
              <w:t>Checkbox:</w:t>
            </w:r>
          </w:p>
        </w:tc>
        <w:tc>
          <w:tcPr>
            <w:tcW w:w="4315" w:type="dxa"/>
          </w:tcPr>
          <w:p w14:paraId="050A2CAB" w14:textId="31250808" w:rsidR="00624913" w:rsidRPr="00EA7AA8" w:rsidRDefault="00624913" w:rsidP="00624913">
            <w:pPr>
              <w:pStyle w:val="BodyText"/>
              <w:rPr>
                <w:rFonts w:asciiTheme="minorHAnsi" w:hAnsiTheme="minorHAnsi"/>
              </w:rPr>
            </w:pPr>
            <w:r w:rsidRPr="00EA7AA8">
              <w:rPr>
                <w:rFonts w:asciiTheme="minorHAnsi" w:hAnsiTheme="minorHAnsi"/>
              </w:rPr>
              <w:t>“as sysdba”</w:t>
            </w:r>
          </w:p>
        </w:tc>
      </w:tr>
    </w:tbl>
    <w:p w14:paraId="2E30EF88" w14:textId="77777777" w:rsidR="00624913" w:rsidRDefault="00624913" w:rsidP="00624913">
      <w:pPr>
        <w:pStyle w:val="BodyText"/>
      </w:pPr>
    </w:p>
    <w:p w14:paraId="684DDD1E" w14:textId="77777777" w:rsidR="0043048D" w:rsidRPr="000A4463" w:rsidRDefault="0043048D" w:rsidP="0005017A">
      <w:pPr>
        <w:pStyle w:val="BodyNote"/>
        <w:rPr>
          <w:i w:val="0"/>
        </w:rPr>
      </w:pPr>
      <w:r w:rsidRPr="000A4463">
        <w:rPr>
          <w:i w:val="0"/>
          <w:noProof/>
          <w:lang w:eastAsia="en-US"/>
        </w:rPr>
        <w:lastRenderedPageBreak/>
        <w:drawing>
          <wp:inline distT="0" distB="0" distL="0" distR="0" wp14:anchorId="53D43CED" wp14:editId="57634E27">
            <wp:extent cx="2628900" cy="1464421"/>
            <wp:effectExtent l="57150" t="57150" r="114300" b="116840"/>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29384" cy="146469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D41BFD5" w14:textId="77777777" w:rsidR="005C786E" w:rsidRDefault="00624913" w:rsidP="00307FA4">
      <w:pPr>
        <w:pStyle w:val="BodyNote"/>
        <w:numPr>
          <w:ilvl w:val="0"/>
          <w:numId w:val="51"/>
        </w:numPr>
        <w:rPr>
          <w:i w:val="0"/>
        </w:rPr>
      </w:pPr>
      <w:r>
        <w:rPr>
          <w:i w:val="0"/>
        </w:rPr>
        <w:t>Click on different items on the Enterprise Manager console to get familiar with it</w:t>
      </w:r>
      <w:r w:rsidR="00D86A84">
        <w:rPr>
          <w:i w:val="0"/>
        </w:rPr>
        <w:t xml:space="preserve">s </w:t>
      </w:r>
      <w:r>
        <w:rPr>
          <w:i w:val="0"/>
        </w:rPr>
        <w:t>capabilities</w:t>
      </w:r>
      <w:r w:rsidR="005C786E">
        <w:rPr>
          <w:i w:val="0"/>
        </w:rPr>
        <w:t>.</w:t>
      </w:r>
    </w:p>
    <w:p w14:paraId="088F58CA" w14:textId="516FB294" w:rsidR="005C786E" w:rsidRPr="005C786E" w:rsidRDefault="005C786E" w:rsidP="00307FA4">
      <w:pPr>
        <w:pStyle w:val="BodyNote"/>
        <w:numPr>
          <w:ilvl w:val="0"/>
          <w:numId w:val="51"/>
        </w:numPr>
        <w:rPr>
          <w:i w:val="0"/>
        </w:rPr>
      </w:pPr>
      <w:r>
        <w:rPr>
          <w:i w:val="0"/>
        </w:rPr>
        <w:t>Logout when finished</w:t>
      </w:r>
      <w:r w:rsidR="00624913">
        <w:rPr>
          <w:i w:val="0"/>
        </w:rPr>
        <w:t>.</w:t>
      </w:r>
    </w:p>
    <w:p w14:paraId="4997CCE6" w14:textId="77777777" w:rsidR="0043048D" w:rsidRPr="000A4463" w:rsidRDefault="0043048D" w:rsidP="0005017A">
      <w:pPr>
        <w:pStyle w:val="BodyNote"/>
        <w:rPr>
          <w:i w:val="0"/>
        </w:rPr>
      </w:pPr>
      <w:r w:rsidRPr="000A4463">
        <w:rPr>
          <w:i w:val="0"/>
          <w:noProof/>
          <w:lang w:eastAsia="en-US"/>
        </w:rPr>
        <w:drawing>
          <wp:inline distT="0" distB="0" distL="0" distR="0" wp14:anchorId="6DF2FFB4" wp14:editId="17BA0BAE">
            <wp:extent cx="5486400" cy="1910287"/>
            <wp:effectExtent l="57150" t="57150" r="114300" b="109220"/>
            <wp:docPr id="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a:srcRect/>
                    <a:stretch>
                      <a:fillRect/>
                    </a:stretch>
                  </pic:blipFill>
                  <pic:spPr bwMode="auto">
                    <a:xfrm>
                      <a:off x="0" y="0"/>
                      <a:ext cx="5486400" cy="191028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F9C6DFE" w14:textId="77777777" w:rsidR="00826B0E" w:rsidRPr="00EA023F" w:rsidRDefault="00826B0E" w:rsidP="00D86A84">
      <w:pPr>
        <w:pStyle w:val="Heading4"/>
        <w:numPr>
          <w:ilvl w:val="2"/>
          <w:numId w:val="10"/>
        </w:numPr>
        <w:rPr>
          <w:rStyle w:val="IntenseReference"/>
        </w:rPr>
      </w:pPr>
      <w:r w:rsidRPr="00EA023F">
        <w:rPr>
          <w:rStyle w:val="IntenseReference"/>
        </w:rPr>
        <w:t>Access Apex Monitor</w:t>
      </w:r>
    </w:p>
    <w:p w14:paraId="7AF7A637" w14:textId="77777777" w:rsidR="000A4463" w:rsidRDefault="00AD2977" w:rsidP="00307FA4">
      <w:pPr>
        <w:pStyle w:val="BodyNote"/>
        <w:numPr>
          <w:ilvl w:val="0"/>
          <w:numId w:val="51"/>
        </w:numPr>
        <w:rPr>
          <w:i w:val="0"/>
        </w:rPr>
      </w:pPr>
      <w:r w:rsidRPr="000A4463">
        <w:rPr>
          <w:i w:val="0"/>
        </w:rPr>
        <w:t xml:space="preserve">Enter the following URL into a browser window to access the </w:t>
      </w:r>
      <w:r w:rsidRPr="000A4463">
        <w:rPr>
          <w:rStyle w:val="Command"/>
          <w:i w:val="0"/>
        </w:rPr>
        <w:t>Apex console</w:t>
      </w:r>
      <w:r w:rsidR="00403173" w:rsidRPr="000A4463">
        <w:rPr>
          <w:rStyle w:val="Command"/>
          <w:i w:val="0"/>
        </w:rPr>
        <w:t xml:space="preserve"> </w:t>
      </w:r>
      <w:r w:rsidR="00403173" w:rsidRPr="000A4463">
        <w:rPr>
          <w:i w:val="0"/>
        </w:rPr>
        <w:t>(click to add a security exception if necessary)</w:t>
      </w:r>
      <w:r w:rsidR="000064A9" w:rsidRPr="000A4463">
        <w:rPr>
          <w:i w:val="0"/>
        </w:rPr>
        <w:t xml:space="preserve">. </w:t>
      </w:r>
    </w:p>
    <w:p w14:paraId="0F348C55" w14:textId="26C81406" w:rsidR="00AD2977" w:rsidRPr="000A4463" w:rsidRDefault="000064A9" w:rsidP="0005017A">
      <w:pPr>
        <w:pStyle w:val="BodyNote"/>
        <w:rPr>
          <w:rStyle w:val="Command"/>
          <w:b w:val="0"/>
          <w:noProof w:val="0"/>
          <w:color w:val="auto"/>
        </w:rPr>
      </w:pPr>
      <w:r w:rsidRPr="000A4463">
        <w:rPr>
          <w:rStyle w:val="Command"/>
        </w:rPr>
        <w:t>Note</w:t>
      </w:r>
      <w:r w:rsidRPr="000A4463">
        <w:t>: All traffic to the default https port (443) on local hos</w:t>
      </w:r>
      <w:r w:rsidR="00EA7AA8">
        <w:t>t is also routed through the SSH</w:t>
      </w:r>
      <w:r w:rsidRPr="000A4463">
        <w:t xml:space="preserve"> tunnel to the database cloud service.</w:t>
      </w:r>
    </w:p>
    <w:p w14:paraId="6DF8514C" w14:textId="77777777" w:rsidR="00826B0E" w:rsidRPr="000A4463" w:rsidRDefault="00826B0E" w:rsidP="00307FA4">
      <w:pPr>
        <w:pStyle w:val="BodyNote"/>
        <w:numPr>
          <w:ilvl w:val="0"/>
          <w:numId w:val="51"/>
        </w:numPr>
        <w:rPr>
          <w:rStyle w:val="CodeInline"/>
          <w:i w:val="0"/>
        </w:rPr>
      </w:pPr>
      <w:r w:rsidRPr="000A4463">
        <w:rPr>
          <w:rStyle w:val="CodeInline"/>
          <w:i w:val="0"/>
        </w:rPr>
        <w:t>https://localhost/apex/pdb1</w:t>
      </w:r>
      <w:r w:rsidR="00EA4AB1" w:rsidRPr="000A4463">
        <w:rPr>
          <w:rStyle w:val="CodeInline"/>
          <w:i w:val="0"/>
        </w:rPr>
        <w:t>/</w:t>
      </w:r>
    </w:p>
    <w:p w14:paraId="6A53C831" w14:textId="77777777" w:rsidR="006D5584" w:rsidRPr="000A4463" w:rsidRDefault="006D5584" w:rsidP="0005017A">
      <w:pPr>
        <w:pStyle w:val="BodyNote"/>
        <w:rPr>
          <w:i w:val="0"/>
        </w:rPr>
      </w:pPr>
      <w:r w:rsidRPr="000A4463">
        <w:rPr>
          <w:i w:val="0"/>
          <w:noProof/>
          <w:lang w:eastAsia="en-US"/>
        </w:rPr>
        <w:drawing>
          <wp:inline distT="0" distB="0" distL="0" distR="0" wp14:anchorId="61985161" wp14:editId="575EE00F">
            <wp:extent cx="5486400" cy="642709"/>
            <wp:effectExtent l="57150" t="57150" r="114300" b="11938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5486400" cy="64270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B33FC1C" w14:textId="77777777" w:rsidR="006D5584" w:rsidRPr="000A4463" w:rsidRDefault="006D5584" w:rsidP="00307FA4">
      <w:pPr>
        <w:pStyle w:val="BodyNote"/>
        <w:numPr>
          <w:ilvl w:val="0"/>
          <w:numId w:val="51"/>
        </w:numPr>
        <w:rPr>
          <w:i w:val="0"/>
        </w:rPr>
      </w:pPr>
      <w:r w:rsidRPr="000A4463">
        <w:rPr>
          <w:i w:val="0"/>
        </w:rPr>
        <w:t xml:space="preserve">If you get a security warning, click </w:t>
      </w:r>
      <w:r w:rsidRPr="000A4463">
        <w:rPr>
          <w:rStyle w:val="Command"/>
          <w:i w:val="0"/>
        </w:rPr>
        <w:t>ADVANCED</w:t>
      </w:r>
      <w:r w:rsidRPr="000A4463">
        <w:rPr>
          <w:i w:val="0"/>
        </w:rPr>
        <w:t xml:space="preserve"> followed by </w:t>
      </w:r>
      <w:r w:rsidRPr="000A4463">
        <w:rPr>
          <w:rStyle w:val="Command"/>
          <w:i w:val="0"/>
        </w:rPr>
        <w:t>Proceed to localhost (unsafe)</w:t>
      </w:r>
    </w:p>
    <w:p w14:paraId="045B7EC4" w14:textId="77777777" w:rsidR="006D5584" w:rsidRPr="000A4463" w:rsidRDefault="006D5584" w:rsidP="0005017A">
      <w:pPr>
        <w:pStyle w:val="BodyNote"/>
        <w:rPr>
          <w:i w:val="0"/>
        </w:rPr>
      </w:pPr>
      <w:r w:rsidRPr="000A4463">
        <w:rPr>
          <w:i w:val="0"/>
          <w:noProof/>
          <w:lang w:eastAsia="en-US"/>
        </w:rPr>
        <w:lastRenderedPageBreak/>
        <w:drawing>
          <wp:inline distT="0" distB="0" distL="0" distR="0" wp14:anchorId="0ADF60FF" wp14:editId="6DC69516">
            <wp:extent cx="5046345" cy="4451350"/>
            <wp:effectExtent l="57150" t="57150" r="116205" b="12065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046345" cy="44513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51AC858" w14:textId="77777777" w:rsidR="00AD2977" w:rsidRDefault="00AD2977" w:rsidP="00307FA4">
      <w:pPr>
        <w:pStyle w:val="BodyNote"/>
        <w:numPr>
          <w:ilvl w:val="0"/>
          <w:numId w:val="81"/>
        </w:numPr>
        <w:rPr>
          <w:i w:val="0"/>
        </w:rPr>
      </w:pPr>
      <w:r w:rsidRPr="000A4463">
        <w:rPr>
          <w:i w:val="0"/>
        </w:rPr>
        <w:t xml:space="preserve">Once the Apex login window is displayed, </w:t>
      </w:r>
      <w:r w:rsidRPr="000A4463">
        <w:rPr>
          <w:rStyle w:val="Command"/>
          <w:i w:val="0"/>
        </w:rPr>
        <w:t>enter the following</w:t>
      </w:r>
      <w:r w:rsidRPr="000A4463">
        <w:rPr>
          <w:i w:val="0"/>
        </w:rPr>
        <w:t xml:space="preserve"> and click on </w:t>
      </w:r>
      <w:r w:rsidR="008932B1" w:rsidRPr="000A4463">
        <w:rPr>
          <w:rStyle w:val="Command"/>
          <w:i w:val="0"/>
        </w:rPr>
        <w:t>Sign In</w:t>
      </w:r>
      <w:r w:rsidRPr="000A4463">
        <w:rPr>
          <w:i w:val="0"/>
        </w:rPr>
        <w:t>:</w:t>
      </w:r>
    </w:p>
    <w:tbl>
      <w:tblPr>
        <w:tblStyle w:val="TableGrid"/>
        <w:tblW w:w="0" w:type="auto"/>
        <w:tblLook w:val="04A0" w:firstRow="1" w:lastRow="0" w:firstColumn="1" w:lastColumn="0" w:noHBand="0" w:noVBand="1"/>
      </w:tblPr>
      <w:tblGrid>
        <w:gridCol w:w="4315"/>
        <w:gridCol w:w="4315"/>
      </w:tblGrid>
      <w:tr w:rsidR="00D86A84" w14:paraId="2074CE77" w14:textId="77777777" w:rsidTr="00D86A84">
        <w:tc>
          <w:tcPr>
            <w:tcW w:w="4315" w:type="dxa"/>
          </w:tcPr>
          <w:p w14:paraId="3B540EE8" w14:textId="78041DD6" w:rsidR="00D86A84" w:rsidRPr="00EA7AA8" w:rsidRDefault="00D86A84" w:rsidP="00D86A84">
            <w:pPr>
              <w:pStyle w:val="BodyText"/>
              <w:rPr>
                <w:rFonts w:asciiTheme="minorHAnsi" w:hAnsiTheme="minorHAnsi"/>
                <w:b/>
              </w:rPr>
            </w:pPr>
            <w:r w:rsidRPr="00EA7AA8">
              <w:rPr>
                <w:rFonts w:asciiTheme="minorHAnsi" w:hAnsiTheme="minorHAnsi"/>
                <w:b/>
              </w:rPr>
              <w:t>Workspace:</w:t>
            </w:r>
          </w:p>
        </w:tc>
        <w:tc>
          <w:tcPr>
            <w:tcW w:w="4315" w:type="dxa"/>
          </w:tcPr>
          <w:p w14:paraId="22CCA8CF" w14:textId="52E6529F" w:rsidR="00D86A84" w:rsidRPr="00EA7AA8" w:rsidRDefault="00D86A84" w:rsidP="00D86A84">
            <w:pPr>
              <w:pStyle w:val="BodyText"/>
              <w:rPr>
                <w:rFonts w:asciiTheme="minorHAnsi" w:hAnsiTheme="minorHAnsi"/>
              </w:rPr>
            </w:pPr>
            <w:r w:rsidRPr="00EA7AA8">
              <w:rPr>
                <w:rFonts w:asciiTheme="minorHAnsi" w:hAnsiTheme="minorHAnsi"/>
              </w:rPr>
              <w:t>internal</w:t>
            </w:r>
          </w:p>
        </w:tc>
      </w:tr>
      <w:tr w:rsidR="00D86A84" w14:paraId="786CCC49" w14:textId="77777777" w:rsidTr="00D86A84">
        <w:tc>
          <w:tcPr>
            <w:tcW w:w="4315" w:type="dxa"/>
          </w:tcPr>
          <w:p w14:paraId="3C2166B9" w14:textId="39655688" w:rsidR="00D86A84" w:rsidRPr="00EA7AA8" w:rsidRDefault="00D86A84" w:rsidP="00D86A84">
            <w:pPr>
              <w:pStyle w:val="BodyText"/>
              <w:rPr>
                <w:rFonts w:asciiTheme="minorHAnsi" w:hAnsiTheme="minorHAnsi"/>
                <w:b/>
              </w:rPr>
            </w:pPr>
            <w:r w:rsidRPr="00EA7AA8">
              <w:rPr>
                <w:rFonts w:asciiTheme="minorHAnsi" w:hAnsiTheme="minorHAnsi"/>
                <w:b/>
              </w:rPr>
              <w:t>Username:</w:t>
            </w:r>
          </w:p>
        </w:tc>
        <w:tc>
          <w:tcPr>
            <w:tcW w:w="4315" w:type="dxa"/>
          </w:tcPr>
          <w:p w14:paraId="686EA996" w14:textId="68FC7D71" w:rsidR="00D86A84" w:rsidRPr="00EA7AA8" w:rsidRDefault="00D86A84" w:rsidP="00D86A84">
            <w:pPr>
              <w:pStyle w:val="BodyText"/>
              <w:rPr>
                <w:rFonts w:asciiTheme="minorHAnsi" w:hAnsiTheme="minorHAnsi"/>
              </w:rPr>
            </w:pPr>
            <w:r w:rsidRPr="00EA7AA8">
              <w:rPr>
                <w:rFonts w:asciiTheme="minorHAnsi" w:hAnsiTheme="minorHAnsi"/>
              </w:rPr>
              <w:t>ADMIN</w:t>
            </w:r>
          </w:p>
        </w:tc>
      </w:tr>
      <w:tr w:rsidR="00D86A84" w14:paraId="2094656F" w14:textId="77777777" w:rsidTr="00D86A84">
        <w:tc>
          <w:tcPr>
            <w:tcW w:w="4315" w:type="dxa"/>
          </w:tcPr>
          <w:p w14:paraId="00E602D6" w14:textId="7FB56A42" w:rsidR="00D86A84" w:rsidRPr="00EA7AA8" w:rsidRDefault="00D86A84" w:rsidP="00D86A84">
            <w:pPr>
              <w:pStyle w:val="BodyText"/>
              <w:rPr>
                <w:rFonts w:asciiTheme="minorHAnsi" w:hAnsiTheme="minorHAnsi"/>
                <w:b/>
              </w:rPr>
            </w:pPr>
            <w:r w:rsidRPr="00EA7AA8">
              <w:rPr>
                <w:rFonts w:asciiTheme="minorHAnsi" w:hAnsiTheme="minorHAnsi"/>
                <w:b/>
              </w:rPr>
              <w:t>Password:</w:t>
            </w:r>
          </w:p>
        </w:tc>
        <w:tc>
          <w:tcPr>
            <w:tcW w:w="4315" w:type="dxa"/>
          </w:tcPr>
          <w:p w14:paraId="13077807" w14:textId="6DBA516C" w:rsidR="00D86A84" w:rsidRPr="00EA7AA8" w:rsidRDefault="00D86A84" w:rsidP="00D86A84">
            <w:pPr>
              <w:pStyle w:val="BodyText"/>
              <w:rPr>
                <w:rFonts w:asciiTheme="minorHAnsi" w:hAnsiTheme="minorHAnsi"/>
              </w:rPr>
            </w:pPr>
            <w:r w:rsidRPr="00EA7AA8">
              <w:rPr>
                <w:rFonts w:asciiTheme="minorHAnsi" w:hAnsiTheme="minorHAnsi"/>
              </w:rPr>
              <w:t>Alpha2014_</w:t>
            </w:r>
          </w:p>
        </w:tc>
      </w:tr>
    </w:tbl>
    <w:p w14:paraId="7035D04F" w14:textId="77777777" w:rsidR="008932B1" w:rsidRPr="000A4463" w:rsidRDefault="008932B1" w:rsidP="0005017A">
      <w:pPr>
        <w:pStyle w:val="BodyNote"/>
        <w:rPr>
          <w:i w:val="0"/>
        </w:rPr>
      </w:pPr>
      <w:r w:rsidRPr="000A4463">
        <w:rPr>
          <w:i w:val="0"/>
          <w:noProof/>
          <w:lang w:eastAsia="en-US"/>
        </w:rPr>
        <w:lastRenderedPageBreak/>
        <w:drawing>
          <wp:inline distT="0" distB="0" distL="0" distR="0" wp14:anchorId="212C4E14" wp14:editId="76524D92">
            <wp:extent cx="3221665" cy="3322828"/>
            <wp:effectExtent l="57150" t="57150" r="112395" b="10668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srcRect/>
                    <a:stretch>
                      <a:fillRect/>
                    </a:stretch>
                  </pic:blipFill>
                  <pic:spPr bwMode="auto">
                    <a:xfrm>
                      <a:off x="0" y="0"/>
                      <a:ext cx="3227448" cy="3328793"/>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B855C7C" w14:textId="7584E536" w:rsidR="00AD2977" w:rsidRDefault="00AD2977" w:rsidP="00307FA4">
      <w:pPr>
        <w:pStyle w:val="BodyNote"/>
        <w:numPr>
          <w:ilvl w:val="0"/>
          <w:numId w:val="51"/>
        </w:numPr>
        <w:rPr>
          <w:i w:val="0"/>
        </w:rPr>
      </w:pPr>
      <w:r w:rsidRPr="000A4463">
        <w:rPr>
          <w:i w:val="0"/>
        </w:rPr>
        <w:t xml:space="preserve">You are now connected to Apex. Feel free to explore the </w:t>
      </w:r>
      <w:r w:rsidR="00D86A84">
        <w:rPr>
          <w:i w:val="0"/>
        </w:rPr>
        <w:t>various m</w:t>
      </w:r>
      <w:r w:rsidRPr="000A4463">
        <w:rPr>
          <w:i w:val="0"/>
        </w:rPr>
        <w:t>enu options.</w:t>
      </w:r>
      <w:r w:rsidR="00D86A84">
        <w:rPr>
          <w:i w:val="0"/>
        </w:rPr>
        <w:t xml:space="preserve">  The last lab in this workshop will walk you through the creation of a simple application.  </w:t>
      </w:r>
    </w:p>
    <w:p w14:paraId="065A4AC5" w14:textId="50F32EAC" w:rsidR="00D86A84" w:rsidRPr="00D86A84" w:rsidRDefault="00D86A84" w:rsidP="00307FA4">
      <w:pPr>
        <w:pStyle w:val="BodyText"/>
        <w:numPr>
          <w:ilvl w:val="0"/>
          <w:numId w:val="51"/>
        </w:numPr>
        <w:rPr>
          <w:rFonts w:ascii="Arial" w:hAnsi="Arial"/>
        </w:rPr>
      </w:pPr>
      <w:r w:rsidRPr="00D86A84">
        <w:rPr>
          <w:rFonts w:ascii="Arial" w:hAnsi="Arial"/>
        </w:rPr>
        <w:t>Log out of APEX when you are finished.</w:t>
      </w:r>
    </w:p>
    <w:p w14:paraId="2639EF91" w14:textId="77777777" w:rsidR="008932B1" w:rsidRPr="000A4463" w:rsidRDefault="008932B1" w:rsidP="0005017A">
      <w:pPr>
        <w:pStyle w:val="BodyNote"/>
        <w:rPr>
          <w:i w:val="0"/>
        </w:rPr>
      </w:pPr>
      <w:r w:rsidRPr="000A4463">
        <w:rPr>
          <w:i w:val="0"/>
          <w:noProof/>
          <w:lang w:eastAsia="en-US"/>
        </w:rPr>
        <w:drawing>
          <wp:inline distT="0" distB="0" distL="0" distR="0" wp14:anchorId="376BD569" wp14:editId="4E76DF7C">
            <wp:extent cx="5486400" cy="843139"/>
            <wp:effectExtent l="57150" t="57150" r="114300" b="109855"/>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srcRect/>
                    <a:stretch>
                      <a:fillRect/>
                    </a:stretch>
                  </pic:blipFill>
                  <pic:spPr bwMode="auto">
                    <a:xfrm>
                      <a:off x="0" y="0"/>
                      <a:ext cx="5486400" cy="84313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17A86472" w14:textId="04FC19C5" w:rsidR="00AD2977" w:rsidRPr="000A4463" w:rsidRDefault="00D86A84" w:rsidP="00307FA4">
      <w:pPr>
        <w:pStyle w:val="BodyNote"/>
        <w:numPr>
          <w:ilvl w:val="0"/>
          <w:numId w:val="61"/>
        </w:numPr>
        <w:rPr>
          <w:i w:val="0"/>
        </w:rPr>
      </w:pPr>
      <w:r>
        <w:rPr>
          <w:i w:val="0"/>
        </w:rPr>
        <w:t>This concludes the first lab, Overview of DBCS.   Proceed to the next lab when ready.</w:t>
      </w:r>
    </w:p>
    <w:p w14:paraId="322229EE" w14:textId="77777777" w:rsidR="007359DC" w:rsidRPr="000A4463" w:rsidRDefault="007359DC" w:rsidP="0005017A">
      <w:pPr>
        <w:pStyle w:val="BodyNote"/>
        <w:rPr>
          <w:i w:val="0"/>
        </w:rPr>
      </w:pPr>
    </w:p>
    <w:p w14:paraId="63AF51FF" w14:textId="77777777" w:rsidR="007359DC" w:rsidRPr="000A4463" w:rsidRDefault="007359DC" w:rsidP="0005017A">
      <w:pPr>
        <w:pStyle w:val="BodyNote"/>
        <w:rPr>
          <w:i w:val="0"/>
        </w:rPr>
      </w:pPr>
    </w:p>
    <w:p w14:paraId="57E988DD" w14:textId="77777777" w:rsidR="007359DC" w:rsidRPr="000A4463" w:rsidRDefault="007359DC" w:rsidP="0005017A">
      <w:pPr>
        <w:pStyle w:val="BodyNote"/>
        <w:rPr>
          <w:i w:val="0"/>
        </w:rPr>
      </w:pPr>
    </w:p>
    <w:p w14:paraId="35346F56" w14:textId="77777777" w:rsidR="007359DC" w:rsidRPr="000A4463" w:rsidRDefault="007359DC" w:rsidP="0005017A">
      <w:pPr>
        <w:pStyle w:val="BodyNote"/>
        <w:rPr>
          <w:i w:val="0"/>
        </w:rPr>
      </w:pPr>
    </w:p>
    <w:p w14:paraId="37A0030B" w14:textId="77777777" w:rsidR="007359DC" w:rsidRPr="000A4463" w:rsidRDefault="007359DC" w:rsidP="0005017A">
      <w:pPr>
        <w:pStyle w:val="BodyNote"/>
        <w:rPr>
          <w:i w:val="0"/>
        </w:rPr>
      </w:pPr>
    </w:p>
    <w:p w14:paraId="72C907DF" w14:textId="77777777" w:rsidR="00A14C62" w:rsidRPr="000A4463" w:rsidRDefault="00A14C62" w:rsidP="0005017A">
      <w:pPr>
        <w:pStyle w:val="BodyNote"/>
        <w:rPr>
          <w:i w:val="0"/>
        </w:rPr>
        <w:sectPr w:rsidR="00A14C62" w:rsidRPr="000A4463" w:rsidSect="00E50650">
          <w:headerReference w:type="default" r:id="rId99"/>
          <w:pgSz w:w="12240" w:h="15840"/>
          <w:pgMar w:top="1440" w:right="1440" w:bottom="1440" w:left="1440" w:header="720" w:footer="864" w:gutter="720"/>
          <w:cols w:space="720"/>
          <w:docGrid w:linePitch="360"/>
        </w:sectPr>
      </w:pPr>
      <w:bookmarkStart w:id="25" w:name="_Toc463095434"/>
    </w:p>
    <w:p w14:paraId="376FAB9A" w14:textId="437C1A60" w:rsidR="00A14C62" w:rsidRPr="000A4463" w:rsidRDefault="00A14C62" w:rsidP="00673AC7">
      <w:pPr>
        <w:pStyle w:val="Heading1"/>
        <w:numPr>
          <w:ilvl w:val="0"/>
          <w:numId w:val="9"/>
        </w:numPr>
      </w:pPr>
      <w:bookmarkStart w:id="26" w:name="_Toc487716144"/>
      <w:r w:rsidRPr="000A4463">
        <w:lastRenderedPageBreak/>
        <w:t>Cloud Migration</w:t>
      </w:r>
      <w:bookmarkEnd w:id="26"/>
    </w:p>
    <w:p w14:paraId="52170930" w14:textId="77777777" w:rsidR="00A14C62" w:rsidRPr="000A4463" w:rsidRDefault="00A14C62" w:rsidP="0005017A">
      <w:pPr>
        <w:pStyle w:val="BodyNote"/>
        <w:rPr>
          <w:i w:val="0"/>
        </w:rPr>
      </w:pPr>
    </w:p>
    <w:p w14:paraId="2029BB59" w14:textId="77777777" w:rsidR="007359DC" w:rsidRPr="000A4463" w:rsidRDefault="007359DC" w:rsidP="00112359">
      <w:pPr>
        <w:pStyle w:val="Heading3"/>
        <w:numPr>
          <w:ilvl w:val="1"/>
          <w:numId w:val="9"/>
        </w:numPr>
      </w:pPr>
      <w:bookmarkStart w:id="27" w:name="_Toc487716145"/>
      <w:r w:rsidRPr="000A4463">
        <w:t>Introduction</w:t>
      </w:r>
      <w:bookmarkEnd w:id="25"/>
      <w:bookmarkEnd w:id="27"/>
    </w:p>
    <w:p w14:paraId="7C0502C5" w14:textId="5B4236A4" w:rsidR="007359DC" w:rsidRPr="000A4463" w:rsidRDefault="007359DC" w:rsidP="0005017A">
      <w:pPr>
        <w:pStyle w:val="BodyNote"/>
        <w:rPr>
          <w:i w:val="0"/>
        </w:rPr>
      </w:pPr>
      <w:r w:rsidRPr="000A4463">
        <w:rPr>
          <w:i w:val="0"/>
          <w:lang w:eastAsia="en-US"/>
        </w:rPr>
        <w:t xml:space="preserve">In this lab you will explore some </w:t>
      </w:r>
      <w:r w:rsidR="000E0505">
        <w:rPr>
          <w:i w:val="0"/>
        </w:rPr>
        <w:t xml:space="preserve">common methods for moving data from on </w:t>
      </w:r>
      <w:r w:rsidRPr="000A4463">
        <w:rPr>
          <w:i w:val="0"/>
        </w:rPr>
        <w:t xml:space="preserve">premise to the cloud. There are multiple options for solving this data movement challenge. </w:t>
      </w:r>
      <w:r w:rsidRPr="000A4463">
        <w:rPr>
          <w:i w:val="0"/>
          <w:lang w:eastAsia="en-US"/>
        </w:rPr>
        <w:t xml:space="preserve">In this lab we will use SQL*Developer and command line tools to clone and move a </w:t>
      </w:r>
      <w:r w:rsidR="00112359">
        <w:rPr>
          <w:i w:val="0"/>
          <w:lang w:eastAsia="en-US"/>
        </w:rPr>
        <w:t>pluggable database from an</w:t>
      </w:r>
      <w:r w:rsidR="000E0505">
        <w:rPr>
          <w:i w:val="0"/>
          <w:lang w:eastAsia="en-US"/>
        </w:rPr>
        <w:t xml:space="preserve"> on </w:t>
      </w:r>
      <w:r w:rsidRPr="000A4463">
        <w:rPr>
          <w:i w:val="0"/>
          <w:lang w:eastAsia="en-US"/>
        </w:rPr>
        <w:t>premise database (</w:t>
      </w:r>
      <w:r w:rsidR="000E0505">
        <w:rPr>
          <w:i w:val="0"/>
          <w:lang w:eastAsia="en-US"/>
        </w:rPr>
        <w:t>in the provided Virtual Machine) to a cloud database.  We</w:t>
      </w:r>
      <w:r w:rsidRPr="000A4463">
        <w:rPr>
          <w:i w:val="0"/>
          <w:lang w:eastAsia="en-US"/>
        </w:rPr>
        <w:t xml:space="preserve"> will also use standard Oracle Data Pump tools</w:t>
      </w:r>
      <w:r w:rsidR="00112359">
        <w:rPr>
          <w:i w:val="0"/>
          <w:lang w:eastAsia="en-US"/>
        </w:rPr>
        <w:t xml:space="preserve"> to export a schema from the on </w:t>
      </w:r>
      <w:r w:rsidRPr="000A4463">
        <w:rPr>
          <w:i w:val="0"/>
          <w:lang w:eastAsia="en-US"/>
        </w:rPr>
        <w:t>premise database, and</w:t>
      </w:r>
      <w:r w:rsidR="00112359">
        <w:rPr>
          <w:i w:val="0"/>
          <w:lang w:eastAsia="en-US"/>
        </w:rPr>
        <w:t xml:space="preserve"> then import that data to a </w:t>
      </w:r>
      <w:r w:rsidRPr="000A4463">
        <w:rPr>
          <w:i w:val="0"/>
          <w:lang w:eastAsia="en-US"/>
        </w:rPr>
        <w:t xml:space="preserve">cloud database in a new schema.  The final exercise </w:t>
      </w:r>
      <w:r w:rsidR="00112359">
        <w:rPr>
          <w:i w:val="0"/>
          <w:lang w:eastAsia="en-US"/>
        </w:rPr>
        <w:t>will use</w:t>
      </w:r>
      <w:r w:rsidRPr="000A4463">
        <w:rPr>
          <w:i w:val="0"/>
          <w:lang w:eastAsia="en-US"/>
        </w:rPr>
        <w:t xml:space="preserve"> the SQL Developer cart feature to quickly move data from the local database to the cloud using only the privileges of a normal schema owner.</w:t>
      </w:r>
      <w:r w:rsidRPr="000A4463">
        <w:rPr>
          <w:i w:val="0"/>
        </w:rPr>
        <w:t xml:space="preserve"> </w:t>
      </w:r>
    </w:p>
    <w:p w14:paraId="5972BDEF" w14:textId="77777777" w:rsidR="007359DC" w:rsidRPr="000A4463" w:rsidRDefault="007359DC" w:rsidP="00112359">
      <w:pPr>
        <w:pStyle w:val="Heading3"/>
        <w:numPr>
          <w:ilvl w:val="1"/>
          <w:numId w:val="9"/>
        </w:numPr>
      </w:pPr>
      <w:bookmarkStart w:id="28" w:name="_Toc463095435"/>
      <w:bookmarkStart w:id="29" w:name="_Toc487716146"/>
      <w:r w:rsidRPr="000A4463">
        <w:t>Objectives</w:t>
      </w:r>
      <w:bookmarkEnd w:id="28"/>
      <w:bookmarkEnd w:id="29"/>
    </w:p>
    <w:p w14:paraId="21ED5A7C" w14:textId="163712B0" w:rsidR="007359DC" w:rsidRPr="000A4463" w:rsidRDefault="007359DC" w:rsidP="00307FA4">
      <w:pPr>
        <w:pStyle w:val="BodyNote"/>
        <w:numPr>
          <w:ilvl w:val="0"/>
          <w:numId w:val="62"/>
        </w:numPr>
        <w:rPr>
          <w:i w:val="0"/>
        </w:rPr>
      </w:pPr>
      <w:r w:rsidRPr="000A4463">
        <w:rPr>
          <w:i w:val="0"/>
        </w:rPr>
        <w:t>Clone, unplug, transfer</w:t>
      </w:r>
      <w:r w:rsidR="00112359">
        <w:rPr>
          <w:i w:val="0"/>
        </w:rPr>
        <w:t>,</w:t>
      </w:r>
      <w:r w:rsidRPr="000A4463">
        <w:rPr>
          <w:i w:val="0"/>
        </w:rPr>
        <w:t xml:space="preserve"> and plug the AlphaPDB pluggable database using SQL Developer.</w:t>
      </w:r>
    </w:p>
    <w:p w14:paraId="29B506AA" w14:textId="77777777" w:rsidR="007359DC" w:rsidRPr="000A4463" w:rsidRDefault="007359DC" w:rsidP="00307FA4">
      <w:pPr>
        <w:pStyle w:val="BodyNote"/>
        <w:numPr>
          <w:ilvl w:val="0"/>
          <w:numId w:val="62"/>
        </w:numPr>
        <w:rPr>
          <w:i w:val="0"/>
        </w:rPr>
      </w:pPr>
      <w:r w:rsidRPr="000A4463">
        <w:rPr>
          <w:i w:val="0"/>
        </w:rPr>
        <w:t xml:space="preserve">Export and import a schema using SQL Developer to execute Oracle Data Pump jobs. </w:t>
      </w:r>
    </w:p>
    <w:p w14:paraId="20CD6367" w14:textId="77777777" w:rsidR="007359DC" w:rsidRPr="000A4463" w:rsidRDefault="007359DC" w:rsidP="00307FA4">
      <w:pPr>
        <w:pStyle w:val="BodyNote"/>
        <w:numPr>
          <w:ilvl w:val="0"/>
          <w:numId w:val="62"/>
        </w:numPr>
        <w:rPr>
          <w:i w:val="0"/>
        </w:rPr>
      </w:pPr>
      <w:r w:rsidRPr="000A4463">
        <w:rPr>
          <w:i w:val="0"/>
        </w:rPr>
        <w:t>Export and import a small collection of tables using SQL Developer.</w:t>
      </w:r>
    </w:p>
    <w:p w14:paraId="026B3060" w14:textId="78EB0559" w:rsidR="007359DC" w:rsidRPr="000A4463" w:rsidRDefault="00112359" w:rsidP="00112359">
      <w:pPr>
        <w:pStyle w:val="Heading3"/>
        <w:numPr>
          <w:ilvl w:val="1"/>
          <w:numId w:val="9"/>
        </w:numPr>
      </w:pPr>
      <w:bookmarkStart w:id="30" w:name="_Toc487716147"/>
      <w:r>
        <w:t>System Requirements</w:t>
      </w:r>
      <w:bookmarkEnd w:id="30"/>
    </w:p>
    <w:p w14:paraId="59D4ACFF" w14:textId="372D74FD" w:rsidR="00112359" w:rsidRDefault="00112359" w:rsidP="00307FA4">
      <w:pPr>
        <w:pStyle w:val="BodyNote"/>
        <w:numPr>
          <w:ilvl w:val="0"/>
          <w:numId w:val="63"/>
        </w:numPr>
        <w:rPr>
          <w:i w:val="0"/>
        </w:rPr>
      </w:pPr>
      <w:r>
        <w:rPr>
          <w:i w:val="0"/>
        </w:rPr>
        <w:t>VNC Viewer for connection to client system</w:t>
      </w:r>
    </w:p>
    <w:p w14:paraId="652B9110" w14:textId="20780289" w:rsidR="007359DC" w:rsidRPr="000A4463" w:rsidRDefault="00112359" w:rsidP="00307FA4">
      <w:pPr>
        <w:pStyle w:val="BodyNote"/>
        <w:numPr>
          <w:ilvl w:val="0"/>
          <w:numId w:val="63"/>
        </w:numPr>
        <w:rPr>
          <w:i w:val="0"/>
        </w:rPr>
      </w:pPr>
      <w:r>
        <w:rPr>
          <w:i w:val="0"/>
        </w:rPr>
        <w:t xml:space="preserve">Successful completion of Section 1: Database Cloud Service Overview lab. </w:t>
      </w:r>
    </w:p>
    <w:p w14:paraId="536909E0" w14:textId="7D9AE128" w:rsidR="007359DC" w:rsidRPr="000A4463" w:rsidRDefault="007359DC" w:rsidP="00307FA4">
      <w:pPr>
        <w:pStyle w:val="BodyNote"/>
        <w:numPr>
          <w:ilvl w:val="0"/>
          <w:numId w:val="63"/>
        </w:numPr>
        <w:rPr>
          <w:i w:val="0"/>
        </w:rPr>
      </w:pPr>
      <w:r w:rsidRPr="000A4463">
        <w:rPr>
          <w:i w:val="0"/>
        </w:rPr>
        <w:t>The SSH tunnels must</w:t>
      </w:r>
      <w:r w:rsidR="00112359">
        <w:rPr>
          <w:i w:val="0"/>
        </w:rPr>
        <w:t xml:space="preserve"> be active in a terminal window in the client system</w:t>
      </w:r>
    </w:p>
    <w:p w14:paraId="216A62F7" w14:textId="77777777" w:rsidR="007359DC" w:rsidRDefault="007359DC" w:rsidP="00822BDC">
      <w:pPr>
        <w:pStyle w:val="Heading3"/>
        <w:numPr>
          <w:ilvl w:val="1"/>
          <w:numId w:val="9"/>
        </w:numPr>
      </w:pPr>
      <w:bookmarkStart w:id="31" w:name="_Toc463095438"/>
      <w:bookmarkStart w:id="32" w:name="_Toc487716148"/>
      <w:r w:rsidRPr="000A4463">
        <w:t>Cloud Migration Using Pluggable Databases</w:t>
      </w:r>
      <w:bookmarkEnd w:id="31"/>
      <w:bookmarkEnd w:id="32"/>
    </w:p>
    <w:p w14:paraId="56E5BC46" w14:textId="7D6F439B" w:rsidR="00822BDC" w:rsidRPr="008F4DE0" w:rsidRDefault="008F4DE0" w:rsidP="00822BDC">
      <w:pPr>
        <w:pStyle w:val="BodyText"/>
        <w:rPr>
          <w:rFonts w:ascii="Arial" w:hAnsi="Arial"/>
        </w:rPr>
      </w:pPr>
      <w:r>
        <w:rPr>
          <w:rFonts w:ascii="Arial" w:hAnsi="Arial"/>
        </w:rPr>
        <w:t xml:space="preserve">In this section of the lab we will prepare the on premise environment and create connections.  Then we’ll clone the database.   We’ll create SSH connections to the cloud instance and finally we’ll copy the clone to the public cloud using Oracle SQL Developer.  Once the database has been cloned we will patch the instance to bring it up to date with the Cloud Container database.   We will verify successful patching and login in to the newly migrated Database instance.   </w:t>
      </w:r>
    </w:p>
    <w:p w14:paraId="096361EC" w14:textId="77777777" w:rsidR="007359DC" w:rsidRPr="00EA023F" w:rsidRDefault="007359DC" w:rsidP="00822BDC">
      <w:pPr>
        <w:pStyle w:val="Heading4"/>
        <w:numPr>
          <w:ilvl w:val="2"/>
          <w:numId w:val="9"/>
        </w:numPr>
        <w:rPr>
          <w:rStyle w:val="IntenseReference"/>
        </w:rPr>
      </w:pPr>
      <w:bookmarkStart w:id="33" w:name="_Toc463095439"/>
      <w:r w:rsidRPr="00EA023F">
        <w:rPr>
          <w:rStyle w:val="IntenseReference"/>
        </w:rPr>
        <w:t>Configure the Environment</w:t>
      </w:r>
      <w:bookmarkEnd w:id="33"/>
    </w:p>
    <w:p w14:paraId="3A172667" w14:textId="1A59809C" w:rsidR="007359DC" w:rsidRPr="00B10F36" w:rsidRDefault="007359DC" w:rsidP="00307FA4">
      <w:pPr>
        <w:pStyle w:val="BodyNote"/>
        <w:numPr>
          <w:ilvl w:val="0"/>
          <w:numId w:val="64"/>
        </w:numPr>
        <w:rPr>
          <w:rStyle w:val="Command"/>
          <w:b w:val="0"/>
          <w:i w:val="0"/>
          <w:noProof w:val="0"/>
          <w:color w:val="auto"/>
        </w:rPr>
      </w:pPr>
      <w:r w:rsidRPr="000A4463">
        <w:rPr>
          <w:i w:val="0"/>
        </w:rPr>
        <w:t xml:space="preserve">From the VNC Session desktop, locate and double-click on the </w:t>
      </w:r>
      <w:r w:rsidRPr="000A4463">
        <w:rPr>
          <w:rStyle w:val="Command"/>
          <w:i w:val="0"/>
        </w:rPr>
        <w:t>StartDB</w:t>
      </w:r>
      <w:r w:rsidRPr="000A4463">
        <w:rPr>
          <w:i w:val="0"/>
        </w:rPr>
        <w:t xml:space="preserve"> icon</w:t>
      </w:r>
      <w:r w:rsidRPr="000A4463">
        <w:rPr>
          <w:rStyle w:val="Command"/>
          <w:i w:val="0"/>
        </w:rPr>
        <w:t>.</w:t>
      </w:r>
      <w:r w:rsidR="00B10F36">
        <w:rPr>
          <w:rStyle w:val="Command"/>
          <w:i w:val="0"/>
        </w:rPr>
        <w:t xml:space="preserve">  </w:t>
      </w:r>
      <w:r w:rsidR="00B10F36" w:rsidRPr="000A4463">
        <w:rPr>
          <w:i w:val="0"/>
        </w:rPr>
        <w:t xml:space="preserve">It will take a minute for the Database to fully start. Once started, the </w:t>
      </w:r>
      <w:r w:rsidR="008154E4">
        <w:rPr>
          <w:i w:val="0"/>
        </w:rPr>
        <w:t xml:space="preserve">Terminal </w:t>
      </w:r>
      <w:r w:rsidR="00B10F36" w:rsidRPr="000A4463">
        <w:rPr>
          <w:i w:val="0"/>
        </w:rPr>
        <w:t xml:space="preserve">Log Window will automatically close. </w:t>
      </w:r>
    </w:p>
    <w:p w14:paraId="2529134A"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686912" behindDoc="0" locked="0" layoutInCell="1" allowOverlap="1" wp14:anchorId="7F9C17DD" wp14:editId="41688538">
                <wp:simplePos x="0" y="0"/>
                <wp:positionH relativeFrom="column">
                  <wp:posOffset>212090</wp:posOffset>
                </wp:positionH>
                <wp:positionV relativeFrom="paragraph">
                  <wp:posOffset>239395</wp:posOffset>
                </wp:positionV>
                <wp:extent cx="1036320" cy="790575"/>
                <wp:effectExtent l="76200" t="57150" r="68580" b="123825"/>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790575"/>
                        </a:xfrm>
                        <a:prstGeom prst="ellipse">
                          <a:avLst/>
                        </a:prstGeom>
                        <a:noFill/>
                        <a:ln w="19050">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C73DCD8" id="Oval 198" o:spid="_x0000_s1026" style="position:absolute;margin-left:16.7pt;margin-top:18.85pt;width:81.6pt;height:6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" filled="f" strokecolor="red" strokeweight="1.5pt">
                <v:shadow on="t" color="black" opacity="22936f" origin=",.5" offset="0,.63889mm"/>
              </v:oval>
            </w:pict>
          </mc:Fallback>
        </mc:AlternateContent>
      </w:r>
      <w:r w:rsidRPr="000A4463">
        <w:rPr>
          <w:i w:val="0"/>
          <w:noProof/>
          <w:lang w:eastAsia="en-US"/>
        </w:rPr>
        <w:drawing>
          <wp:inline distT="0" distB="0" distL="0" distR="0" wp14:anchorId="1965596D" wp14:editId="61CB81C5">
            <wp:extent cx="3183255" cy="2009775"/>
            <wp:effectExtent l="57150" t="57150" r="112395" b="1238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3183255" cy="20097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488DE33" w14:textId="7324F59D" w:rsidR="000A4463" w:rsidRDefault="007359DC" w:rsidP="00307FA4">
      <w:pPr>
        <w:pStyle w:val="BodyNote"/>
        <w:numPr>
          <w:ilvl w:val="0"/>
          <w:numId w:val="64"/>
        </w:numPr>
        <w:rPr>
          <w:i w:val="0"/>
        </w:rPr>
      </w:pPr>
      <w:r w:rsidRPr="000A4463">
        <w:rPr>
          <w:i w:val="0"/>
        </w:rPr>
        <w:t xml:space="preserve">From the VNC Session desktop, locate and double-click on the </w:t>
      </w:r>
      <w:r w:rsidRPr="000A4463">
        <w:rPr>
          <w:rStyle w:val="Command"/>
          <w:i w:val="0"/>
        </w:rPr>
        <w:t>SQL Developer</w:t>
      </w:r>
      <w:r w:rsidRPr="000A4463">
        <w:rPr>
          <w:i w:val="0"/>
        </w:rPr>
        <w:t xml:space="preserve"> icon. </w:t>
      </w:r>
      <w:r w:rsidR="00B10F36">
        <w:rPr>
          <w:i w:val="0"/>
        </w:rPr>
        <w:t xml:space="preserve"> We will use SQL Developer to connect to the on premise database.</w:t>
      </w:r>
    </w:p>
    <w:p w14:paraId="3EBFA525" w14:textId="28933818" w:rsidR="007359DC" w:rsidRPr="000A4463" w:rsidRDefault="007359DC" w:rsidP="0005017A">
      <w:pPr>
        <w:pStyle w:val="BodyNote"/>
        <w:rPr>
          <w:b/>
        </w:rPr>
      </w:pPr>
      <w:r w:rsidRPr="000A4463">
        <w:rPr>
          <w:b/>
        </w:rPr>
        <w:t xml:space="preserve">NOTE: </w:t>
      </w:r>
      <w:r w:rsidRPr="000A4463">
        <w:t xml:space="preserve">The first time SQL Developer is brought up, it may </w:t>
      </w:r>
      <w:r w:rsidR="000A4463" w:rsidRPr="000A4463">
        <w:t>a few minutes to start up.</w:t>
      </w:r>
    </w:p>
    <w:p w14:paraId="592F4306"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682816" behindDoc="0" locked="0" layoutInCell="1" allowOverlap="1" wp14:anchorId="49C1A39D" wp14:editId="573E46E5">
                <wp:simplePos x="0" y="0"/>
                <wp:positionH relativeFrom="column">
                  <wp:posOffset>81280</wp:posOffset>
                </wp:positionH>
                <wp:positionV relativeFrom="paragraph">
                  <wp:posOffset>842645</wp:posOffset>
                </wp:positionV>
                <wp:extent cx="1228725" cy="862965"/>
                <wp:effectExtent l="57150" t="57150" r="85725" b="108585"/>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862965"/>
                        </a:xfrm>
                        <a:prstGeom prst="ellipse">
                          <a:avLst/>
                        </a:prstGeom>
                        <a:noFill/>
                        <a:ln w="19050">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04062E0" id="Oval 195" o:spid="_x0000_s1026" style="position:absolute;margin-left:6.4pt;margin-top:66.35pt;width:96.75pt;height:67.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" filled="f" strokecolor="red" strokeweight="1.5pt">
                <v:shadow on="t" color="black" opacity="22936f" origin=",.5" offset="0,.63889mm"/>
              </v:oval>
            </w:pict>
          </mc:Fallback>
        </mc:AlternateContent>
      </w:r>
      <w:r w:rsidRPr="000A4463">
        <w:rPr>
          <w:i w:val="0"/>
          <w:noProof/>
          <w:lang w:eastAsia="en-US"/>
        </w:rPr>
        <w:drawing>
          <wp:inline distT="0" distB="0" distL="0" distR="0" wp14:anchorId="2D17A2D0" wp14:editId="0B32A15A">
            <wp:extent cx="3053715" cy="2122170"/>
            <wp:effectExtent l="57150" t="57150" r="108585" b="10668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3053715" cy="212217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52B1B12" w14:textId="52D60AE5" w:rsidR="007359DC" w:rsidRPr="000A4463" w:rsidRDefault="007359DC" w:rsidP="00307FA4">
      <w:pPr>
        <w:pStyle w:val="BodyNote"/>
        <w:numPr>
          <w:ilvl w:val="0"/>
          <w:numId w:val="64"/>
        </w:numPr>
        <w:rPr>
          <w:i w:val="0"/>
        </w:rPr>
      </w:pPr>
      <w:r w:rsidRPr="000A4463">
        <w:rPr>
          <w:i w:val="0"/>
        </w:rPr>
        <w:t xml:space="preserve">Double-click the </w:t>
      </w:r>
      <w:r w:rsidRPr="000A4463">
        <w:rPr>
          <w:rStyle w:val="Command"/>
          <w:i w:val="0"/>
        </w:rPr>
        <w:t>On-premise</w:t>
      </w:r>
      <w:r w:rsidRPr="000A4463">
        <w:rPr>
          <w:i w:val="0"/>
        </w:rPr>
        <w:t xml:space="preserve"> folder</w:t>
      </w:r>
      <w:r w:rsidR="008154E4">
        <w:rPr>
          <w:i w:val="0"/>
        </w:rPr>
        <w:t xml:space="preserve"> or click on the plus sign next the folder </w:t>
      </w:r>
      <w:r w:rsidRPr="000A4463">
        <w:rPr>
          <w:i w:val="0"/>
        </w:rPr>
        <w:t>to expand the list of database connections.  Please note the pre-configured connect</w:t>
      </w:r>
      <w:r w:rsidR="008154E4">
        <w:rPr>
          <w:i w:val="0"/>
        </w:rPr>
        <w:t>ions to the on-premise database, Alpha – PDB, sys- AlphaPDB and sys-CDB.</w:t>
      </w:r>
    </w:p>
    <w:p w14:paraId="61BA2581"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683840" behindDoc="0" locked="0" layoutInCell="1" allowOverlap="1" wp14:anchorId="546B1D2B" wp14:editId="3064AB39">
                <wp:simplePos x="0" y="0"/>
                <wp:positionH relativeFrom="column">
                  <wp:posOffset>2447659</wp:posOffset>
                </wp:positionH>
                <wp:positionV relativeFrom="paragraph">
                  <wp:posOffset>289915</wp:posOffset>
                </wp:positionV>
                <wp:extent cx="2651760" cy="1504950"/>
                <wp:effectExtent l="0" t="0" r="15240" b="19050"/>
                <wp:wrapSquare wrapText="bothSides"/>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1760" cy="1504950"/>
                        </a:xfrm>
                        <a:prstGeom prst="rect">
                          <a:avLst/>
                        </a:prstGeom>
                        <a:noFill/>
                        <a:ln>
                          <a:solidFill>
                            <a:schemeClr val="bg1">
                              <a:lumMod val="65000"/>
                            </a:schemeClr>
                          </a:solidFill>
                        </a:ln>
                        <a:effectLst/>
                        <a:extLst/>
                      </wps:spPr>
                      <wps:style>
                        <a:lnRef idx="0">
                          <a:schemeClr val="accent1"/>
                        </a:lnRef>
                        <a:fillRef idx="0">
                          <a:schemeClr val="accent1"/>
                        </a:fillRef>
                        <a:effectRef idx="0">
                          <a:schemeClr val="accent1"/>
                        </a:effectRef>
                        <a:fontRef idx="minor">
                          <a:schemeClr val="dk1"/>
                        </a:fontRef>
                      </wps:style>
                      <wps:txbx>
                        <w:txbxContent>
                          <w:p w14:paraId="33A27DEE" w14:textId="77777777" w:rsidR="00EA023F" w:rsidRPr="00077437" w:rsidRDefault="00EA023F" w:rsidP="007359DC">
                            <w:pPr>
                              <w:rPr>
                                <w:b/>
                                <w:sz w:val="18"/>
                              </w:rPr>
                            </w:pPr>
                            <w:r w:rsidRPr="00077437">
                              <w:rPr>
                                <w:b/>
                                <w:sz w:val="18"/>
                              </w:rPr>
                              <w:t>Alpha - PDB</w:t>
                            </w:r>
                          </w:p>
                          <w:p w14:paraId="7BC5D924" w14:textId="77777777" w:rsidR="00EA023F" w:rsidRPr="00077437" w:rsidRDefault="00EA023F" w:rsidP="007359DC">
                            <w:pPr>
                              <w:ind w:left="270"/>
                              <w:rPr>
                                <w:sz w:val="18"/>
                              </w:rPr>
                            </w:pPr>
                            <w:r>
                              <w:rPr>
                                <w:sz w:val="18"/>
                              </w:rPr>
                              <w:t>This is a n</w:t>
                            </w:r>
                            <w:r w:rsidRPr="00077437">
                              <w:rPr>
                                <w:sz w:val="18"/>
                              </w:rPr>
                              <w:t xml:space="preserve">ormal </w:t>
                            </w:r>
                            <w:r>
                              <w:rPr>
                                <w:sz w:val="18"/>
                              </w:rPr>
                              <w:t xml:space="preserve">database connection to the </w:t>
                            </w:r>
                            <w:r w:rsidRPr="00BE67F0">
                              <w:rPr>
                                <w:i/>
                                <w:sz w:val="18"/>
                              </w:rPr>
                              <w:t>alpha</w:t>
                            </w:r>
                            <w:r w:rsidRPr="00077437">
                              <w:rPr>
                                <w:sz w:val="18"/>
                              </w:rPr>
                              <w:t xml:space="preserve"> schema in</w:t>
                            </w:r>
                            <w:r>
                              <w:rPr>
                                <w:sz w:val="18"/>
                              </w:rPr>
                              <w:t>side</w:t>
                            </w:r>
                            <w:r w:rsidRPr="00077437">
                              <w:rPr>
                                <w:sz w:val="18"/>
                              </w:rPr>
                              <w:t xml:space="preserve"> the Alpha pluggable database.</w:t>
                            </w:r>
                          </w:p>
                          <w:p w14:paraId="7028376E" w14:textId="77777777" w:rsidR="00EA023F" w:rsidRPr="00077437" w:rsidRDefault="00EA023F" w:rsidP="007359DC">
                            <w:pPr>
                              <w:rPr>
                                <w:b/>
                                <w:sz w:val="18"/>
                              </w:rPr>
                            </w:pPr>
                            <w:r w:rsidRPr="00077437">
                              <w:rPr>
                                <w:b/>
                                <w:sz w:val="18"/>
                              </w:rPr>
                              <w:t>sys - AlphaPDB</w:t>
                            </w:r>
                          </w:p>
                          <w:p w14:paraId="51E372D1" w14:textId="77777777" w:rsidR="00EA023F" w:rsidRPr="00077437" w:rsidRDefault="00EA023F" w:rsidP="007359DC">
                            <w:pPr>
                              <w:ind w:left="270"/>
                              <w:rPr>
                                <w:sz w:val="18"/>
                              </w:rPr>
                            </w:pPr>
                            <w:r w:rsidRPr="00077437">
                              <w:rPr>
                                <w:sz w:val="18"/>
                              </w:rPr>
                              <w:t xml:space="preserve">Privileged </w:t>
                            </w:r>
                            <w:r w:rsidRPr="00BE67F0">
                              <w:rPr>
                                <w:i/>
                                <w:sz w:val="18"/>
                              </w:rPr>
                              <w:t>sys</w:t>
                            </w:r>
                            <w:r w:rsidRPr="00077437">
                              <w:rPr>
                                <w:sz w:val="18"/>
                              </w:rPr>
                              <w:t xml:space="preserve"> account in the Alpha pluggable database.</w:t>
                            </w:r>
                          </w:p>
                          <w:p w14:paraId="1DB89F82" w14:textId="77777777" w:rsidR="00EA023F" w:rsidRPr="00077437" w:rsidRDefault="00EA023F" w:rsidP="007359DC">
                            <w:pPr>
                              <w:rPr>
                                <w:b/>
                                <w:sz w:val="18"/>
                              </w:rPr>
                            </w:pPr>
                            <w:r w:rsidRPr="00077437">
                              <w:rPr>
                                <w:b/>
                                <w:sz w:val="18"/>
                              </w:rPr>
                              <w:t>sys - CDB</w:t>
                            </w:r>
                          </w:p>
                          <w:p w14:paraId="4ECC0110" w14:textId="77777777" w:rsidR="00EA023F" w:rsidRPr="00077437" w:rsidRDefault="00EA023F" w:rsidP="007359DC">
                            <w:pPr>
                              <w:ind w:left="270"/>
                              <w:rPr>
                                <w:sz w:val="18"/>
                              </w:rPr>
                            </w:pPr>
                            <w:r w:rsidRPr="00077437">
                              <w:rPr>
                                <w:sz w:val="18"/>
                              </w:rPr>
                              <w:t xml:space="preserve">Privileged </w:t>
                            </w:r>
                            <w:r w:rsidRPr="00BE67F0">
                              <w:rPr>
                                <w:i/>
                                <w:sz w:val="18"/>
                              </w:rPr>
                              <w:t>sys</w:t>
                            </w:r>
                            <w:r w:rsidRPr="00077437">
                              <w:rPr>
                                <w:sz w:val="18"/>
                              </w:rPr>
                              <w:t xml:space="preserve"> account for the on-premise container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46B1D2B" id="_x0000_t202" coordsize="21600,21600" o:spt="202" path="m,l,21600r21600,l21600,xe">
                <v:stroke joinstyle="miter"/>
                <v:path gradientshapeok="t" o:connecttype="rect"/>
              </v:shapetype>
              <v:shape id="Text Box 194" o:spid="_x0000_s1026" type="#_x0000_t202" style="position:absolute;margin-left:192.75pt;margin-top:22.85pt;width:208.8pt;height:11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" filled="f" strokecolor="#a5a5a5 [2092]">
                <v:path arrowok="t"/>
                <v:textbox>
                  <w:txbxContent>
                    <w:p w14:paraId="33A27DEE" w14:textId="77777777" w:rsidR="00EA023F" w:rsidRPr="00077437" w:rsidRDefault="00EA023F" w:rsidP="007359DC">
                      <w:pPr>
                        <w:rPr>
                          <w:b/>
                          <w:sz w:val="18"/>
                        </w:rPr>
                      </w:pPr>
                      <w:r w:rsidRPr="00077437">
                        <w:rPr>
                          <w:b/>
                          <w:sz w:val="18"/>
                        </w:rPr>
                        <w:t>Alpha - PDB</w:t>
                      </w:r>
                    </w:p>
                    <w:p w14:paraId="7BC5D924" w14:textId="77777777" w:rsidR="00EA023F" w:rsidRPr="00077437" w:rsidRDefault="00EA023F" w:rsidP="007359DC">
                      <w:pPr>
                        <w:ind w:left="270"/>
                        <w:rPr>
                          <w:sz w:val="18"/>
                        </w:rPr>
                      </w:pPr>
                      <w:r>
                        <w:rPr>
                          <w:sz w:val="18"/>
                        </w:rPr>
                        <w:t>This is a n</w:t>
                      </w:r>
                      <w:r w:rsidRPr="00077437">
                        <w:rPr>
                          <w:sz w:val="18"/>
                        </w:rPr>
                        <w:t xml:space="preserve">ormal </w:t>
                      </w:r>
                      <w:r>
                        <w:rPr>
                          <w:sz w:val="18"/>
                        </w:rPr>
                        <w:t xml:space="preserve">database connection to the </w:t>
                      </w:r>
                      <w:r w:rsidRPr="00BE67F0">
                        <w:rPr>
                          <w:i/>
                          <w:sz w:val="18"/>
                        </w:rPr>
                        <w:t>alpha</w:t>
                      </w:r>
                      <w:r w:rsidRPr="00077437">
                        <w:rPr>
                          <w:sz w:val="18"/>
                        </w:rPr>
                        <w:t xml:space="preserve"> schema in</w:t>
                      </w:r>
                      <w:r>
                        <w:rPr>
                          <w:sz w:val="18"/>
                        </w:rPr>
                        <w:t>side</w:t>
                      </w:r>
                      <w:r w:rsidRPr="00077437">
                        <w:rPr>
                          <w:sz w:val="18"/>
                        </w:rPr>
                        <w:t xml:space="preserve"> the Alpha pluggable database.</w:t>
                      </w:r>
                    </w:p>
                    <w:p w14:paraId="7028376E" w14:textId="77777777" w:rsidR="00EA023F" w:rsidRPr="00077437" w:rsidRDefault="00EA023F" w:rsidP="007359DC">
                      <w:pPr>
                        <w:rPr>
                          <w:b/>
                          <w:sz w:val="18"/>
                        </w:rPr>
                      </w:pPr>
                      <w:r w:rsidRPr="00077437">
                        <w:rPr>
                          <w:b/>
                          <w:sz w:val="18"/>
                        </w:rPr>
                        <w:t>sys - AlphaPDB</w:t>
                      </w:r>
                    </w:p>
                    <w:p w14:paraId="51E372D1" w14:textId="77777777" w:rsidR="00EA023F" w:rsidRPr="00077437" w:rsidRDefault="00EA023F" w:rsidP="007359DC">
                      <w:pPr>
                        <w:ind w:left="270"/>
                        <w:rPr>
                          <w:sz w:val="18"/>
                        </w:rPr>
                      </w:pPr>
                      <w:r w:rsidRPr="00077437">
                        <w:rPr>
                          <w:sz w:val="18"/>
                        </w:rPr>
                        <w:t xml:space="preserve">Privileged </w:t>
                      </w:r>
                      <w:r w:rsidRPr="00BE67F0">
                        <w:rPr>
                          <w:i/>
                          <w:sz w:val="18"/>
                        </w:rPr>
                        <w:t>sys</w:t>
                      </w:r>
                      <w:r w:rsidRPr="00077437">
                        <w:rPr>
                          <w:sz w:val="18"/>
                        </w:rPr>
                        <w:t xml:space="preserve"> account in the Alpha pluggable database.</w:t>
                      </w:r>
                    </w:p>
                    <w:p w14:paraId="1DB89F82" w14:textId="77777777" w:rsidR="00EA023F" w:rsidRPr="00077437" w:rsidRDefault="00EA023F" w:rsidP="007359DC">
                      <w:pPr>
                        <w:rPr>
                          <w:b/>
                          <w:sz w:val="18"/>
                        </w:rPr>
                      </w:pPr>
                      <w:r w:rsidRPr="00077437">
                        <w:rPr>
                          <w:b/>
                          <w:sz w:val="18"/>
                        </w:rPr>
                        <w:t>sys - CDB</w:t>
                      </w:r>
                    </w:p>
                    <w:p w14:paraId="4ECC0110" w14:textId="77777777" w:rsidR="00EA023F" w:rsidRPr="00077437" w:rsidRDefault="00EA023F" w:rsidP="007359DC">
                      <w:pPr>
                        <w:ind w:left="270"/>
                        <w:rPr>
                          <w:sz w:val="18"/>
                        </w:rPr>
                      </w:pPr>
                      <w:r w:rsidRPr="00077437">
                        <w:rPr>
                          <w:sz w:val="18"/>
                        </w:rPr>
                        <w:t xml:space="preserve">Privileged </w:t>
                      </w:r>
                      <w:r w:rsidRPr="00BE67F0">
                        <w:rPr>
                          <w:i/>
                          <w:sz w:val="18"/>
                        </w:rPr>
                        <w:t>sys</w:t>
                      </w:r>
                      <w:r w:rsidRPr="00077437">
                        <w:rPr>
                          <w:sz w:val="18"/>
                        </w:rPr>
                        <w:t xml:space="preserve"> account for the on-premise container database.</w:t>
                      </w:r>
                    </w:p>
                  </w:txbxContent>
                </v:textbox>
                <w10:wrap type="square"/>
              </v:shape>
            </w:pict>
          </mc:Fallback>
        </mc:AlternateContent>
      </w:r>
      <w:r w:rsidRPr="000A4463">
        <w:rPr>
          <w:i w:val="0"/>
          <w:noProof/>
          <w:lang w:eastAsia="en-US"/>
        </w:rPr>
        <w:drawing>
          <wp:inline distT="0" distB="0" distL="0" distR="0" wp14:anchorId="59BCE8B2" wp14:editId="21098605">
            <wp:extent cx="1447137" cy="1880714"/>
            <wp:effectExtent l="57150" t="57150" r="115570" b="120015"/>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55798" cy="189196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D3DA6E5" w14:textId="2FEEB083" w:rsidR="007359DC" w:rsidRPr="000A4463" w:rsidRDefault="007359DC" w:rsidP="00307FA4">
      <w:pPr>
        <w:pStyle w:val="BodyNote"/>
        <w:numPr>
          <w:ilvl w:val="0"/>
          <w:numId w:val="64"/>
        </w:numPr>
        <w:rPr>
          <w:i w:val="0"/>
        </w:rPr>
      </w:pPr>
      <w:r w:rsidRPr="000A4463">
        <w:rPr>
          <w:i w:val="0"/>
        </w:rPr>
        <w:lastRenderedPageBreak/>
        <w:t xml:space="preserve">Select the </w:t>
      </w:r>
      <w:r w:rsidRPr="000A4463">
        <w:rPr>
          <w:rStyle w:val="Command"/>
          <w:i w:val="0"/>
        </w:rPr>
        <w:t>View</w:t>
      </w:r>
      <w:r w:rsidRPr="000A4463">
        <w:rPr>
          <w:i w:val="0"/>
        </w:rPr>
        <w:t xml:space="preserve"> -&gt; </w:t>
      </w:r>
      <w:r w:rsidRPr="000A4463">
        <w:rPr>
          <w:rStyle w:val="Command"/>
          <w:i w:val="0"/>
        </w:rPr>
        <w:t>DBA</w:t>
      </w:r>
      <w:r w:rsidRPr="000A4463">
        <w:rPr>
          <w:i w:val="0"/>
        </w:rPr>
        <w:t xml:space="preserve"> menu option from the top dropdown menu</w:t>
      </w:r>
      <w:r w:rsidR="008C5026">
        <w:rPr>
          <w:i w:val="0"/>
        </w:rPr>
        <w:t xml:space="preserve"> to open up the DBA navigator panel</w:t>
      </w:r>
      <w:r w:rsidRPr="000A4463">
        <w:rPr>
          <w:i w:val="0"/>
        </w:rPr>
        <w:t>.</w:t>
      </w:r>
    </w:p>
    <w:p w14:paraId="013881A7"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684864" behindDoc="0" locked="0" layoutInCell="1" allowOverlap="1" wp14:anchorId="33B39FB6" wp14:editId="05673F44">
                <wp:simplePos x="0" y="0"/>
                <wp:positionH relativeFrom="column">
                  <wp:posOffset>1532890</wp:posOffset>
                </wp:positionH>
                <wp:positionV relativeFrom="paragraph">
                  <wp:posOffset>1003935</wp:posOffset>
                </wp:positionV>
                <wp:extent cx="730250" cy="164465"/>
                <wp:effectExtent l="57150" t="57150" r="69850" b="140335"/>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0250" cy="164465"/>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844DB4" id="_x0000_t32" coordsize="21600,21600" o:spt="32" o:oned="t" path="m,l21600,21600e" filled="f">
                <v:path arrowok="t" fillok="f" o:connecttype="none"/>
                <o:lock v:ext="edit" shapetype="t"/>
              </v:shapetype>
              <v:shape id="Straight Arrow Connector 192" o:spid="_x0000_s1026" type="#_x0000_t32" style="position:absolute;margin-left:120.7pt;margin-top:79.05pt;width:57.5pt;height:12.9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" strokecolor="red" strokeweight="2pt">
                <v:stroke endarrow="open"/>
                <v:shadow on="t" color="black" opacity="24903f" origin=",.5" offset="0,.55556mm"/>
              </v:shape>
            </w:pict>
          </mc:Fallback>
        </mc:AlternateContent>
      </w:r>
      <w:r w:rsidRPr="000A4463">
        <w:rPr>
          <w:i w:val="0"/>
          <w:noProof/>
          <w:lang w:eastAsia="en-US"/>
        </w:rPr>
        <w:drawing>
          <wp:inline distT="0" distB="0" distL="0" distR="0" wp14:anchorId="1FC7A3D6" wp14:editId="64F2D830">
            <wp:extent cx="2658140" cy="1855255"/>
            <wp:effectExtent l="57150" t="57150" r="123190" b="107315"/>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b="20183"/>
                    <a:stretch/>
                  </pic:blipFill>
                  <pic:spPr bwMode="auto">
                    <a:xfrm>
                      <a:off x="0" y="0"/>
                      <a:ext cx="2667124" cy="18615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D28AB4" w14:textId="72F64E5B" w:rsidR="007359DC" w:rsidRPr="000A4463" w:rsidRDefault="003879B2" w:rsidP="00307FA4">
      <w:pPr>
        <w:pStyle w:val="BodyNote"/>
        <w:numPr>
          <w:ilvl w:val="0"/>
          <w:numId w:val="64"/>
        </w:numPr>
        <w:rPr>
          <w:i w:val="0"/>
        </w:rPr>
      </w:pPr>
      <w:r>
        <w:rPr>
          <w:i w:val="0"/>
        </w:rPr>
        <w:t>On the DBA pane</w:t>
      </w:r>
      <w:r w:rsidR="008C5026">
        <w:rPr>
          <w:i w:val="0"/>
        </w:rPr>
        <w:t>l</w:t>
      </w:r>
      <w:r w:rsidR="007359DC" w:rsidRPr="000A4463">
        <w:rPr>
          <w:i w:val="0"/>
        </w:rPr>
        <w:t>, click the green plus icon to create a new connection.</w:t>
      </w:r>
    </w:p>
    <w:p w14:paraId="7B200D94" w14:textId="06EC78F8" w:rsidR="007359DC" w:rsidRPr="000A4463" w:rsidRDefault="007359DC" w:rsidP="0005017A">
      <w:pPr>
        <w:pStyle w:val="BodyNote"/>
        <w:rPr>
          <w:i w:val="0"/>
        </w:rPr>
      </w:pPr>
      <w:r w:rsidRPr="000A4463">
        <w:rPr>
          <w:b/>
          <w:i w:val="0"/>
        </w:rPr>
        <w:t>Note</w:t>
      </w:r>
      <w:r w:rsidRPr="000A4463">
        <w:rPr>
          <w:i w:val="0"/>
        </w:rPr>
        <w:t xml:space="preserve">: </w:t>
      </w:r>
      <w:r w:rsidR="00B10F36">
        <w:t xml:space="preserve">you can </w:t>
      </w:r>
      <w:r w:rsidRPr="000A4463">
        <w:t xml:space="preserve">also right-click on </w:t>
      </w:r>
      <w:r w:rsidR="00B10F36">
        <w:t xml:space="preserve">the green plus sign under </w:t>
      </w:r>
      <w:r w:rsidRPr="000A4463">
        <w:t>Connections and select Add Connection.</w:t>
      </w:r>
    </w:p>
    <w:p w14:paraId="17B5EB9E"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685888" behindDoc="0" locked="0" layoutInCell="1" allowOverlap="1" wp14:anchorId="51F0A0FC" wp14:editId="535C8406">
                <wp:simplePos x="0" y="0"/>
                <wp:positionH relativeFrom="column">
                  <wp:posOffset>-60325</wp:posOffset>
                </wp:positionH>
                <wp:positionV relativeFrom="paragraph">
                  <wp:posOffset>246380</wp:posOffset>
                </wp:positionV>
                <wp:extent cx="381000" cy="355600"/>
                <wp:effectExtent l="76200" t="57150" r="95250" b="12065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5560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413A7514" id="Oval 190" o:spid="_x0000_s1026" style="position:absolute;margin-left:-4.75pt;margin-top:19.4pt;width:30pt;height:2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" filled="f" strokecolor="red">
                <v:shadow on="t" color="black" opacity="22936f" origin=",.5" offset="0,.63889mm"/>
              </v:oval>
            </w:pict>
          </mc:Fallback>
        </mc:AlternateContent>
      </w:r>
      <w:r w:rsidRPr="000A4463">
        <w:rPr>
          <w:i w:val="0"/>
          <w:noProof/>
          <w:lang w:eastAsia="en-US"/>
        </w:rPr>
        <w:drawing>
          <wp:inline distT="0" distB="0" distL="0" distR="0" wp14:anchorId="6F1E6129" wp14:editId="1F41CB2D">
            <wp:extent cx="1529445" cy="953589"/>
            <wp:effectExtent l="57150" t="57150" r="109220" b="11366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a:extLst>
                        <a:ext uri="{28A0092B-C50C-407E-A947-70E740481C1C}">
                          <a14:useLocalDpi xmlns:a14="http://schemas.microsoft.com/office/drawing/2010/main" val="0"/>
                        </a:ext>
                      </a:extLst>
                    </a:blip>
                    <a:srcRect l="4088" b="10931"/>
                    <a:stretch/>
                  </pic:blipFill>
                  <pic:spPr bwMode="auto">
                    <a:xfrm>
                      <a:off x="0" y="0"/>
                      <a:ext cx="1530474" cy="95423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DBA851" w14:textId="77777777" w:rsidR="000A4463" w:rsidRDefault="007359DC" w:rsidP="00307FA4">
      <w:pPr>
        <w:pStyle w:val="BodyNote"/>
        <w:numPr>
          <w:ilvl w:val="0"/>
          <w:numId w:val="64"/>
        </w:numPr>
        <w:rPr>
          <w:i w:val="0"/>
        </w:rPr>
      </w:pPr>
      <w:r w:rsidRPr="000A4463">
        <w:rPr>
          <w:i w:val="0"/>
        </w:rPr>
        <w:t xml:space="preserve">Select the </w:t>
      </w:r>
      <w:r w:rsidRPr="000A4463">
        <w:rPr>
          <w:rStyle w:val="Command"/>
          <w:i w:val="0"/>
        </w:rPr>
        <w:t>sys - CDB</w:t>
      </w:r>
      <w:r w:rsidRPr="000A4463">
        <w:rPr>
          <w:i w:val="0"/>
        </w:rPr>
        <w:t xml:space="preserve"> connection and click </w:t>
      </w:r>
      <w:r w:rsidRPr="000A4463">
        <w:rPr>
          <w:rStyle w:val="Command"/>
          <w:i w:val="0"/>
        </w:rPr>
        <w:t>OK</w:t>
      </w:r>
      <w:r w:rsidRPr="000A4463">
        <w:rPr>
          <w:i w:val="0"/>
        </w:rPr>
        <w:t xml:space="preserve">. </w:t>
      </w:r>
    </w:p>
    <w:p w14:paraId="391CC1D3" w14:textId="4C89CE07" w:rsidR="007359DC" w:rsidRPr="000A4463" w:rsidRDefault="007359DC" w:rsidP="0005017A">
      <w:pPr>
        <w:pStyle w:val="BodyNote"/>
        <w:rPr>
          <w:i w:val="0"/>
        </w:rPr>
      </w:pPr>
      <w:r w:rsidRPr="000A4463">
        <w:rPr>
          <w:b/>
          <w:i w:val="0"/>
        </w:rPr>
        <w:t>Note:</w:t>
      </w:r>
      <w:r w:rsidRPr="000A4463">
        <w:rPr>
          <w:i w:val="0"/>
        </w:rPr>
        <w:t xml:space="preserve"> </w:t>
      </w:r>
      <w:r w:rsidR="00B10F36">
        <w:rPr>
          <w:i w:val="0"/>
        </w:rPr>
        <w:t>“</w:t>
      </w:r>
      <w:r w:rsidRPr="000A4463">
        <w:t>sys – CDB</w:t>
      </w:r>
      <w:r w:rsidR="00B10F36">
        <w:t>” is the on premise</w:t>
      </w:r>
      <w:r w:rsidRPr="000A4463">
        <w:t xml:space="preserve"> database located on th</w:t>
      </w:r>
      <w:r w:rsidR="00B412DB">
        <w:t>e virtual client</w:t>
      </w:r>
      <w:r w:rsidRPr="000A4463">
        <w:t xml:space="preserve"> Image.</w:t>
      </w:r>
    </w:p>
    <w:p w14:paraId="1F4482B0" w14:textId="77777777" w:rsidR="007359DC" w:rsidRPr="000A4463" w:rsidRDefault="007359DC" w:rsidP="0005017A">
      <w:pPr>
        <w:pStyle w:val="BodyNote"/>
        <w:rPr>
          <w:i w:val="0"/>
        </w:rPr>
      </w:pPr>
      <w:r w:rsidRPr="000A4463">
        <w:rPr>
          <w:i w:val="0"/>
          <w:noProof/>
          <w:lang w:eastAsia="en-US"/>
        </w:rPr>
        <w:drawing>
          <wp:inline distT="0" distB="0" distL="0" distR="0" wp14:anchorId="50D82ED6" wp14:editId="3A1C2D87">
            <wp:extent cx="2627622" cy="1216660"/>
            <wp:effectExtent l="57150" t="57150" r="116205" b="11684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l="2426"/>
                    <a:stretch/>
                  </pic:blipFill>
                  <pic:spPr bwMode="auto">
                    <a:xfrm>
                      <a:off x="0" y="0"/>
                      <a:ext cx="2628518" cy="12170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5654E9" w14:textId="786CD725" w:rsidR="007359DC" w:rsidRPr="000A4463" w:rsidRDefault="007359DC" w:rsidP="00307FA4">
      <w:pPr>
        <w:pStyle w:val="BodyNote"/>
        <w:numPr>
          <w:ilvl w:val="0"/>
          <w:numId w:val="64"/>
        </w:numPr>
        <w:rPr>
          <w:i w:val="0"/>
        </w:rPr>
      </w:pPr>
      <w:r w:rsidRPr="000A4463">
        <w:rPr>
          <w:i w:val="0"/>
        </w:rPr>
        <w:t xml:space="preserve">Expand the </w:t>
      </w:r>
      <w:r w:rsidRPr="000A4463">
        <w:rPr>
          <w:rStyle w:val="Command"/>
          <w:i w:val="0"/>
        </w:rPr>
        <w:t xml:space="preserve">sys - CDB </w:t>
      </w:r>
      <w:r w:rsidRPr="00B10F36">
        <w:rPr>
          <w:rStyle w:val="Command"/>
          <w:b w:val="0"/>
          <w:i w:val="0"/>
        </w:rPr>
        <w:t>connect</w:t>
      </w:r>
      <w:r w:rsidR="00B10F36">
        <w:rPr>
          <w:rStyle w:val="Command"/>
          <w:b w:val="0"/>
          <w:i w:val="0"/>
        </w:rPr>
        <w:t xml:space="preserve">ion by </w:t>
      </w:r>
      <w:r w:rsidR="008154E4">
        <w:rPr>
          <w:rStyle w:val="Command"/>
          <w:b w:val="0"/>
          <w:i w:val="0"/>
        </w:rPr>
        <w:t xml:space="preserve">double clicking or by </w:t>
      </w:r>
      <w:r w:rsidR="00B10F36">
        <w:rPr>
          <w:rStyle w:val="Command"/>
          <w:b w:val="0"/>
          <w:i w:val="0"/>
        </w:rPr>
        <w:t xml:space="preserve">clicking on the plus sign, </w:t>
      </w:r>
      <w:r w:rsidRPr="000A4463">
        <w:rPr>
          <w:i w:val="0"/>
        </w:rPr>
        <w:t xml:space="preserve">then expand the </w:t>
      </w:r>
      <w:r w:rsidRPr="000A4463">
        <w:rPr>
          <w:rStyle w:val="Command"/>
          <w:i w:val="0"/>
        </w:rPr>
        <w:t>Container Database</w:t>
      </w:r>
      <w:r w:rsidRPr="000A4463">
        <w:rPr>
          <w:i w:val="0"/>
        </w:rPr>
        <w:t xml:space="preserve"> tree item. Click on the </w:t>
      </w:r>
      <w:r w:rsidRPr="000A4463">
        <w:rPr>
          <w:rStyle w:val="Command"/>
          <w:i w:val="0"/>
        </w:rPr>
        <w:t>ALPHAPDB</w:t>
      </w:r>
      <w:r w:rsidRPr="000A4463">
        <w:rPr>
          <w:i w:val="0"/>
        </w:rPr>
        <w:t xml:space="preserve"> pluggable database </w:t>
      </w:r>
      <w:r w:rsidR="00B10F36">
        <w:rPr>
          <w:i w:val="0"/>
        </w:rPr>
        <w:t>item and view t</w:t>
      </w:r>
      <w:r w:rsidRPr="000A4463">
        <w:rPr>
          <w:i w:val="0"/>
        </w:rPr>
        <w:t>he details for the pluggable database.</w:t>
      </w:r>
    </w:p>
    <w:p w14:paraId="6504203F"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0ACF2564" wp14:editId="660B6603">
            <wp:extent cx="3472691" cy="1798477"/>
            <wp:effectExtent l="57150" t="57150" r="109220" b="10668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73142" cy="179871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A55F42A" w14:textId="77777777" w:rsidR="007359DC" w:rsidRDefault="007359DC" w:rsidP="00822BDC">
      <w:pPr>
        <w:pStyle w:val="Heading4"/>
        <w:numPr>
          <w:ilvl w:val="2"/>
          <w:numId w:val="9"/>
        </w:numPr>
        <w:rPr>
          <w:rStyle w:val="IntenseReference"/>
        </w:rPr>
      </w:pPr>
      <w:bookmarkStart w:id="34" w:name="_Toc424729654"/>
      <w:bookmarkStart w:id="35" w:name="_Toc463095440"/>
      <w:r w:rsidRPr="00EA023F">
        <w:rPr>
          <w:rStyle w:val="IntenseReference"/>
        </w:rPr>
        <w:t>Clone the ALPHAPDB</w:t>
      </w:r>
      <w:bookmarkEnd w:id="34"/>
      <w:bookmarkEnd w:id="35"/>
    </w:p>
    <w:p w14:paraId="4B034923" w14:textId="77777777" w:rsidR="007359DC" w:rsidRPr="000A4463" w:rsidRDefault="007359DC" w:rsidP="00307FA4">
      <w:pPr>
        <w:pStyle w:val="BodyNote"/>
        <w:numPr>
          <w:ilvl w:val="0"/>
          <w:numId w:val="64"/>
        </w:numPr>
        <w:rPr>
          <w:i w:val="0"/>
        </w:rPr>
      </w:pPr>
      <w:bookmarkStart w:id="36" w:name="OLE_LINK37"/>
      <w:r w:rsidRPr="000A4463">
        <w:rPr>
          <w:i w:val="0"/>
        </w:rPr>
        <w:t xml:space="preserve">In the DBA Navigator panel, right click on the ALPHAPDB pluggable database and select </w:t>
      </w:r>
      <w:bookmarkEnd w:id="36"/>
      <w:r w:rsidRPr="000A4463">
        <w:rPr>
          <w:i w:val="0"/>
        </w:rPr>
        <w:t xml:space="preserve">the </w:t>
      </w:r>
      <w:r w:rsidRPr="000A4463">
        <w:rPr>
          <w:rStyle w:val="Command"/>
          <w:i w:val="0"/>
        </w:rPr>
        <w:t>Clone Pluggable Database…</w:t>
      </w:r>
      <w:r w:rsidRPr="000A4463">
        <w:rPr>
          <w:i w:val="0"/>
        </w:rPr>
        <w:t xml:space="preserve"> menu option.</w:t>
      </w:r>
    </w:p>
    <w:p w14:paraId="58199ADB" w14:textId="77777777" w:rsidR="007359DC" w:rsidRPr="000A4463" w:rsidRDefault="007359DC" w:rsidP="0005017A">
      <w:pPr>
        <w:pStyle w:val="BodyNote"/>
        <w:rPr>
          <w:i w:val="0"/>
        </w:rPr>
      </w:pPr>
      <w:r w:rsidRPr="000A4463">
        <w:rPr>
          <w:i w:val="0"/>
          <w:noProof/>
          <w:lang w:eastAsia="en-US"/>
        </w:rPr>
        <w:drawing>
          <wp:inline distT="0" distB="0" distL="0" distR="0" wp14:anchorId="16F28775" wp14:editId="5E55765A">
            <wp:extent cx="1979468" cy="1461259"/>
            <wp:effectExtent l="57150" t="57150" r="116205" b="120015"/>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7">
                      <a:extLst>
                        <a:ext uri="{28A0092B-C50C-407E-A947-70E740481C1C}">
                          <a14:useLocalDpi xmlns:a14="http://schemas.microsoft.com/office/drawing/2010/main" val="0"/>
                        </a:ext>
                      </a:extLst>
                    </a:blip>
                    <a:srcRect b="26504"/>
                    <a:stretch/>
                  </pic:blipFill>
                  <pic:spPr bwMode="auto">
                    <a:xfrm>
                      <a:off x="0" y="0"/>
                      <a:ext cx="1980938" cy="146234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4E334D" w14:textId="1D1C782E" w:rsidR="007359DC" w:rsidRPr="000A4463" w:rsidRDefault="007359DC" w:rsidP="00307FA4">
      <w:pPr>
        <w:pStyle w:val="BodyNote"/>
        <w:numPr>
          <w:ilvl w:val="0"/>
          <w:numId w:val="64"/>
        </w:numPr>
        <w:rPr>
          <w:i w:val="0"/>
        </w:rPr>
      </w:pPr>
      <w:r w:rsidRPr="000A4463">
        <w:rPr>
          <w:i w:val="0"/>
        </w:rPr>
        <w:t>Enter the following:</w:t>
      </w:r>
      <w:r w:rsidR="00B10F36">
        <w:rPr>
          <w:i w:val="0"/>
        </w:rPr>
        <w:t xml:space="preserve">  </w:t>
      </w:r>
      <w:r w:rsidRPr="000A4463">
        <w:rPr>
          <w:i w:val="0"/>
        </w:rPr>
        <w:t>Database Name:</w:t>
      </w:r>
      <w:r w:rsidR="005866E3">
        <w:rPr>
          <w:i w:val="0"/>
        </w:rPr>
        <w:t xml:space="preserve"> </w:t>
      </w:r>
      <w:r w:rsidRPr="000A4463">
        <w:rPr>
          <w:b/>
          <w:i w:val="0"/>
        </w:rPr>
        <w:t>ALPHACLONE</w:t>
      </w:r>
    </w:p>
    <w:p w14:paraId="1F12F814" w14:textId="4F35E295" w:rsidR="007359DC" w:rsidRPr="000A4463" w:rsidRDefault="000A2265" w:rsidP="0005017A">
      <w:pPr>
        <w:pStyle w:val="BodyNote"/>
        <w:rPr>
          <w:i w:val="0"/>
        </w:rPr>
      </w:pPr>
      <w:r>
        <w:rPr>
          <w:i w:val="0"/>
          <w:noProof/>
          <w:lang w:eastAsia="en-US"/>
        </w:rPr>
        <w:drawing>
          <wp:inline distT="0" distB="0" distL="0" distR="0" wp14:anchorId="43680605" wp14:editId="0FAA3ECE">
            <wp:extent cx="3432378" cy="2419350"/>
            <wp:effectExtent l="57150" t="57150" r="111125" b="11430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38823" cy="2423893"/>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5C3C858" w14:textId="3533C0D7" w:rsidR="007359DC" w:rsidRPr="00D55567" w:rsidRDefault="007359DC" w:rsidP="00307FA4">
      <w:pPr>
        <w:pStyle w:val="BodyNote"/>
        <w:numPr>
          <w:ilvl w:val="0"/>
          <w:numId w:val="64"/>
        </w:numPr>
        <w:rPr>
          <w:i w:val="0"/>
        </w:rPr>
      </w:pPr>
      <w:r w:rsidRPr="000A4463">
        <w:rPr>
          <w:i w:val="0"/>
        </w:rPr>
        <w:t xml:space="preserve">Select </w:t>
      </w:r>
      <w:r w:rsidRPr="000A4463">
        <w:rPr>
          <w:rStyle w:val="Command"/>
          <w:i w:val="0"/>
        </w:rPr>
        <w:t>Custom Names</w:t>
      </w:r>
      <w:r w:rsidRPr="000A4463">
        <w:rPr>
          <w:i w:val="0"/>
        </w:rPr>
        <w:t xml:space="preserve"> from </w:t>
      </w:r>
      <w:r w:rsidR="008154E4">
        <w:rPr>
          <w:i w:val="0"/>
        </w:rPr>
        <w:t xml:space="preserve">the </w:t>
      </w:r>
      <w:r w:rsidRPr="000A4463">
        <w:rPr>
          <w:i w:val="0"/>
        </w:rPr>
        <w:t xml:space="preserve">File Name Conversions </w:t>
      </w:r>
      <w:r w:rsidR="008154E4">
        <w:rPr>
          <w:i w:val="0"/>
        </w:rPr>
        <w:t xml:space="preserve">section </w:t>
      </w:r>
      <w:r w:rsidRPr="000A4463">
        <w:rPr>
          <w:i w:val="0"/>
        </w:rPr>
        <w:t>and review the Source File names</w:t>
      </w:r>
      <w:r w:rsidR="00D55567">
        <w:rPr>
          <w:i w:val="0"/>
        </w:rPr>
        <w:t xml:space="preserve">.  Note </w:t>
      </w:r>
      <w:r w:rsidR="00D55567" w:rsidRPr="00D55567">
        <w:rPr>
          <w:i w:val="0"/>
        </w:rPr>
        <w:t xml:space="preserve">the </w:t>
      </w:r>
      <w:r w:rsidR="00D55567">
        <w:rPr>
          <w:i w:val="0"/>
        </w:rPr>
        <w:t xml:space="preserve">name </w:t>
      </w:r>
      <w:r w:rsidRPr="00D55567">
        <w:rPr>
          <w:i w:val="0"/>
        </w:rPr>
        <w:t>"</w:t>
      </w:r>
      <w:r w:rsidRPr="00D55567">
        <w:rPr>
          <w:b/>
          <w:i w:val="0"/>
        </w:rPr>
        <w:t>/AlphaPDB/</w:t>
      </w:r>
      <w:r w:rsidR="00D55567">
        <w:rPr>
          <w:i w:val="0"/>
        </w:rPr>
        <w:t xml:space="preserve">" for the directory </w:t>
      </w:r>
      <w:r w:rsidRPr="00D55567">
        <w:rPr>
          <w:i w:val="0"/>
        </w:rPr>
        <w:t xml:space="preserve">of the source file names.  For </w:t>
      </w:r>
      <w:r w:rsidRPr="00D55567">
        <w:rPr>
          <w:i w:val="0"/>
        </w:rPr>
        <w:lastRenderedPageBreak/>
        <w:t xml:space="preserve">a successful cloning operation, we must create new target files </w:t>
      </w:r>
      <w:r w:rsidR="008154E4">
        <w:rPr>
          <w:i w:val="0"/>
        </w:rPr>
        <w:t xml:space="preserve">that are </w:t>
      </w:r>
      <w:r w:rsidRPr="00D55567">
        <w:rPr>
          <w:i w:val="0"/>
        </w:rPr>
        <w:t>different than the source files.</w:t>
      </w:r>
    </w:p>
    <w:p w14:paraId="32E9B0D6" w14:textId="3FB9FA54" w:rsidR="007359DC" w:rsidRPr="000A4463" w:rsidRDefault="002256C1" w:rsidP="0005017A">
      <w:pPr>
        <w:pStyle w:val="BodyNote"/>
        <w:rPr>
          <w:i w:val="0"/>
        </w:rPr>
      </w:pPr>
      <w:r>
        <w:rPr>
          <w:i w:val="0"/>
          <w:noProof/>
          <w:lang w:eastAsia="en-US"/>
        </w:rPr>
        <w:drawing>
          <wp:inline distT="0" distB="0" distL="0" distR="0" wp14:anchorId="2AD25503" wp14:editId="11380BBA">
            <wp:extent cx="4499929" cy="3171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7579" cy="3177217"/>
                    </a:xfrm>
                    <a:prstGeom prst="rect">
                      <a:avLst/>
                    </a:prstGeom>
                    <a:noFill/>
                    <a:ln>
                      <a:noFill/>
                    </a:ln>
                  </pic:spPr>
                </pic:pic>
              </a:graphicData>
            </a:graphic>
          </wp:inline>
        </w:drawing>
      </w:r>
    </w:p>
    <w:p w14:paraId="4A31C58D" w14:textId="7A88BDB7" w:rsidR="007359DC" w:rsidRPr="00A96F06" w:rsidRDefault="007359DC" w:rsidP="0005017A">
      <w:pPr>
        <w:pStyle w:val="BodyNote"/>
      </w:pPr>
      <w:r w:rsidRPr="00A96F06">
        <w:rPr>
          <w:b/>
        </w:rPr>
        <w:t>Note</w:t>
      </w:r>
      <w:r w:rsidRPr="00A96F06">
        <w:t>: At this point we could manually change all the target files to poi</w:t>
      </w:r>
      <w:r w:rsidR="00D55567" w:rsidRPr="00A96F06">
        <w:t xml:space="preserve">nt to a different directory, but following are directions for an easier way to do this. </w:t>
      </w:r>
    </w:p>
    <w:p w14:paraId="3CE5FE3B" w14:textId="77777777" w:rsidR="00A96F06" w:rsidRDefault="007359DC" w:rsidP="00307FA4">
      <w:pPr>
        <w:pStyle w:val="BodyNote"/>
        <w:numPr>
          <w:ilvl w:val="0"/>
          <w:numId w:val="64"/>
        </w:numPr>
        <w:rPr>
          <w:i w:val="0"/>
        </w:rPr>
      </w:pPr>
      <w:r w:rsidRPr="000A4463">
        <w:rPr>
          <w:i w:val="0"/>
        </w:rPr>
        <w:t xml:space="preserve">Select </w:t>
      </w:r>
      <w:r w:rsidRPr="000A4463">
        <w:rPr>
          <w:rStyle w:val="Command"/>
          <w:i w:val="0"/>
        </w:rPr>
        <w:t>Custom Expressions</w:t>
      </w:r>
      <w:r w:rsidRPr="000A4463">
        <w:rPr>
          <w:i w:val="0"/>
        </w:rPr>
        <w:t xml:space="preserve"> from the File Name Conversions drop down. </w:t>
      </w:r>
    </w:p>
    <w:p w14:paraId="5C7F96B2" w14:textId="77777777" w:rsidR="00C466C1" w:rsidRDefault="007359DC" w:rsidP="00307FA4">
      <w:pPr>
        <w:pStyle w:val="BodyNote"/>
        <w:numPr>
          <w:ilvl w:val="0"/>
          <w:numId w:val="64"/>
        </w:numPr>
        <w:rPr>
          <w:i w:val="0"/>
        </w:rPr>
      </w:pPr>
      <w:r w:rsidRPr="000A4463">
        <w:rPr>
          <w:i w:val="0"/>
        </w:rPr>
        <w:t xml:space="preserve">Click the </w:t>
      </w:r>
      <w:r w:rsidRPr="000A4463">
        <w:rPr>
          <w:rStyle w:val="Command"/>
          <w:i w:val="0"/>
        </w:rPr>
        <w:t>green plus icon</w:t>
      </w:r>
    </w:p>
    <w:p w14:paraId="7E645A01" w14:textId="6C9BF2AF" w:rsidR="007359DC" w:rsidRPr="00C466C1" w:rsidRDefault="00C466C1" w:rsidP="00307FA4">
      <w:pPr>
        <w:pStyle w:val="BodyNote"/>
        <w:numPr>
          <w:ilvl w:val="0"/>
          <w:numId w:val="64"/>
        </w:numPr>
        <w:rPr>
          <w:i w:val="0"/>
        </w:rPr>
      </w:pPr>
      <w:r w:rsidRPr="00C466C1">
        <w:rPr>
          <w:i w:val="0"/>
        </w:rPr>
        <w:t>E</w:t>
      </w:r>
      <w:r w:rsidR="007359DC" w:rsidRPr="00C466C1">
        <w:rPr>
          <w:i w:val="0"/>
        </w:rPr>
        <w:t>nter the source directory portion we want to change, followed by the target for the new files.</w:t>
      </w:r>
      <w:r>
        <w:rPr>
          <w:i w:val="0"/>
        </w:rPr>
        <w:t xml:space="preserve">  Use the information from the table below being sure to </w:t>
      </w:r>
      <w:r w:rsidR="00D55567" w:rsidRPr="00C466C1">
        <w:rPr>
          <w:i w:val="0"/>
        </w:rPr>
        <w:t xml:space="preserve">use </w:t>
      </w:r>
      <w:r w:rsidR="007359DC" w:rsidRPr="00C466C1">
        <w:rPr>
          <w:i w:val="0"/>
        </w:rPr>
        <w:t>the indicated upper and lower case letters:</w:t>
      </w:r>
    </w:p>
    <w:tbl>
      <w:tblPr>
        <w:tblStyle w:val="TableGrid"/>
        <w:tblW w:w="0" w:type="auto"/>
        <w:tblLook w:val="04A0" w:firstRow="1" w:lastRow="0" w:firstColumn="1" w:lastColumn="0" w:noHBand="0" w:noVBand="1"/>
      </w:tblPr>
      <w:tblGrid>
        <w:gridCol w:w="4315"/>
        <w:gridCol w:w="4315"/>
      </w:tblGrid>
      <w:tr w:rsidR="00D55567" w14:paraId="5146F14E" w14:textId="77777777" w:rsidTr="00D55567">
        <w:tc>
          <w:tcPr>
            <w:tcW w:w="4315" w:type="dxa"/>
          </w:tcPr>
          <w:p w14:paraId="02530FE6" w14:textId="341BB987" w:rsidR="00D55567" w:rsidRPr="00EA7AA8" w:rsidRDefault="00D55567" w:rsidP="00D55567">
            <w:pPr>
              <w:pStyle w:val="BodyText"/>
              <w:rPr>
                <w:rFonts w:asciiTheme="minorHAnsi" w:hAnsiTheme="minorHAnsi" w:cs="Courier New"/>
                <w:b/>
              </w:rPr>
            </w:pPr>
            <w:r w:rsidRPr="00EA7AA8">
              <w:rPr>
                <w:rFonts w:asciiTheme="minorHAnsi" w:hAnsiTheme="minorHAnsi" w:cs="Courier New"/>
                <w:b/>
              </w:rPr>
              <w:t>Source File Pattern</w:t>
            </w:r>
          </w:p>
        </w:tc>
        <w:tc>
          <w:tcPr>
            <w:tcW w:w="4315" w:type="dxa"/>
          </w:tcPr>
          <w:p w14:paraId="47959A22" w14:textId="26A93547" w:rsidR="00D55567" w:rsidRPr="00A96F06" w:rsidRDefault="00D55567" w:rsidP="00D55567">
            <w:pPr>
              <w:pStyle w:val="BodyText"/>
              <w:rPr>
                <w:rFonts w:asciiTheme="minorHAnsi" w:hAnsiTheme="minorHAnsi" w:cs="Courier New"/>
              </w:rPr>
            </w:pPr>
            <w:r w:rsidRPr="00A96F06">
              <w:rPr>
                <w:rFonts w:asciiTheme="minorHAnsi" w:hAnsiTheme="minorHAnsi" w:cs="Courier New"/>
              </w:rPr>
              <w:t>AlphaPDB</w:t>
            </w:r>
          </w:p>
        </w:tc>
      </w:tr>
      <w:tr w:rsidR="00D55567" w14:paraId="2ED4C87A" w14:textId="77777777" w:rsidTr="00D55567">
        <w:tc>
          <w:tcPr>
            <w:tcW w:w="4315" w:type="dxa"/>
          </w:tcPr>
          <w:p w14:paraId="29A41DD8" w14:textId="446DB857" w:rsidR="00D55567" w:rsidRPr="00EA7AA8" w:rsidRDefault="00D55567" w:rsidP="00D55567">
            <w:pPr>
              <w:pStyle w:val="BodyText"/>
              <w:rPr>
                <w:rFonts w:asciiTheme="minorHAnsi" w:hAnsiTheme="minorHAnsi" w:cs="Courier New"/>
                <w:b/>
              </w:rPr>
            </w:pPr>
            <w:r w:rsidRPr="00EA7AA8">
              <w:rPr>
                <w:rFonts w:asciiTheme="minorHAnsi" w:hAnsiTheme="minorHAnsi" w:cs="Courier New"/>
                <w:b/>
              </w:rPr>
              <w:t>Target File Pattern</w:t>
            </w:r>
          </w:p>
        </w:tc>
        <w:tc>
          <w:tcPr>
            <w:tcW w:w="4315" w:type="dxa"/>
          </w:tcPr>
          <w:p w14:paraId="1819BF83" w14:textId="4045A963" w:rsidR="00D55567" w:rsidRPr="00A96F06" w:rsidRDefault="00D55567" w:rsidP="00D55567">
            <w:pPr>
              <w:pStyle w:val="BodyText"/>
              <w:rPr>
                <w:rFonts w:asciiTheme="minorHAnsi" w:hAnsiTheme="minorHAnsi" w:cs="Courier New"/>
              </w:rPr>
            </w:pPr>
            <w:r w:rsidRPr="00A96F06">
              <w:rPr>
                <w:rFonts w:asciiTheme="minorHAnsi" w:hAnsiTheme="minorHAnsi" w:cs="Courier New"/>
              </w:rPr>
              <w:t>AlphaClone</w:t>
            </w:r>
          </w:p>
        </w:tc>
      </w:tr>
    </w:tbl>
    <w:p w14:paraId="225F411B" w14:textId="77777777" w:rsidR="00D55567" w:rsidRPr="00D55567" w:rsidRDefault="00D55567" w:rsidP="00D55567">
      <w:pPr>
        <w:pStyle w:val="BodyText"/>
      </w:pPr>
    </w:p>
    <w:p w14:paraId="07E41D4B" w14:textId="3386BB27" w:rsidR="007359DC" w:rsidRPr="000A4463" w:rsidRDefault="002256C1" w:rsidP="0005017A">
      <w:pPr>
        <w:pStyle w:val="BodyNote"/>
        <w:rPr>
          <w:i w:val="0"/>
        </w:rPr>
      </w:pPr>
      <w:r>
        <w:rPr>
          <w:i w:val="0"/>
          <w:noProof/>
          <w:lang w:eastAsia="en-US"/>
        </w:rPr>
        <w:lastRenderedPageBreak/>
        <w:drawing>
          <wp:inline distT="0" distB="0" distL="0" distR="0" wp14:anchorId="40D170FC" wp14:editId="2E269C76">
            <wp:extent cx="4421472" cy="31242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25160" cy="3126806"/>
                    </a:xfrm>
                    <a:prstGeom prst="rect">
                      <a:avLst/>
                    </a:prstGeom>
                    <a:noFill/>
                    <a:ln>
                      <a:noFill/>
                    </a:ln>
                  </pic:spPr>
                </pic:pic>
              </a:graphicData>
            </a:graphic>
          </wp:inline>
        </w:drawing>
      </w:r>
    </w:p>
    <w:p w14:paraId="44C93917" w14:textId="77777777" w:rsidR="00D55567" w:rsidRDefault="007359DC" w:rsidP="00307FA4">
      <w:pPr>
        <w:pStyle w:val="BodyNote"/>
        <w:numPr>
          <w:ilvl w:val="0"/>
          <w:numId w:val="64"/>
        </w:numPr>
        <w:rPr>
          <w:i w:val="0"/>
        </w:rPr>
      </w:pPr>
      <w:r w:rsidRPr="000A4463">
        <w:rPr>
          <w:i w:val="0"/>
        </w:rPr>
        <w:t xml:space="preserve">Review the SQL statement by clicking on the SQL tab - note the </w:t>
      </w:r>
      <w:r w:rsidRPr="000A4463">
        <w:rPr>
          <w:b/>
          <w:i w:val="0"/>
        </w:rPr>
        <w:t>FILE_NAME_CONVERT</w:t>
      </w:r>
      <w:r w:rsidRPr="000A4463">
        <w:rPr>
          <w:i w:val="0"/>
        </w:rPr>
        <w:t xml:space="preserve"> clause mapping the existing files to new files in a new directory.  </w:t>
      </w:r>
    </w:p>
    <w:p w14:paraId="55447659" w14:textId="76A01127" w:rsidR="007359DC" w:rsidRPr="000A4463" w:rsidRDefault="007359DC" w:rsidP="00307FA4">
      <w:pPr>
        <w:pStyle w:val="BodyNote"/>
        <w:numPr>
          <w:ilvl w:val="0"/>
          <w:numId w:val="64"/>
        </w:numPr>
        <w:rPr>
          <w:i w:val="0"/>
        </w:rPr>
      </w:pPr>
      <w:r w:rsidRPr="000A4463">
        <w:rPr>
          <w:i w:val="0"/>
        </w:rPr>
        <w:t xml:space="preserve">Click the </w:t>
      </w:r>
      <w:r w:rsidRPr="000A4463">
        <w:rPr>
          <w:rStyle w:val="Command"/>
          <w:i w:val="0"/>
        </w:rPr>
        <w:t xml:space="preserve">Apply </w:t>
      </w:r>
      <w:r w:rsidRPr="000A4463">
        <w:rPr>
          <w:i w:val="0"/>
        </w:rPr>
        <w:t>button.</w:t>
      </w:r>
    </w:p>
    <w:p w14:paraId="3E7D25B3" w14:textId="0D9BDE1F" w:rsidR="007359DC" w:rsidRPr="000A4463" w:rsidRDefault="005866E3" w:rsidP="0005017A">
      <w:pPr>
        <w:pStyle w:val="BodyNote"/>
        <w:rPr>
          <w:i w:val="0"/>
        </w:rPr>
      </w:pPr>
      <w:r>
        <w:rPr>
          <w:i w:val="0"/>
          <w:noProof/>
          <w:lang w:eastAsia="en-US"/>
        </w:rPr>
        <w:drawing>
          <wp:inline distT="0" distB="0" distL="0" distR="0" wp14:anchorId="66DF7B1D" wp14:editId="1A4D360F">
            <wp:extent cx="3291840" cy="2286000"/>
            <wp:effectExtent l="57150" t="57150" r="118110" b="1143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91840" cy="22860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1022D75" w14:textId="77777777" w:rsidR="00D55567" w:rsidRDefault="007359DC" w:rsidP="00307FA4">
      <w:pPr>
        <w:pStyle w:val="BodyNote"/>
        <w:numPr>
          <w:ilvl w:val="0"/>
          <w:numId w:val="65"/>
        </w:numPr>
        <w:rPr>
          <w:i w:val="0"/>
        </w:rPr>
      </w:pPr>
      <w:r w:rsidRPr="000A4463">
        <w:rPr>
          <w:i w:val="0"/>
        </w:rPr>
        <w:t xml:space="preserve">SQL Developer shows the action in-progress message for roughly 1-2 minutes followed by a success message.  </w:t>
      </w:r>
    </w:p>
    <w:p w14:paraId="621C170C" w14:textId="2B96CE9A" w:rsidR="007359DC" w:rsidRPr="000A4463" w:rsidRDefault="007359DC" w:rsidP="00307FA4">
      <w:pPr>
        <w:pStyle w:val="BodyNote"/>
        <w:numPr>
          <w:ilvl w:val="0"/>
          <w:numId w:val="65"/>
        </w:numPr>
        <w:rPr>
          <w:i w:val="0"/>
        </w:rPr>
      </w:pPr>
      <w:r w:rsidRPr="000A4463">
        <w:rPr>
          <w:i w:val="0"/>
        </w:rPr>
        <w:t xml:space="preserve">Click </w:t>
      </w:r>
      <w:r w:rsidRPr="000A4463">
        <w:rPr>
          <w:rStyle w:val="Command"/>
          <w:i w:val="0"/>
        </w:rPr>
        <w:t>OK</w:t>
      </w:r>
      <w:r w:rsidRPr="000A4463">
        <w:rPr>
          <w:i w:val="0"/>
        </w:rPr>
        <w:t xml:space="preserve"> on the success message. </w:t>
      </w:r>
    </w:p>
    <w:p w14:paraId="6AAD0B16"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78048" behindDoc="0" locked="0" layoutInCell="1" allowOverlap="1" wp14:anchorId="71FF9408" wp14:editId="1F1F931A">
                <wp:simplePos x="0" y="0"/>
                <wp:positionH relativeFrom="column">
                  <wp:posOffset>4187052</wp:posOffset>
                </wp:positionH>
                <wp:positionV relativeFrom="paragraph">
                  <wp:posOffset>461313</wp:posOffset>
                </wp:positionV>
                <wp:extent cx="548640" cy="391795"/>
                <wp:effectExtent l="76200" t="57150" r="99060" b="122555"/>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 cy="39179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0F98D9C" id="Oval 182" o:spid="_x0000_s1026" style="position:absolute;margin-left:329.7pt;margin-top:36.3pt;width:43.2pt;height:30.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11572296" wp14:editId="195B0206">
            <wp:extent cx="2044685" cy="744583"/>
            <wp:effectExtent l="57150" t="57150" r="108585" b="11303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2">
                      <a:extLst>
                        <a:ext uri="{28A0092B-C50C-407E-A947-70E740481C1C}">
                          <a14:useLocalDpi xmlns:a14="http://schemas.microsoft.com/office/drawing/2010/main" val="0"/>
                        </a:ext>
                      </a:extLst>
                    </a:blip>
                    <a:srcRect l="1034" t="3707" r="2945" b="8482"/>
                    <a:stretch/>
                  </pic:blipFill>
                  <pic:spPr bwMode="auto">
                    <a:xfrm>
                      <a:off x="0" y="0"/>
                      <a:ext cx="2046999" cy="74542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0A4463">
        <w:rPr>
          <w:i w:val="0"/>
        </w:rPr>
        <w:t xml:space="preserve">       </w:t>
      </w:r>
      <w:r w:rsidRPr="000A4463">
        <w:rPr>
          <w:i w:val="0"/>
          <w:noProof/>
          <w:lang w:eastAsia="en-US"/>
        </w:rPr>
        <w:drawing>
          <wp:inline distT="0" distB="0" distL="0" distR="0" wp14:anchorId="02CE5CDE" wp14:editId="53694EC9">
            <wp:extent cx="2232436" cy="744583"/>
            <wp:effectExtent l="57150" t="57150" r="111125" b="113030"/>
            <wp:docPr id="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3">
                      <a:extLst>
                        <a:ext uri="{28A0092B-C50C-407E-A947-70E740481C1C}">
                          <a14:useLocalDpi xmlns:a14="http://schemas.microsoft.com/office/drawing/2010/main" val="0"/>
                        </a:ext>
                      </a:extLst>
                    </a:blip>
                    <a:srcRect l="454"/>
                    <a:stretch/>
                  </pic:blipFill>
                  <pic:spPr bwMode="auto">
                    <a:xfrm>
                      <a:off x="0" y="0"/>
                      <a:ext cx="2239202" cy="74684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B8F4222" w14:textId="77777777" w:rsidR="007359DC" w:rsidRPr="000A4463" w:rsidRDefault="007359DC" w:rsidP="00307FA4">
      <w:pPr>
        <w:pStyle w:val="BodyNote"/>
        <w:numPr>
          <w:ilvl w:val="0"/>
          <w:numId w:val="66"/>
        </w:numPr>
        <w:rPr>
          <w:i w:val="0"/>
        </w:rPr>
      </w:pPr>
      <w:r w:rsidRPr="000A4463">
        <w:rPr>
          <w:i w:val="0"/>
        </w:rPr>
        <w:t xml:space="preserve">Click on the </w:t>
      </w:r>
      <w:r w:rsidRPr="000A4463">
        <w:rPr>
          <w:rStyle w:val="Command"/>
          <w:i w:val="0"/>
        </w:rPr>
        <w:t>ALPHACLONE</w:t>
      </w:r>
      <w:r w:rsidRPr="000A4463">
        <w:rPr>
          <w:i w:val="0"/>
        </w:rPr>
        <w:t xml:space="preserve"> database in the DBA navigator to see the status of the database.</w:t>
      </w:r>
    </w:p>
    <w:p w14:paraId="11E8BE7D" w14:textId="77777777" w:rsidR="007359DC" w:rsidRPr="00D55567" w:rsidRDefault="007359DC" w:rsidP="0005017A">
      <w:pPr>
        <w:pStyle w:val="BodyNote"/>
      </w:pPr>
      <w:r w:rsidRPr="00D55567">
        <w:rPr>
          <w:b/>
        </w:rPr>
        <w:t>Note</w:t>
      </w:r>
      <w:r w:rsidRPr="00D55567">
        <w:t xml:space="preserve">: the cloned database shows an </w:t>
      </w:r>
      <w:r w:rsidRPr="00D55567">
        <w:rPr>
          <w:b/>
        </w:rPr>
        <w:t>OPEN_MODE</w:t>
      </w:r>
      <w:r w:rsidRPr="00D55567">
        <w:t xml:space="preserve"> of </w:t>
      </w:r>
      <w:r w:rsidRPr="00D55567">
        <w:rPr>
          <w:b/>
        </w:rPr>
        <w:t>MOUNTED</w:t>
      </w:r>
      <w:r w:rsidRPr="00D55567">
        <w:t xml:space="preserve"> indicating the database is plugged-in but is not open for access.</w:t>
      </w:r>
    </w:p>
    <w:p w14:paraId="28E0745D"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73952" behindDoc="0" locked="0" layoutInCell="1" allowOverlap="1" wp14:anchorId="09119A8B" wp14:editId="0A004E1D">
                <wp:simplePos x="0" y="0"/>
                <wp:positionH relativeFrom="column">
                  <wp:posOffset>354330</wp:posOffset>
                </wp:positionH>
                <wp:positionV relativeFrom="paragraph">
                  <wp:posOffset>655320</wp:posOffset>
                </wp:positionV>
                <wp:extent cx="835025" cy="341630"/>
                <wp:effectExtent l="76200" t="57150" r="79375" b="11557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5025" cy="34163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F0A7E17" id="Oval 180" o:spid="_x0000_s1026" style="position:absolute;margin-left:27.9pt;margin-top:51.6pt;width:65.75pt;height:26.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774976" behindDoc="0" locked="0" layoutInCell="1" allowOverlap="1" wp14:anchorId="72BD64D6" wp14:editId="48C160E3">
                <wp:simplePos x="0" y="0"/>
                <wp:positionH relativeFrom="column">
                  <wp:posOffset>1188085</wp:posOffset>
                </wp:positionH>
                <wp:positionV relativeFrom="paragraph">
                  <wp:posOffset>848360</wp:posOffset>
                </wp:positionV>
                <wp:extent cx="836930" cy="7620"/>
                <wp:effectExtent l="57150" t="95250" r="20320" b="163830"/>
                <wp:wrapNone/>
                <wp:docPr id="179" name="Straight Arrow Connector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930" cy="762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EC3A71A" id="Straight Arrow Connector 179" o:spid="_x0000_s1026" type="#_x0000_t32" style="position:absolute;margin-left:93.55pt;margin-top:66.8pt;width:65.9pt;height:.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" strokecolor="red" strokeweight="2pt">
                <v:stroke endarrow="open"/>
                <v:shadow on="t" color="black" opacity="24903f" origin=",.5" offset="0,.55556mm"/>
              </v:shape>
            </w:pict>
          </mc:Fallback>
        </mc:AlternateContent>
      </w:r>
      <w:r w:rsidRPr="000A4463">
        <w:rPr>
          <w:i w:val="0"/>
          <w:noProof/>
          <w:lang w:eastAsia="en-US"/>
        </w:rPr>
        <w:drawing>
          <wp:inline distT="0" distB="0" distL="0" distR="0" wp14:anchorId="55411B95" wp14:editId="3DAEC0B4">
            <wp:extent cx="4255011" cy="1572242"/>
            <wp:effectExtent l="57150" t="57150" r="107950" b="123825"/>
            <wp:docPr id="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4">
                      <a:extLst>
                        <a:ext uri="{28A0092B-C50C-407E-A947-70E740481C1C}">
                          <a14:useLocalDpi xmlns:a14="http://schemas.microsoft.com/office/drawing/2010/main" val="0"/>
                        </a:ext>
                      </a:extLst>
                    </a:blip>
                    <a:srcRect b="25602"/>
                    <a:stretch/>
                  </pic:blipFill>
                  <pic:spPr bwMode="auto">
                    <a:xfrm>
                      <a:off x="0" y="0"/>
                      <a:ext cx="4256348" cy="157273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DCDB0B" w14:textId="77777777" w:rsidR="007359DC" w:rsidRPr="000A4463" w:rsidRDefault="007359DC" w:rsidP="00307FA4">
      <w:pPr>
        <w:pStyle w:val="BodyNote"/>
        <w:numPr>
          <w:ilvl w:val="0"/>
          <w:numId w:val="66"/>
        </w:numPr>
        <w:rPr>
          <w:i w:val="0"/>
        </w:rPr>
      </w:pPr>
      <w:r w:rsidRPr="000A4463">
        <w:rPr>
          <w:i w:val="0"/>
        </w:rPr>
        <w:t xml:space="preserve">Click on the </w:t>
      </w:r>
      <w:r w:rsidRPr="000A4463">
        <w:rPr>
          <w:rStyle w:val="Command"/>
          <w:i w:val="0"/>
        </w:rPr>
        <w:t>Data Files</w:t>
      </w:r>
      <w:r w:rsidRPr="000A4463">
        <w:rPr>
          <w:i w:val="0"/>
        </w:rPr>
        <w:t xml:space="preserve"> tab for the ALPHACLONE to review the data files created during the cloning operation. </w:t>
      </w:r>
    </w:p>
    <w:p w14:paraId="44CC04DF"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76000" behindDoc="0" locked="0" layoutInCell="1" allowOverlap="1" wp14:anchorId="65467255" wp14:editId="742383DE">
                <wp:simplePos x="0" y="0"/>
                <wp:positionH relativeFrom="column">
                  <wp:posOffset>433705</wp:posOffset>
                </wp:positionH>
                <wp:positionV relativeFrom="paragraph">
                  <wp:posOffset>191135</wp:posOffset>
                </wp:positionV>
                <wp:extent cx="541655" cy="325755"/>
                <wp:effectExtent l="76200" t="57150" r="67945" b="112395"/>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655" cy="32575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4F4958A8" id="Oval 178" o:spid="_x0000_s1026" style="position:absolute;margin-left:34.15pt;margin-top:15.05pt;width:42.65pt;height:25.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" filled="f" strokecolor="red">
                <v:shadow on="t" color="black" opacity="22936f" origin=",.5" offset="0,.63889mm"/>
              </v:oval>
            </w:pict>
          </mc:Fallback>
        </mc:AlternateContent>
      </w:r>
      <w:r w:rsidRPr="000A4463">
        <w:rPr>
          <w:i w:val="0"/>
          <w:noProof/>
          <w:lang w:eastAsia="en-US"/>
        </w:rPr>
        <w:drawing>
          <wp:inline distT="0" distB="0" distL="0" distR="0" wp14:anchorId="67FEC139" wp14:editId="1186CA9F">
            <wp:extent cx="5486400" cy="1534860"/>
            <wp:effectExtent l="57150" t="57150" r="114300" b="122555"/>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153486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1E3AA9D" w14:textId="77777777" w:rsidR="007359DC" w:rsidRPr="00EA023F" w:rsidRDefault="007359DC" w:rsidP="00822BDC">
      <w:pPr>
        <w:pStyle w:val="Heading4"/>
        <w:numPr>
          <w:ilvl w:val="2"/>
          <w:numId w:val="9"/>
        </w:numPr>
        <w:rPr>
          <w:rStyle w:val="IntenseReference"/>
        </w:rPr>
      </w:pPr>
      <w:bookmarkStart w:id="37" w:name="_Toc463095441"/>
      <w:r w:rsidRPr="00EA023F">
        <w:rPr>
          <w:rStyle w:val="IntenseReference"/>
        </w:rPr>
        <w:t>Create SSH Host</w:t>
      </w:r>
      <w:bookmarkEnd w:id="37"/>
    </w:p>
    <w:p w14:paraId="76152D70" w14:textId="1C6454D4" w:rsidR="007359DC" w:rsidRDefault="00D55567" w:rsidP="0005017A">
      <w:pPr>
        <w:pStyle w:val="BodyNote"/>
        <w:rPr>
          <w:i w:val="0"/>
        </w:rPr>
      </w:pPr>
      <w:r>
        <w:rPr>
          <w:i w:val="0"/>
        </w:rPr>
        <w:t>In this section you will create SSH and SYS database cloud connections.</w:t>
      </w:r>
    </w:p>
    <w:p w14:paraId="3B450292" w14:textId="77777777" w:rsidR="00FA3891" w:rsidRPr="000A4463" w:rsidRDefault="00FA3891" w:rsidP="00FA3891">
      <w:pPr>
        <w:pStyle w:val="BodyNote"/>
        <w:rPr>
          <w:i w:val="0"/>
        </w:rPr>
      </w:pPr>
      <w:r w:rsidRPr="000A4463">
        <w:rPr>
          <w:i w:val="0"/>
        </w:rPr>
        <w:t>In the following steps you will record the IP addresse</w:t>
      </w:r>
      <w:r>
        <w:rPr>
          <w:i w:val="0"/>
        </w:rPr>
        <w:t>s</w:t>
      </w:r>
      <w:r w:rsidRPr="000A4463">
        <w:rPr>
          <w:i w:val="0"/>
        </w:rPr>
        <w:t xml:space="preserve"> of the Virtual Machine on which the cloud service runs </w:t>
      </w:r>
      <w:r>
        <w:rPr>
          <w:i w:val="0"/>
        </w:rPr>
        <w:t xml:space="preserve">and </w:t>
      </w:r>
      <w:r w:rsidRPr="000A4463">
        <w:rPr>
          <w:i w:val="0"/>
        </w:rPr>
        <w:t xml:space="preserve">configure </w:t>
      </w:r>
      <w:r>
        <w:rPr>
          <w:i w:val="0"/>
        </w:rPr>
        <w:t>SSH</w:t>
      </w:r>
      <w:r w:rsidRPr="000A4463">
        <w:rPr>
          <w:i w:val="0"/>
        </w:rPr>
        <w:t xml:space="preserve"> connectivity to </w:t>
      </w:r>
      <w:r w:rsidRPr="000A4463">
        <w:rPr>
          <w:rStyle w:val="Command"/>
          <w:i w:val="0"/>
        </w:rPr>
        <w:t>Alpha01A-DBCS</w:t>
      </w:r>
      <w:r w:rsidRPr="000A4463">
        <w:rPr>
          <w:i w:val="0"/>
        </w:rPr>
        <w:t>.</w:t>
      </w:r>
      <w:r>
        <w:rPr>
          <w:i w:val="0"/>
        </w:rPr>
        <w:t xml:space="preserve">  Then you will access the different monitoring, configuration, and development consoles available on Oracle Database Cloud Service.</w:t>
      </w:r>
    </w:p>
    <w:p w14:paraId="667670D0" w14:textId="77777777" w:rsidR="00FA3891" w:rsidRDefault="00FA3891" w:rsidP="00307FA4">
      <w:pPr>
        <w:pStyle w:val="BodyNote"/>
        <w:numPr>
          <w:ilvl w:val="0"/>
          <w:numId w:val="121"/>
        </w:numPr>
        <w:rPr>
          <w:i w:val="0"/>
        </w:rPr>
      </w:pPr>
      <w:r>
        <w:rPr>
          <w:i w:val="0"/>
        </w:rPr>
        <w:t>If you haven’t already noted down from the last lab, determine the Public IP address of Alpha01A-DBCS as we’ll be using that IP to set up our SSH connection for the data migration exercises.</w:t>
      </w:r>
    </w:p>
    <w:p w14:paraId="01731A79" w14:textId="7A691E8F" w:rsidR="00FA3891" w:rsidRDefault="003542D8" w:rsidP="00307FA4">
      <w:pPr>
        <w:pStyle w:val="BodyNote"/>
        <w:numPr>
          <w:ilvl w:val="0"/>
          <w:numId w:val="56"/>
        </w:numPr>
        <w:rPr>
          <w:i w:val="0"/>
        </w:rPr>
      </w:pPr>
      <w:r>
        <w:rPr>
          <w:i w:val="0"/>
        </w:rPr>
        <w:lastRenderedPageBreak/>
        <w:t>Open a brows</w:t>
      </w:r>
      <w:r w:rsidR="00CA0DCA">
        <w:rPr>
          <w:i w:val="0"/>
        </w:rPr>
        <w:t>er and login to cloud.oracle.com using the credentials provided by your instructor.</w:t>
      </w:r>
    </w:p>
    <w:p w14:paraId="473C805A" w14:textId="4F19D68B" w:rsidR="00FA3891" w:rsidRDefault="00CA0DCA" w:rsidP="00307FA4">
      <w:pPr>
        <w:pStyle w:val="BodyNote"/>
        <w:numPr>
          <w:ilvl w:val="0"/>
          <w:numId w:val="56"/>
        </w:numPr>
        <w:rPr>
          <w:i w:val="0"/>
        </w:rPr>
      </w:pPr>
      <w:r>
        <w:rPr>
          <w:i w:val="0"/>
        </w:rPr>
        <w:t>Click on the hamburger menu at the top right of the Database service section in the Dashboard and choose “</w:t>
      </w:r>
      <w:r w:rsidRPr="00CA0DCA">
        <w:rPr>
          <w:b/>
          <w:i w:val="0"/>
        </w:rPr>
        <w:t>Open Service Console</w:t>
      </w:r>
      <w:r>
        <w:rPr>
          <w:i w:val="0"/>
        </w:rPr>
        <w:t>”</w:t>
      </w:r>
    </w:p>
    <w:p w14:paraId="421DC350" w14:textId="25092E73" w:rsidR="00FA3891" w:rsidRPr="00FA3891" w:rsidRDefault="00134D99" w:rsidP="00FA3891">
      <w:pPr>
        <w:pStyle w:val="BodyText"/>
      </w:pPr>
      <w:r>
        <w:rPr>
          <w:noProof/>
          <w:lang w:eastAsia="en-US"/>
        </w:rPr>
        <w:drawing>
          <wp:inline distT="0" distB="0" distL="0" distR="0" wp14:anchorId="2E3A58F6" wp14:editId="7B17E9AF">
            <wp:extent cx="5486400" cy="1943100"/>
            <wp:effectExtent l="57150" t="57150" r="114300" b="1143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BEC0B8B" w14:textId="77777777" w:rsidR="00FA3891" w:rsidRPr="00FA3891" w:rsidRDefault="00FA3891" w:rsidP="00FA3891">
      <w:pPr>
        <w:pStyle w:val="BodyText"/>
      </w:pPr>
    </w:p>
    <w:p w14:paraId="61805F5F" w14:textId="68D2C5F5" w:rsidR="00FA3891" w:rsidRPr="000A4463" w:rsidRDefault="00FA3891" w:rsidP="00307FA4">
      <w:pPr>
        <w:pStyle w:val="BodyNote"/>
        <w:numPr>
          <w:ilvl w:val="0"/>
          <w:numId w:val="56"/>
        </w:numPr>
        <w:rPr>
          <w:i w:val="0"/>
        </w:rPr>
      </w:pPr>
      <w:r w:rsidRPr="000A4463">
        <w:rPr>
          <w:i w:val="0"/>
        </w:rPr>
        <w:t xml:space="preserve">Click on </w:t>
      </w:r>
      <w:r w:rsidRPr="000A4463">
        <w:rPr>
          <w:rStyle w:val="Command"/>
          <w:i w:val="0"/>
        </w:rPr>
        <w:t>Alpha01A-DBCS</w:t>
      </w:r>
      <w:r w:rsidRPr="000A4463">
        <w:rPr>
          <w:i w:val="0"/>
        </w:rPr>
        <w:t xml:space="preserve"> from the list of Database Instances</w:t>
      </w:r>
    </w:p>
    <w:p w14:paraId="14D7B288" w14:textId="77777777" w:rsidR="00FA3891" w:rsidRPr="000A4463" w:rsidRDefault="00FA3891" w:rsidP="00FA3891">
      <w:pPr>
        <w:pStyle w:val="BodyNote"/>
        <w:rPr>
          <w:i w:val="0"/>
        </w:rPr>
      </w:pPr>
      <w:r w:rsidRPr="000A4463">
        <w:rPr>
          <w:i w:val="0"/>
          <w:noProof/>
          <w:lang w:eastAsia="en-US"/>
        </w:rPr>
        <w:drawing>
          <wp:inline distT="0" distB="0" distL="0" distR="0" wp14:anchorId="47E461CD" wp14:editId="5F6CDA0E">
            <wp:extent cx="3067050" cy="952500"/>
            <wp:effectExtent l="57150" t="57150" r="114300" b="114300"/>
            <wp:docPr id="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srcRect/>
                    <a:stretch>
                      <a:fillRect/>
                    </a:stretch>
                  </pic:blipFill>
                  <pic:spPr bwMode="auto">
                    <a:xfrm>
                      <a:off x="0" y="0"/>
                      <a:ext cx="3067050" cy="95250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31E8B7EA" w14:textId="6385DA19" w:rsidR="00FA3891" w:rsidRPr="000A4463" w:rsidRDefault="00FA3891" w:rsidP="00307FA4">
      <w:pPr>
        <w:pStyle w:val="BodyNote"/>
        <w:numPr>
          <w:ilvl w:val="0"/>
          <w:numId w:val="57"/>
        </w:numPr>
        <w:rPr>
          <w:i w:val="0"/>
        </w:rPr>
      </w:pPr>
      <w:r w:rsidRPr="000A4463">
        <w:rPr>
          <w:i w:val="0"/>
        </w:rPr>
        <w:t>Note the</w:t>
      </w:r>
      <w:r>
        <w:rPr>
          <w:i w:val="0"/>
        </w:rPr>
        <w:t xml:space="preserve"> Public</w:t>
      </w:r>
      <w:r w:rsidRPr="000A4463">
        <w:rPr>
          <w:i w:val="0"/>
        </w:rPr>
        <w:t xml:space="preserve"> IP address of </w:t>
      </w:r>
      <w:r w:rsidRPr="000A4463">
        <w:rPr>
          <w:rStyle w:val="Command"/>
          <w:i w:val="0"/>
        </w:rPr>
        <w:t>Alpha01A-DBCS</w:t>
      </w:r>
      <w:r w:rsidRPr="000A4463">
        <w:rPr>
          <w:i w:val="0"/>
        </w:rPr>
        <w:t xml:space="preserve">. </w:t>
      </w:r>
      <w:r w:rsidR="00CA0DCA">
        <w:rPr>
          <w:i w:val="0"/>
        </w:rPr>
        <w:t xml:space="preserve">  The IP address for your lab will be different than the one in the below screenshot. </w:t>
      </w:r>
    </w:p>
    <w:p w14:paraId="4B19E3CD" w14:textId="2DA0F650" w:rsidR="00FA3891" w:rsidRPr="00FA3891" w:rsidRDefault="00CA0DCA" w:rsidP="00FA3891">
      <w:pPr>
        <w:pStyle w:val="BodyText"/>
      </w:pPr>
      <w:r>
        <w:rPr>
          <w:noProof/>
          <w:lang w:eastAsia="en-US"/>
        </w:rPr>
        <w:drawing>
          <wp:inline distT="0" distB="0" distL="0" distR="0" wp14:anchorId="47CF9B32" wp14:editId="6DF6321C">
            <wp:extent cx="5476875" cy="1162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76875" cy="1162050"/>
                    </a:xfrm>
                    <a:prstGeom prst="rect">
                      <a:avLst/>
                    </a:prstGeom>
                    <a:noFill/>
                    <a:ln>
                      <a:noFill/>
                    </a:ln>
                  </pic:spPr>
                </pic:pic>
              </a:graphicData>
            </a:graphic>
          </wp:inline>
        </w:drawing>
      </w:r>
    </w:p>
    <w:p w14:paraId="3DB6ADCA" w14:textId="31CC7FA6" w:rsidR="00277914" w:rsidRDefault="00CA0DCA" w:rsidP="00307FA4">
      <w:pPr>
        <w:pStyle w:val="BodyNote"/>
        <w:numPr>
          <w:ilvl w:val="0"/>
          <w:numId w:val="122"/>
        </w:numPr>
        <w:rPr>
          <w:i w:val="0"/>
        </w:rPr>
      </w:pPr>
      <w:r>
        <w:rPr>
          <w:i w:val="0"/>
        </w:rPr>
        <w:t xml:space="preserve">Now we can </w:t>
      </w:r>
      <w:r w:rsidR="007359DC" w:rsidRPr="000A4463">
        <w:rPr>
          <w:i w:val="0"/>
        </w:rPr>
        <w:t>setup a</w:t>
      </w:r>
      <w:r w:rsidR="00D55567">
        <w:rPr>
          <w:i w:val="0"/>
        </w:rPr>
        <w:t>n</w:t>
      </w:r>
      <w:r w:rsidR="007359DC" w:rsidRPr="000A4463">
        <w:rPr>
          <w:i w:val="0"/>
        </w:rPr>
        <w:t xml:space="preserve"> SSH host connection</w:t>
      </w:r>
      <w:r w:rsidR="00D55567">
        <w:rPr>
          <w:i w:val="0"/>
        </w:rPr>
        <w:t xml:space="preserve"> to the Database Cloud Service</w:t>
      </w:r>
      <w:r w:rsidR="007359DC" w:rsidRPr="000A4463">
        <w:rPr>
          <w:i w:val="0"/>
        </w:rPr>
        <w:t xml:space="preserve"> instance. </w:t>
      </w:r>
    </w:p>
    <w:p w14:paraId="257D0AD0" w14:textId="20574E87" w:rsidR="007359DC" w:rsidRPr="000A4463" w:rsidRDefault="003B44C6" w:rsidP="00307FA4">
      <w:pPr>
        <w:pStyle w:val="BodyNote"/>
        <w:numPr>
          <w:ilvl w:val="0"/>
          <w:numId w:val="66"/>
        </w:numPr>
        <w:rPr>
          <w:i w:val="0"/>
        </w:rPr>
      </w:pPr>
      <w:r>
        <w:rPr>
          <w:i w:val="0"/>
        </w:rPr>
        <w:t xml:space="preserve">Return to SQL Developer.  </w:t>
      </w:r>
      <w:r w:rsidR="007359DC" w:rsidRPr="000A4463">
        <w:rPr>
          <w:i w:val="0"/>
        </w:rPr>
        <w:t xml:space="preserve">From the top menu select </w:t>
      </w:r>
      <w:r w:rsidR="007359DC" w:rsidRPr="000A4463">
        <w:rPr>
          <w:rStyle w:val="Command"/>
          <w:i w:val="0"/>
        </w:rPr>
        <w:t>View -&gt; SSH</w:t>
      </w:r>
      <w:r w:rsidR="007359DC" w:rsidRPr="000A4463">
        <w:rPr>
          <w:i w:val="0"/>
        </w:rPr>
        <w:t xml:space="preserve"> to display SSH hosts panel on the left.</w:t>
      </w:r>
    </w:p>
    <w:p w14:paraId="4914A168"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5B32F328" wp14:editId="18ED5303">
            <wp:extent cx="3019425" cy="1854835"/>
            <wp:effectExtent l="57150" t="57150" r="123825" b="107315"/>
            <wp:docPr id="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srcRect/>
                    <a:stretch>
                      <a:fillRect/>
                    </a:stretch>
                  </pic:blipFill>
                  <pic:spPr bwMode="auto">
                    <a:xfrm>
                      <a:off x="0" y="0"/>
                      <a:ext cx="3019425" cy="185483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780F670" w14:textId="77777777" w:rsidR="007359DC" w:rsidRPr="000A4463" w:rsidRDefault="007359DC" w:rsidP="00307FA4">
      <w:pPr>
        <w:pStyle w:val="BodyNote"/>
        <w:numPr>
          <w:ilvl w:val="0"/>
          <w:numId w:val="66"/>
        </w:numPr>
        <w:rPr>
          <w:i w:val="0"/>
        </w:rPr>
      </w:pPr>
      <w:r w:rsidRPr="000A4463">
        <w:rPr>
          <w:i w:val="0"/>
        </w:rPr>
        <w:t xml:space="preserve">Right click on </w:t>
      </w:r>
      <w:r w:rsidRPr="000A4463">
        <w:rPr>
          <w:rStyle w:val="Command"/>
          <w:i w:val="0"/>
        </w:rPr>
        <w:t>SSH Hosts</w:t>
      </w:r>
      <w:r w:rsidRPr="000A4463">
        <w:rPr>
          <w:i w:val="0"/>
        </w:rPr>
        <w:t xml:space="preserve"> and select </w:t>
      </w:r>
      <w:r w:rsidRPr="000A4463">
        <w:rPr>
          <w:rStyle w:val="Command"/>
          <w:i w:val="0"/>
        </w:rPr>
        <w:t>New SSH Host</w:t>
      </w:r>
      <w:r w:rsidRPr="000A4463">
        <w:rPr>
          <w:i w:val="0"/>
        </w:rPr>
        <w:t>.</w:t>
      </w:r>
    </w:p>
    <w:p w14:paraId="697AF07D" w14:textId="77777777" w:rsidR="007359DC" w:rsidRPr="000A4463" w:rsidRDefault="007359DC" w:rsidP="0005017A">
      <w:pPr>
        <w:pStyle w:val="BodyNote"/>
        <w:rPr>
          <w:i w:val="0"/>
        </w:rPr>
      </w:pPr>
      <w:r w:rsidRPr="000A4463">
        <w:rPr>
          <w:i w:val="0"/>
          <w:noProof/>
          <w:lang w:eastAsia="en-US"/>
        </w:rPr>
        <w:drawing>
          <wp:inline distT="0" distB="0" distL="0" distR="0" wp14:anchorId="44BE566A" wp14:editId="639650DC">
            <wp:extent cx="3036570" cy="880110"/>
            <wp:effectExtent l="57150" t="57150" r="106680" b="1104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srcRect/>
                    <a:stretch>
                      <a:fillRect/>
                    </a:stretch>
                  </pic:blipFill>
                  <pic:spPr bwMode="auto">
                    <a:xfrm>
                      <a:off x="0" y="0"/>
                      <a:ext cx="3036570" cy="88011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C68E864" w14:textId="3AB04791" w:rsidR="007359DC" w:rsidRDefault="0098007B" w:rsidP="0005017A">
      <w:pPr>
        <w:pStyle w:val="BodyNote"/>
        <w:rPr>
          <w:i w:val="0"/>
        </w:rPr>
      </w:pPr>
      <w:r>
        <w:rPr>
          <w:i w:val="0"/>
        </w:rPr>
        <w:t xml:space="preserve">Enter the following information to configure the SSH connection to the </w:t>
      </w:r>
      <w:r w:rsidR="007359DC" w:rsidRPr="000A4463">
        <w:rPr>
          <w:i w:val="0"/>
        </w:rPr>
        <w:t>DBCS instance</w:t>
      </w:r>
    </w:p>
    <w:tbl>
      <w:tblPr>
        <w:tblStyle w:val="TableGrid"/>
        <w:tblW w:w="0" w:type="auto"/>
        <w:tblLook w:val="04A0" w:firstRow="1" w:lastRow="0" w:firstColumn="1" w:lastColumn="0" w:noHBand="0" w:noVBand="1"/>
      </w:tblPr>
      <w:tblGrid>
        <w:gridCol w:w="4315"/>
        <w:gridCol w:w="4315"/>
      </w:tblGrid>
      <w:tr w:rsidR="0098007B" w14:paraId="07BFF3E1" w14:textId="77777777" w:rsidTr="0098007B">
        <w:tc>
          <w:tcPr>
            <w:tcW w:w="4315" w:type="dxa"/>
          </w:tcPr>
          <w:p w14:paraId="60C5C979" w14:textId="2D0D6E56" w:rsidR="0098007B" w:rsidRPr="00EA7AA8" w:rsidRDefault="0098007B" w:rsidP="0098007B">
            <w:pPr>
              <w:pStyle w:val="BodyText"/>
              <w:rPr>
                <w:rFonts w:asciiTheme="minorHAnsi" w:hAnsiTheme="minorHAnsi"/>
                <w:b/>
              </w:rPr>
            </w:pPr>
            <w:r w:rsidRPr="00EA7AA8">
              <w:rPr>
                <w:rFonts w:asciiTheme="minorHAnsi" w:hAnsiTheme="minorHAnsi"/>
                <w:b/>
              </w:rPr>
              <w:t>Name</w:t>
            </w:r>
          </w:p>
        </w:tc>
        <w:tc>
          <w:tcPr>
            <w:tcW w:w="4315" w:type="dxa"/>
          </w:tcPr>
          <w:p w14:paraId="1ECF0A04" w14:textId="241823E5" w:rsidR="0098007B" w:rsidRPr="00EA7AA8" w:rsidRDefault="0098007B" w:rsidP="0098007B">
            <w:pPr>
              <w:pStyle w:val="BodyText"/>
              <w:rPr>
                <w:rFonts w:asciiTheme="minorHAnsi" w:hAnsiTheme="minorHAnsi"/>
                <w:b/>
              </w:rPr>
            </w:pPr>
            <w:r w:rsidRPr="00EA7AA8">
              <w:rPr>
                <w:rStyle w:val="Command"/>
                <w:rFonts w:asciiTheme="minorHAnsi" w:hAnsiTheme="minorHAnsi"/>
                <w:b w:val="0"/>
              </w:rPr>
              <w:t>Alpha01</w:t>
            </w:r>
            <w:r w:rsidR="003B2BEB">
              <w:rPr>
                <w:rStyle w:val="Command"/>
                <w:rFonts w:asciiTheme="minorHAnsi" w:hAnsiTheme="minorHAnsi"/>
                <w:b w:val="0"/>
              </w:rPr>
              <w:t>A</w:t>
            </w:r>
            <w:r w:rsidRPr="00EA7AA8">
              <w:rPr>
                <w:rStyle w:val="Command"/>
                <w:rFonts w:asciiTheme="minorHAnsi" w:hAnsiTheme="minorHAnsi"/>
                <w:b w:val="0"/>
              </w:rPr>
              <w:t>-DBCS</w:t>
            </w:r>
          </w:p>
        </w:tc>
      </w:tr>
      <w:tr w:rsidR="0098007B" w14:paraId="5F6D83A1" w14:textId="77777777" w:rsidTr="0098007B">
        <w:tc>
          <w:tcPr>
            <w:tcW w:w="4315" w:type="dxa"/>
          </w:tcPr>
          <w:p w14:paraId="69FBA998" w14:textId="6C33A7C5" w:rsidR="0098007B" w:rsidRPr="00EA7AA8" w:rsidRDefault="0098007B" w:rsidP="0098007B">
            <w:pPr>
              <w:pStyle w:val="BodyText"/>
              <w:rPr>
                <w:rFonts w:asciiTheme="minorHAnsi" w:hAnsiTheme="minorHAnsi"/>
                <w:b/>
              </w:rPr>
            </w:pPr>
            <w:r w:rsidRPr="00EA7AA8">
              <w:rPr>
                <w:rFonts w:asciiTheme="minorHAnsi" w:hAnsiTheme="minorHAnsi"/>
                <w:b/>
              </w:rPr>
              <w:t>Host</w:t>
            </w:r>
          </w:p>
        </w:tc>
        <w:tc>
          <w:tcPr>
            <w:tcW w:w="4315" w:type="dxa"/>
          </w:tcPr>
          <w:p w14:paraId="76A62886" w14:textId="3A6C148C" w:rsidR="0098007B" w:rsidRPr="00EA7AA8" w:rsidRDefault="0098007B" w:rsidP="00896C1A">
            <w:pPr>
              <w:pStyle w:val="BodyText"/>
              <w:rPr>
                <w:rFonts w:asciiTheme="minorHAnsi" w:hAnsiTheme="minorHAnsi"/>
                <w:b/>
              </w:rPr>
            </w:pPr>
            <w:r w:rsidRPr="00EA7AA8">
              <w:rPr>
                <w:rStyle w:val="Command"/>
                <w:rFonts w:asciiTheme="minorHAnsi" w:hAnsiTheme="minorHAnsi"/>
                <w:b w:val="0"/>
              </w:rPr>
              <w:t xml:space="preserve">Public IP </w:t>
            </w:r>
            <w:r w:rsidR="00896C1A">
              <w:rPr>
                <w:rStyle w:val="Command"/>
                <w:rFonts w:asciiTheme="minorHAnsi" w:hAnsiTheme="minorHAnsi"/>
                <w:b w:val="0"/>
              </w:rPr>
              <w:t>of Alpha01A-DBCS</w:t>
            </w:r>
          </w:p>
        </w:tc>
      </w:tr>
      <w:tr w:rsidR="0098007B" w14:paraId="413F1B77" w14:textId="77777777" w:rsidTr="0098007B">
        <w:tc>
          <w:tcPr>
            <w:tcW w:w="4315" w:type="dxa"/>
          </w:tcPr>
          <w:p w14:paraId="075FA783" w14:textId="0E0B4C55" w:rsidR="0098007B" w:rsidRPr="00EA7AA8" w:rsidRDefault="0098007B" w:rsidP="0098007B">
            <w:pPr>
              <w:pStyle w:val="BodyText"/>
              <w:rPr>
                <w:rFonts w:asciiTheme="minorHAnsi" w:hAnsiTheme="minorHAnsi"/>
                <w:b/>
              </w:rPr>
            </w:pPr>
            <w:r w:rsidRPr="00EA7AA8">
              <w:rPr>
                <w:rFonts w:asciiTheme="minorHAnsi" w:hAnsiTheme="minorHAnsi"/>
                <w:b/>
              </w:rPr>
              <w:t>Username</w:t>
            </w:r>
          </w:p>
        </w:tc>
        <w:tc>
          <w:tcPr>
            <w:tcW w:w="4315" w:type="dxa"/>
          </w:tcPr>
          <w:p w14:paraId="7BA9EEE7" w14:textId="627C1CB0" w:rsidR="0098007B" w:rsidRPr="00EA7AA8" w:rsidRDefault="0098007B" w:rsidP="0098007B">
            <w:pPr>
              <w:pStyle w:val="BodyText"/>
              <w:rPr>
                <w:rFonts w:asciiTheme="minorHAnsi" w:hAnsiTheme="minorHAnsi"/>
              </w:rPr>
            </w:pPr>
            <w:r w:rsidRPr="00EA7AA8">
              <w:rPr>
                <w:rFonts w:asciiTheme="minorHAnsi" w:hAnsiTheme="minorHAnsi"/>
              </w:rPr>
              <w:t>oracle</w:t>
            </w:r>
          </w:p>
        </w:tc>
      </w:tr>
    </w:tbl>
    <w:p w14:paraId="17B64691" w14:textId="77777777" w:rsidR="0098007B" w:rsidRPr="0098007B" w:rsidRDefault="0098007B" w:rsidP="0098007B">
      <w:pPr>
        <w:pStyle w:val="BodyText"/>
      </w:pPr>
    </w:p>
    <w:p w14:paraId="75E4A814" w14:textId="77777777" w:rsidR="007359DC" w:rsidRPr="000A4463" w:rsidRDefault="007359DC" w:rsidP="0005017A">
      <w:pPr>
        <w:pStyle w:val="BodyNote"/>
        <w:rPr>
          <w:i w:val="0"/>
        </w:rPr>
      </w:pPr>
      <w:r w:rsidRPr="000A4463">
        <w:rPr>
          <w:i w:val="0"/>
          <w:noProof/>
          <w:lang w:eastAsia="en-US"/>
        </w:rPr>
        <w:drawing>
          <wp:inline distT="0" distB="0" distL="0" distR="0" wp14:anchorId="5FF4EA6D" wp14:editId="18A8FFA9">
            <wp:extent cx="4254500" cy="1600200"/>
            <wp:effectExtent l="57150" t="57150" r="107950" b="11430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54500" cy="16002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011043F" w14:textId="77777777" w:rsidR="007359DC" w:rsidRPr="000A4463" w:rsidRDefault="007359DC" w:rsidP="00307FA4">
      <w:pPr>
        <w:pStyle w:val="BodyNote"/>
        <w:numPr>
          <w:ilvl w:val="0"/>
          <w:numId w:val="66"/>
        </w:numPr>
        <w:rPr>
          <w:i w:val="0"/>
        </w:rPr>
      </w:pPr>
      <w:r w:rsidRPr="000A4463">
        <w:rPr>
          <w:i w:val="0"/>
        </w:rPr>
        <w:t xml:space="preserve">Select </w:t>
      </w:r>
      <w:r w:rsidRPr="000A4463">
        <w:rPr>
          <w:rStyle w:val="Command"/>
          <w:i w:val="0"/>
        </w:rPr>
        <w:t>Use key file</w:t>
      </w:r>
      <w:r w:rsidRPr="000A4463">
        <w:rPr>
          <w:i w:val="0"/>
        </w:rPr>
        <w:t xml:space="preserve"> and click </w:t>
      </w:r>
      <w:r w:rsidRPr="000A4463">
        <w:rPr>
          <w:rStyle w:val="Command"/>
          <w:i w:val="0"/>
        </w:rPr>
        <w:t>Browse...</w:t>
      </w:r>
      <w:r w:rsidRPr="000A4463">
        <w:rPr>
          <w:i w:val="0"/>
        </w:rPr>
        <w:t xml:space="preserve"> Select file </w:t>
      </w:r>
      <w:r w:rsidRPr="000A4463">
        <w:rPr>
          <w:rStyle w:val="Command"/>
          <w:i w:val="0"/>
        </w:rPr>
        <w:t>/u01/OPCWorkshop/lab/labkey</w:t>
      </w:r>
      <w:r w:rsidRPr="000A4463">
        <w:rPr>
          <w:i w:val="0"/>
        </w:rPr>
        <w:t xml:space="preserve"> and click </w:t>
      </w:r>
      <w:r w:rsidRPr="000A4463">
        <w:rPr>
          <w:rStyle w:val="Command"/>
          <w:i w:val="0"/>
        </w:rPr>
        <w:t>Open</w:t>
      </w:r>
      <w:r w:rsidRPr="000A4463">
        <w:rPr>
          <w:i w:val="0"/>
        </w:rPr>
        <w:t>.</w:t>
      </w:r>
    </w:p>
    <w:p w14:paraId="07DCBDD5"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0B5FDD97" wp14:editId="2664B3EA">
            <wp:extent cx="5486400" cy="3586867"/>
            <wp:effectExtent l="57150" t="57150" r="114300" b="109220"/>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srcRect/>
                    <a:stretch>
                      <a:fillRect/>
                    </a:stretch>
                  </pic:blipFill>
                  <pic:spPr bwMode="auto">
                    <a:xfrm>
                      <a:off x="0" y="0"/>
                      <a:ext cx="5486400" cy="358686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A6B38CB" w14:textId="77777777" w:rsidR="007359DC" w:rsidRDefault="007359DC" w:rsidP="00307FA4">
      <w:pPr>
        <w:pStyle w:val="BodyNote"/>
        <w:numPr>
          <w:ilvl w:val="0"/>
          <w:numId w:val="66"/>
        </w:numPr>
        <w:rPr>
          <w:i w:val="0"/>
        </w:rPr>
      </w:pPr>
      <w:r w:rsidRPr="000A4463">
        <w:rPr>
          <w:i w:val="0"/>
        </w:rPr>
        <w:t xml:space="preserve">Click </w:t>
      </w:r>
      <w:r w:rsidRPr="000A4463">
        <w:rPr>
          <w:rStyle w:val="Command"/>
          <w:i w:val="0"/>
        </w:rPr>
        <w:t>Add a Local Port Forward</w:t>
      </w:r>
      <w:r w:rsidRPr="000A4463">
        <w:rPr>
          <w:i w:val="0"/>
        </w:rPr>
        <w:t xml:space="preserve"> and enter the following values:</w:t>
      </w:r>
    </w:p>
    <w:tbl>
      <w:tblPr>
        <w:tblStyle w:val="TableGrid"/>
        <w:tblW w:w="0" w:type="auto"/>
        <w:tblLook w:val="04A0" w:firstRow="1" w:lastRow="0" w:firstColumn="1" w:lastColumn="0" w:noHBand="0" w:noVBand="1"/>
      </w:tblPr>
      <w:tblGrid>
        <w:gridCol w:w="4315"/>
        <w:gridCol w:w="4315"/>
      </w:tblGrid>
      <w:tr w:rsidR="0098007B" w14:paraId="4DAE719A" w14:textId="77777777" w:rsidTr="0098007B">
        <w:tc>
          <w:tcPr>
            <w:tcW w:w="4315" w:type="dxa"/>
          </w:tcPr>
          <w:p w14:paraId="25CA7E7D" w14:textId="6CECCDD7" w:rsidR="0098007B" w:rsidRPr="00EA7AA8" w:rsidRDefault="0098007B" w:rsidP="0098007B">
            <w:pPr>
              <w:pStyle w:val="BodyText"/>
              <w:rPr>
                <w:rFonts w:asciiTheme="minorHAnsi" w:hAnsiTheme="minorHAnsi"/>
                <w:b/>
              </w:rPr>
            </w:pPr>
            <w:r w:rsidRPr="00EA7AA8">
              <w:rPr>
                <w:rFonts w:asciiTheme="minorHAnsi" w:hAnsiTheme="minorHAnsi"/>
                <w:b/>
              </w:rPr>
              <w:t>Name</w:t>
            </w:r>
          </w:p>
        </w:tc>
        <w:tc>
          <w:tcPr>
            <w:tcW w:w="4315" w:type="dxa"/>
          </w:tcPr>
          <w:p w14:paraId="646339D4" w14:textId="53A1A6E4" w:rsidR="0098007B" w:rsidRPr="00EA7AA8" w:rsidRDefault="0098007B" w:rsidP="0098007B">
            <w:pPr>
              <w:pStyle w:val="BodyText"/>
              <w:rPr>
                <w:rFonts w:asciiTheme="minorHAnsi" w:hAnsiTheme="minorHAnsi"/>
              </w:rPr>
            </w:pPr>
            <w:r w:rsidRPr="00EA7AA8">
              <w:rPr>
                <w:rFonts w:asciiTheme="minorHAnsi" w:hAnsiTheme="minorHAnsi"/>
              </w:rPr>
              <w:t>Database</w:t>
            </w:r>
          </w:p>
        </w:tc>
      </w:tr>
      <w:tr w:rsidR="0098007B" w14:paraId="0AF15761" w14:textId="77777777" w:rsidTr="0098007B">
        <w:tc>
          <w:tcPr>
            <w:tcW w:w="4315" w:type="dxa"/>
          </w:tcPr>
          <w:p w14:paraId="3848F6E4" w14:textId="7B8C6758" w:rsidR="0098007B" w:rsidRPr="00EA7AA8" w:rsidRDefault="0098007B" w:rsidP="0098007B">
            <w:pPr>
              <w:pStyle w:val="BodyText"/>
              <w:rPr>
                <w:rFonts w:asciiTheme="minorHAnsi" w:hAnsiTheme="minorHAnsi"/>
                <w:b/>
              </w:rPr>
            </w:pPr>
            <w:r w:rsidRPr="00EA7AA8">
              <w:rPr>
                <w:rFonts w:asciiTheme="minorHAnsi" w:hAnsiTheme="minorHAnsi"/>
                <w:b/>
              </w:rPr>
              <w:t>Host</w:t>
            </w:r>
          </w:p>
        </w:tc>
        <w:tc>
          <w:tcPr>
            <w:tcW w:w="4315" w:type="dxa"/>
          </w:tcPr>
          <w:p w14:paraId="6234496A" w14:textId="50710F81" w:rsidR="0098007B" w:rsidRPr="00EA7AA8" w:rsidRDefault="0098007B" w:rsidP="002256C1">
            <w:pPr>
              <w:pStyle w:val="BodyText"/>
              <w:rPr>
                <w:rFonts w:asciiTheme="minorHAnsi" w:hAnsiTheme="minorHAnsi"/>
              </w:rPr>
            </w:pPr>
            <w:r w:rsidRPr="00EA7AA8">
              <w:rPr>
                <w:rStyle w:val="Command"/>
                <w:rFonts w:asciiTheme="minorHAnsi" w:hAnsiTheme="minorHAnsi"/>
                <w:b w:val="0"/>
              </w:rPr>
              <w:t xml:space="preserve">Public IP </w:t>
            </w:r>
            <w:r w:rsidR="002256C1">
              <w:rPr>
                <w:rStyle w:val="Command"/>
                <w:rFonts w:asciiTheme="minorHAnsi" w:hAnsiTheme="minorHAnsi"/>
                <w:b w:val="0"/>
              </w:rPr>
              <w:t>of Alpha01A-DBCS</w:t>
            </w:r>
          </w:p>
        </w:tc>
      </w:tr>
      <w:tr w:rsidR="0098007B" w14:paraId="59F025F3" w14:textId="77777777" w:rsidTr="0098007B">
        <w:tc>
          <w:tcPr>
            <w:tcW w:w="4315" w:type="dxa"/>
          </w:tcPr>
          <w:p w14:paraId="67B1DEFB" w14:textId="27FB9EEE" w:rsidR="0098007B" w:rsidRPr="00EA7AA8" w:rsidRDefault="0098007B" w:rsidP="0098007B">
            <w:pPr>
              <w:pStyle w:val="BodyText"/>
              <w:rPr>
                <w:rFonts w:asciiTheme="minorHAnsi" w:hAnsiTheme="minorHAnsi"/>
                <w:b/>
              </w:rPr>
            </w:pPr>
            <w:r w:rsidRPr="00EA7AA8">
              <w:rPr>
                <w:rFonts w:asciiTheme="minorHAnsi" w:hAnsiTheme="minorHAnsi"/>
                <w:b/>
              </w:rPr>
              <w:t>Use specific local port</w:t>
            </w:r>
          </w:p>
        </w:tc>
        <w:tc>
          <w:tcPr>
            <w:tcW w:w="4315" w:type="dxa"/>
          </w:tcPr>
          <w:p w14:paraId="2DC42C9C" w14:textId="7B0CD3E5" w:rsidR="0098007B" w:rsidRPr="00EA7AA8" w:rsidRDefault="0098007B" w:rsidP="0098007B">
            <w:pPr>
              <w:pStyle w:val="BodyText"/>
              <w:rPr>
                <w:rFonts w:asciiTheme="minorHAnsi" w:hAnsiTheme="minorHAnsi"/>
              </w:rPr>
            </w:pPr>
            <w:r w:rsidRPr="00EA7AA8">
              <w:rPr>
                <w:rFonts w:asciiTheme="minorHAnsi" w:hAnsiTheme="minorHAnsi"/>
              </w:rPr>
              <w:t>1530</w:t>
            </w:r>
          </w:p>
        </w:tc>
      </w:tr>
    </w:tbl>
    <w:p w14:paraId="3869FC53" w14:textId="77777777" w:rsidR="007359DC" w:rsidRPr="0098007B" w:rsidRDefault="007359DC" w:rsidP="0005017A">
      <w:pPr>
        <w:pStyle w:val="BodyNote"/>
      </w:pPr>
      <w:r w:rsidRPr="0098007B">
        <w:rPr>
          <w:b/>
        </w:rPr>
        <w:t>NOTE</w:t>
      </w:r>
      <w:r w:rsidRPr="0098007B">
        <w:t>: We are using port 1530 since 1521 is already in use for our local database.</w:t>
      </w:r>
    </w:p>
    <w:p w14:paraId="5501C68E" w14:textId="77777777" w:rsidR="007359DC" w:rsidRPr="000A4463" w:rsidRDefault="007359DC" w:rsidP="0005017A">
      <w:pPr>
        <w:pStyle w:val="BodyNote"/>
        <w:rPr>
          <w:i w:val="0"/>
        </w:rPr>
      </w:pPr>
      <w:r w:rsidRPr="000A4463">
        <w:rPr>
          <w:i w:val="0"/>
          <w:noProof/>
          <w:lang w:eastAsia="en-US"/>
        </w:rPr>
        <w:drawing>
          <wp:inline distT="0" distB="0" distL="0" distR="0" wp14:anchorId="4E80E448" wp14:editId="0056D05C">
            <wp:extent cx="3366135" cy="1471424"/>
            <wp:effectExtent l="57150" t="57150" r="120015" b="1098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81169" cy="147799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02B1D96" w14:textId="77777777" w:rsidR="007359DC" w:rsidRPr="000A4463" w:rsidRDefault="007359DC" w:rsidP="00307FA4">
      <w:pPr>
        <w:pStyle w:val="BodyNote"/>
        <w:numPr>
          <w:ilvl w:val="0"/>
          <w:numId w:val="66"/>
        </w:numPr>
        <w:rPr>
          <w:rStyle w:val="Command"/>
          <w:b w:val="0"/>
          <w:bCs/>
          <w:i w:val="0"/>
          <w:noProof w:val="0"/>
          <w:color w:val="auto"/>
        </w:rPr>
      </w:pPr>
      <w:r w:rsidRPr="000A4463">
        <w:rPr>
          <w:i w:val="0"/>
        </w:rPr>
        <w:t xml:space="preserve">Verify the configuration and click </w:t>
      </w:r>
      <w:r w:rsidRPr="000A4463">
        <w:rPr>
          <w:rStyle w:val="Command"/>
          <w:i w:val="0"/>
        </w:rPr>
        <w:t>OK</w:t>
      </w:r>
    </w:p>
    <w:p w14:paraId="7E709862" w14:textId="77777777" w:rsidR="0098007B" w:rsidRDefault="007359DC" w:rsidP="00307FA4">
      <w:pPr>
        <w:pStyle w:val="BodyNote"/>
        <w:numPr>
          <w:ilvl w:val="0"/>
          <w:numId w:val="66"/>
        </w:numPr>
        <w:rPr>
          <w:i w:val="0"/>
        </w:rPr>
      </w:pPr>
      <w:r w:rsidRPr="000A4463">
        <w:rPr>
          <w:i w:val="0"/>
        </w:rPr>
        <w:t xml:space="preserve">Click the green plus sign </w:t>
      </w:r>
      <w:r w:rsidRPr="000A4463">
        <w:rPr>
          <w:i w:val="0"/>
          <w:noProof/>
          <w:lang w:eastAsia="en-US"/>
        </w:rPr>
        <w:drawing>
          <wp:inline distT="0" distB="0" distL="0" distR="0" wp14:anchorId="5C6B4457" wp14:editId="1D83FD51">
            <wp:extent cx="207010" cy="215900"/>
            <wp:effectExtent l="1905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srcRect/>
                    <a:stretch>
                      <a:fillRect/>
                    </a:stretch>
                  </pic:blipFill>
                  <pic:spPr bwMode="auto">
                    <a:xfrm>
                      <a:off x="0" y="0"/>
                      <a:ext cx="207010" cy="215900"/>
                    </a:xfrm>
                    <a:prstGeom prst="rect">
                      <a:avLst/>
                    </a:prstGeom>
                    <a:noFill/>
                    <a:ln w="9525">
                      <a:noFill/>
                      <a:miter lim="800000"/>
                      <a:headEnd/>
                      <a:tailEnd/>
                    </a:ln>
                  </pic:spPr>
                </pic:pic>
              </a:graphicData>
            </a:graphic>
          </wp:inline>
        </w:drawing>
      </w:r>
      <w:r w:rsidRPr="000A4463">
        <w:rPr>
          <w:i w:val="0"/>
        </w:rPr>
        <w:t xml:space="preserve"> in the Connections window to create a new </w:t>
      </w:r>
      <w:r w:rsidR="0098007B">
        <w:rPr>
          <w:i w:val="0"/>
        </w:rPr>
        <w:t xml:space="preserve">SQL Developer </w:t>
      </w:r>
      <w:r w:rsidRPr="000A4463">
        <w:rPr>
          <w:i w:val="0"/>
        </w:rPr>
        <w:t>connection</w:t>
      </w:r>
      <w:r w:rsidR="0098007B">
        <w:rPr>
          <w:i w:val="0"/>
        </w:rPr>
        <w:t xml:space="preserve"> to the Public Cloud Database SYS schema</w:t>
      </w:r>
    </w:p>
    <w:p w14:paraId="0F564FCB" w14:textId="5C249A6A" w:rsidR="007359DC" w:rsidRDefault="0098007B" w:rsidP="00307FA4">
      <w:pPr>
        <w:pStyle w:val="BodyNote"/>
        <w:numPr>
          <w:ilvl w:val="0"/>
          <w:numId w:val="66"/>
        </w:numPr>
        <w:rPr>
          <w:i w:val="0"/>
        </w:rPr>
      </w:pPr>
      <w:r>
        <w:rPr>
          <w:i w:val="0"/>
        </w:rPr>
        <w:lastRenderedPageBreak/>
        <w:t>E</w:t>
      </w:r>
      <w:r w:rsidR="007359DC" w:rsidRPr="000A4463">
        <w:rPr>
          <w:i w:val="0"/>
        </w:rPr>
        <w:t>nter the following connection details:</w:t>
      </w:r>
    </w:p>
    <w:tbl>
      <w:tblPr>
        <w:tblStyle w:val="TableGrid"/>
        <w:tblW w:w="0" w:type="auto"/>
        <w:tblLook w:val="04A0" w:firstRow="1" w:lastRow="0" w:firstColumn="1" w:lastColumn="0" w:noHBand="0" w:noVBand="1"/>
      </w:tblPr>
      <w:tblGrid>
        <w:gridCol w:w="3595"/>
        <w:gridCol w:w="5035"/>
      </w:tblGrid>
      <w:tr w:rsidR="0098007B" w14:paraId="7A76BF3F" w14:textId="77777777" w:rsidTr="0098007B">
        <w:tc>
          <w:tcPr>
            <w:tcW w:w="3595" w:type="dxa"/>
          </w:tcPr>
          <w:p w14:paraId="786A463E" w14:textId="1A71C1FC" w:rsidR="0098007B" w:rsidRPr="00EA7AA8" w:rsidRDefault="0098007B" w:rsidP="0098007B">
            <w:pPr>
              <w:pStyle w:val="BodyText"/>
              <w:rPr>
                <w:rFonts w:asciiTheme="minorHAnsi" w:hAnsiTheme="minorHAnsi"/>
                <w:b/>
              </w:rPr>
            </w:pPr>
            <w:r w:rsidRPr="00EA7AA8">
              <w:rPr>
                <w:rFonts w:asciiTheme="minorHAnsi" w:hAnsiTheme="minorHAnsi"/>
                <w:b/>
              </w:rPr>
              <w:t>Connection Name:</w:t>
            </w:r>
          </w:p>
        </w:tc>
        <w:tc>
          <w:tcPr>
            <w:tcW w:w="5035" w:type="dxa"/>
          </w:tcPr>
          <w:p w14:paraId="2015AC11" w14:textId="304994C6" w:rsidR="0098007B" w:rsidRPr="00EA7AA8" w:rsidRDefault="0098007B" w:rsidP="0098007B">
            <w:pPr>
              <w:pStyle w:val="BodyText"/>
              <w:rPr>
                <w:rFonts w:asciiTheme="minorHAnsi" w:hAnsiTheme="minorHAnsi"/>
              </w:rPr>
            </w:pPr>
            <w:r w:rsidRPr="00EA7AA8">
              <w:rPr>
                <w:rFonts w:asciiTheme="minorHAnsi" w:hAnsiTheme="minorHAnsi"/>
              </w:rPr>
              <w:t>sys - OPCDBCS</w:t>
            </w:r>
          </w:p>
        </w:tc>
      </w:tr>
      <w:tr w:rsidR="0098007B" w14:paraId="1A132757" w14:textId="77777777" w:rsidTr="0098007B">
        <w:tc>
          <w:tcPr>
            <w:tcW w:w="3595" w:type="dxa"/>
          </w:tcPr>
          <w:p w14:paraId="3893C122" w14:textId="192BA2DC" w:rsidR="0098007B" w:rsidRPr="00EA7AA8" w:rsidRDefault="0098007B" w:rsidP="0098007B">
            <w:pPr>
              <w:pStyle w:val="BodyText"/>
              <w:rPr>
                <w:rFonts w:asciiTheme="minorHAnsi" w:hAnsiTheme="minorHAnsi"/>
                <w:b/>
              </w:rPr>
            </w:pPr>
            <w:r w:rsidRPr="00EA7AA8">
              <w:rPr>
                <w:rFonts w:asciiTheme="minorHAnsi" w:hAnsiTheme="minorHAnsi"/>
                <w:b/>
              </w:rPr>
              <w:t>Username:</w:t>
            </w:r>
          </w:p>
        </w:tc>
        <w:tc>
          <w:tcPr>
            <w:tcW w:w="5035" w:type="dxa"/>
          </w:tcPr>
          <w:p w14:paraId="176508E6" w14:textId="63A12D84" w:rsidR="0098007B" w:rsidRPr="00EA7AA8" w:rsidRDefault="0098007B" w:rsidP="0098007B">
            <w:pPr>
              <w:pStyle w:val="BodyText"/>
              <w:rPr>
                <w:rFonts w:asciiTheme="minorHAnsi" w:hAnsiTheme="minorHAnsi"/>
              </w:rPr>
            </w:pPr>
            <w:r w:rsidRPr="00EA7AA8">
              <w:rPr>
                <w:rFonts w:asciiTheme="minorHAnsi" w:hAnsiTheme="minorHAnsi"/>
              </w:rPr>
              <w:t>sys</w:t>
            </w:r>
          </w:p>
        </w:tc>
      </w:tr>
      <w:tr w:rsidR="0098007B" w14:paraId="4CCBC1B5" w14:textId="77777777" w:rsidTr="0098007B">
        <w:tc>
          <w:tcPr>
            <w:tcW w:w="3595" w:type="dxa"/>
          </w:tcPr>
          <w:p w14:paraId="6BD8E887" w14:textId="6450EAAC" w:rsidR="0098007B" w:rsidRPr="00EA7AA8" w:rsidRDefault="0098007B" w:rsidP="0098007B">
            <w:pPr>
              <w:pStyle w:val="BodyText"/>
              <w:rPr>
                <w:rFonts w:asciiTheme="minorHAnsi" w:hAnsiTheme="minorHAnsi"/>
                <w:b/>
              </w:rPr>
            </w:pPr>
            <w:r w:rsidRPr="00EA7AA8">
              <w:rPr>
                <w:rFonts w:asciiTheme="minorHAnsi" w:hAnsiTheme="minorHAnsi"/>
                <w:b/>
              </w:rPr>
              <w:t>Password:</w:t>
            </w:r>
          </w:p>
        </w:tc>
        <w:tc>
          <w:tcPr>
            <w:tcW w:w="5035" w:type="dxa"/>
          </w:tcPr>
          <w:p w14:paraId="7B5D7E86" w14:textId="395C1637" w:rsidR="0098007B" w:rsidRPr="00EA7AA8" w:rsidRDefault="0098007B" w:rsidP="0098007B">
            <w:pPr>
              <w:pStyle w:val="BodyText"/>
              <w:rPr>
                <w:rFonts w:asciiTheme="minorHAnsi" w:hAnsiTheme="minorHAnsi"/>
              </w:rPr>
            </w:pPr>
            <w:r w:rsidRPr="00EA7AA8">
              <w:rPr>
                <w:rFonts w:asciiTheme="minorHAnsi" w:hAnsiTheme="minorHAnsi"/>
              </w:rPr>
              <w:t>Alpha2014_</w:t>
            </w:r>
          </w:p>
        </w:tc>
      </w:tr>
      <w:tr w:rsidR="0098007B" w14:paraId="338C37C7" w14:textId="77777777" w:rsidTr="0098007B">
        <w:tc>
          <w:tcPr>
            <w:tcW w:w="3595" w:type="dxa"/>
          </w:tcPr>
          <w:p w14:paraId="3FD30D4D" w14:textId="6A83FB69" w:rsidR="0098007B" w:rsidRPr="00EA7AA8" w:rsidRDefault="0098007B" w:rsidP="0098007B">
            <w:pPr>
              <w:pStyle w:val="BodyText"/>
              <w:rPr>
                <w:rFonts w:asciiTheme="minorHAnsi" w:hAnsiTheme="minorHAnsi"/>
                <w:b/>
              </w:rPr>
            </w:pPr>
            <w:r w:rsidRPr="00EA7AA8">
              <w:rPr>
                <w:rFonts w:asciiTheme="minorHAnsi" w:hAnsiTheme="minorHAnsi"/>
                <w:b/>
              </w:rPr>
              <w:t>Check:</w:t>
            </w:r>
          </w:p>
        </w:tc>
        <w:tc>
          <w:tcPr>
            <w:tcW w:w="5035" w:type="dxa"/>
          </w:tcPr>
          <w:p w14:paraId="1EB226EE" w14:textId="08B52E9B" w:rsidR="0098007B" w:rsidRPr="00EA7AA8" w:rsidRDefault="0098007B" w:rsidP="0098007B">
            <w:pPr>
              <w:pStyle w:val="BodyText"/>
              <w:rPr>
                <w:rFonts w:asciiTheme="minorHAnsi" w:hAnsiTheme="minorHAnsi"/>
              </w:rPr>
            </w:pPr>
            <w:r w:rsidRPr="00EA7AA8">
              <w:rPr>
                <w:rFonts w:asciiTheme="minorHAnsi" w:hAnsiTheme="minorHAnsi"/>
              </w:rPr>
              <w:t>“Save Password”</w:t>
            </w:r>
          </w:p>
        </w:tc>
      </w:tr>
      <w:tr w:rsidR="0098007B" w14:paraId="5A271753" w14:textId="77777777" w:rsidTr="0098007B">
        <w:tc>
          <w:tcPr>
            <w:tcW w:w="3595" w:type="dxa"/>
          </w:tcPr>
          <w:p w14:paraId="2544936E" w14:textId="35A3D7DE" w:rsidR="0098007B" w:rsidRPr="00EA7AA8" w:rsidRDefault="0098007B" w:rsidP="0098007B">
            <w:pPr>
              <w:pStyle w:val="BodyText"/>
              <w:rPr>
                <w:rFonts w:asciiTheme="minorHAnsi" w:hAnsiTheme="minorHAnsi"/>
                <w:b/>
              </w:rPr>
            </w:pPr>
            <w:r w:rsidRPr="00EA7AA8">
              <w:rPr>
                <w:rFonts w:asciiTheme="minorHAnsi" w:hAnsiTheme="minorHAnsi"/>
                <w:b/>
              </w:rPr>
              <w:t>Connection Type:</w:t>
            </w:r>
          </w:p>
        </w:tc>
        <w:tc>
          <w:tcPr>
            <w:tcW w:w="5035" w:type="dxa"/>
          </w:tcPr>
          <w:p w14:paraId="52D89709" w14:textId="29C99EEA" w:rsidR="0098007B" w:rsidRPr="00EA7AA8" w:rsidRDefault="0098007B" w:rsidP="0098007B">
            <w:pPr>
              <w:pStyle w:val="BodyText"/>
              <w:rPr>
                <w:rFonts w:asciiTheme="minorHAnsi" w:hAnsiTheme="minorHAnsi"/>
              </w:rPr>
            </w:pPr>
            <w:r w:rsidRPr="00EA7AA8">
              <w:rPr>
                <w:rFonts w:asciiTheme="minorHAnsi" w:hAnsiTheme="minorHAnsi"/>
              </w:rPr>
              <w:t>SSH</w:t>
            </w:r>
          </w:p>
        </w:tc>
      </w:tr>
      <w:tr w:rsidR="0098007B" w14:paraId="22B4EB17" w14:textId="77777777" w:rsidTr="0098007B">
        <w:tc>
          <w:tcPr>
            <w:tcW w:w="3595" w:type="dxa"/>
          </w:tcPr>
          <w:p w14:paraId="28B6A9F0" w14:textId="699D24A8" w:rsidR="0098007B" w:rsidRPr="00EA7AA8" w:rsidRDefault="0098007B" w:rsidP="0098007B">
            <w:pPr>
              <w:pStyle w:val="BodyText"/>
              <w:rPr>
                <w:rFonts w:asciiTheme="minorHAnsi" w:hAnsiTheme="minorHAnsi"/>
                <w:b/>
              </w:rPr>
            </w:pPr>
            <w:r w:rsidRPr="00EA7AA8">
              <w:rPr>
                <w:rFonts w:asciiTheme="minorHAnsi" w:hAnsiTheme="minorHAnsi"/>
                <w:b/>
              </w:rPr>
              <w:t>Role:</w:t>
            </w:r>
          </w:p>
        </w:tc>
        <w:tc>
          <w:tcPr>
            <w:tcW w:w="5035" w:type="dxa"/>
          </w:tcPr>
          <w:p w14:paraId="02A22D6A" w14:textId="36E25019" w:rsidR="0098007B" w:rsidRPr="00EA7AA8" w:rsidRDefault="0098007B" w:rsidP="0098007B">
            <w:pPr>
              <w:pStyle w:val="BodyText"/>
              <w:rPr>
                <w:rFonts w:asciiTheme="minorHAnsi" w:hAnsiTheme="minorHAnsi"/>
              </w:rPr>
            </w:pPr>
            <w:r w:rsidRPr="00EA7AA8">
              <w:rPr>
                <w:rFonts w:asciiTheme="minorHAnsi" w:hAnsiTheme="minorHAnsi"/>
              </w:rPr>
              <w:t>SYSDBA</w:t>
            </w:r>
          </w:p>
        </w:tc>
      </w:tr>
      <w:tr w:rsidR="0098007B" w14:paraId="0010F448" w14:textId="77777777" w:rsidTr="0098007B">
        <w:tc>
          <w:tcPr>
            <w:tcW w:w="3595" w:type="dxa"/>
          </w:tcPr>
          <w:p w14:paraId="11AB91F3" w14:textId="4C942609" w:rsidR="0098007B" w:rsidRPr="00EA7AA8" w:rsidRDefault="0098007B" w:rsidP="0098007B">
            <w:pPr>
              <w:pStyle w:val="BodyText"/>
              <w:rPr>
                <w:rFonts w:asciiTheme="minorHAnsi" w:hAnsiTheme="minorHAnsi"/>
                <w:b/>
              </w:rPr>
            </w:pPr>
            <w:r w:rsidRPr="00EA7AA8">
              <w:rPr>
                <w:rFonts w:asciiTheme="minorHAnsi" w:hAnsiTheme="minorHAnsi"/>
                <w:b/>
              </w:rPr>
              <w:t>Service Name:</w:t>
            </w:r>
          </w:p>
        </w:tc>
        <w:tc>
          <w:tcPr>
            <w:tcW w:w="5035" w:type="dxa"/>
          </w:tcPr>
          <w:p w14:paraId="7E0AD16B" w14:textId="65A235CF" w:rsidR="0098007B" w:rsidRPr="00EA7AA8" w:rsidRDefault="0098007B" w:rsidP="0098007B">
            <w:pPr>
              <w:pStyle w:val="BodyText"/>
              <w:rPr>
                <w:rFonts w:asciiTheme="minorHAnsi" w:hAnsiTheme="minorHAnsi"/>
              </w:rPr>
            </w:pPr>
            <w:r w:rsidRPr="00EA7AA8">
              <w:rPr>
                <w:rFonts w:asciiTheme="minorHAnsi" w:hAnsiTheme="minorHAnsi"/>
              </w:rPr>
              <w:t>ORCL.&lt;Your Domain ID&gt;.oraclecloud.internal</w:t>
            </w:r>
          </w:p>
        </w:tc>
      </w:tr>
    </w:tbl>
    <w:p w14:paraId="6FA5EA23" w14:textId="5F4B5A97" w:rsidR="007359DC" w:rsidRPr="000A4463" w:rsidRDefault="0098007B" w:rsidP="00A96F06">
      <w:pPr>
        <w:pStyle w:val="BodyText"/>
        <w:rPr>
          <w:i/>
        </w:rPr>
      </w:pPr>
      <w:r w:rsidRPr="0098007B">
        <w:rPr>
          <w:b/>
          <w:i/>
        </w:rPr>
        <w:t>Note:</w:t>
      </w:r>
      <w:r w:rsidRPr="0098007B">
        <w:rPr>
          <w:i/>
        </w:rPr>
        <w:t xml:space="preserve">  You can optionally select a color for the connection to differentiate it from other connections.</w:t>
      </w:r>
      <w:r w:rsidR="007359DC" w:rsidRPr="000A4463">
        <w:rPr>
          <w:i/>
          <w:noProof/>
          <w:lang w:eastAsia="en-US"/>
        </w:rPr>
        <w:drawing>
          <wp:anchor distT="0" distB="0" distL="114300" distR="114300" simplePos="0" relativeHeight="251835392" behindDoc="0" locked="0" layoutInCell="1" allowOverlap="1" wp14:anchorId="2D0BF18D" wp14:editId="6B99C020">
            <wp:simplePos x="0" y="0"/>
            <wp:positionH relativeFrom="column">
              <wp:posOffset>3976</wp:posOffset>
            </wp:positionH>
            <wp:positionV relativeFrom="paragraph">
              <wp:posOffset>0</wp:posOffset>
            </wp:positionV>
            <wp:extent cx="4533900" cy="2933700"/>
            <wp:effectExtent l="57150" t="57150" r="114300" b="11430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1.jpg"/>
                    <pic:cNvPicPr/>
                  </pic:nvPicPr>
                  <pic:blipFill>
                    <a:blip r:embed="rId125">
                      <a:extLst>
                        <a:ext uri="{28A0092B-C50C-407E-A947-70E740481C1C}">
                          <a14:useLocalDpi xmlns:a14="http://schemas.microsoft.com/office/drawing/2010/main" val="0"/>
                        </a:ext>
                      </a:extLst>
                    </a:blip>
                    <a:stretch>
                      <a:fillRect/>
                    </a:stretch>
                  </pic:blipFill>
                  <pic:spPr>
                    <a:xfrm>
                      <a:off x="0" y="0"/>
                      <a:ext cx="4533900" cy="29337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B1429EA" w14:textId="2B601D01" w:rsidR="007359DC" w:rsidRPr="000A4463" w:rsidRDefault="007359DC" w:rsidP="00307FA4">
      <w:pPr>
        <w:pStyle w:val="BodyNote"/>
        <w:numPr>
          <w:ilvl w:val="0"/>
          <w:numId w:val="67"/>
        </w:numPr>
        <w:rPr>
          <w:i w:val="0"/>
        </w:rPr>
      </w:pPr>
      <w:r w:rsidRPr="000A4463">
        <w:rPr>
          <w:i w:val="0"/>
        </w:rPr>
        <w:lastRenderedPageBreak/>
        <w:t xml:space="preserve">Click </w:t>
      </w:r>
      <w:r w:rsidRPr="000A4463">
        <w:rPr>
          <w:rStyle w:val="Command"/>
          <w:i w:val="0"/>
        </w:rPr>
        <w:t>Test</w:t>
      </w:r>
      <w:r w:rsidRPr="000A4463">
        <w:rPr>
          <w:i w:val="0"/>
        </w:rPr>
        <w:t xml:space="preserve"> to confirm the information was entered correctly.</w:t>
      </w:r>
      <w:r w:rsidR="00A96F06">
        <w:rPr>
          <w:i w:val="0"/>
        </w:rPr>
        <w:t xml:space="preserve">  Verify that you receive a ‘Success’ status.</w:t>
      </w:r>
    </w:p>
    <w:p w14:paraId="5F98D0BF" w14:textId="3082219B" w:rsidR="007359DC" w:rsidRPr="000A4463" w:rsidRDefault="00A96F06" w:rsidP="0005017A">
      <w:pPr>
        <w:pStyle w:val="BodyNote"/>
        <w:rPr>
          <w:i w:val="0"/>
        </w:rPr>
      </w:pPr>
      <w:r>
        <w:rPr>
          <w:i w:val="0"/>
          <w:noProof/>
          <w:lang w:eastAsia="en-US"/>
        </w:rPr>
        <w:drawing>
          <wp:inline distT="0" distB="0" distL="0" distR="0" wp14:anchorId="59C83B94" wp14:editId="046C8098">
            <wp:extent cx="5486400" cy="2891790"/>
            <wp:effectExtent l="57150" t="57150" r="114300" b="1181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89179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48D07F5" w14:textId="77777777" w:rsidR="007359DC" w:rsidRPr="000A4463" w:rsidRDefault="007359DC" w:rsidP="00307FA4">
      <w:pPr>
        <w:pStyle w:val="BodyNote"/>
        <w:numPr>
          <w:ilvl w:val="0"/>
          <w:numId w:val="67"/>
        </w:numPr>
        <w:rPr>
          <w:i w:val="0"/>
        </w:rPr>
      </w:pPr>
      <w:r w:rsidRPr="000A4463">
        <w:rPr>
          <w:i w:val="0"/>
        </w:rPr>
        <w:t xml:space="preserve">Click </w:t>
      </w:r>
      <w:r w:rsidRPr="000A4463">
        <w:rPr>
          <w:rStyle w:val="Command"/>
          <w:i w:val="0"/>
        </w:rPr>
        <w:t>Connect</w:t>
      </w:r>
      <w:r w:rsidRPr="000A4463">
        <w:rPr>
          <w:i w:val="0"/>
        </w:rPr>
        <w:t xml:space="preserve"> to save the connection information which opens a new SQL Worksheet.</w:t>
      </w:r>
    </w:p>
    <w:p w14:paraId="3176E9F1"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65760" behindDoc="0" locked="0" layoutInCell="1" allowOverlap="1" wp14:anchorId="057057E4" wp14:editId="518DE929">
                <wp:simplePos x="0" y="0"/>
                <wp:positionH relativeFrom="column">
                  <wp:posOffset>273050</wp:posOffset>
                </wp:positionH>
                <wp:positionV relativeFrom="paragraph">
                  <wp:posOffset>1285875</wp:posOffset>
                </wp:positionV>
                <wp:extent cx="1210945" cy="405765"/>
                <wp:effectExtent l="0" t="0" r="27305" b="13335"/>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0945" cy="405765"/>
                        </a:xfrm>
                        <a:prstGeom prst="ellipse">
                          <a:avLst/>
                        </a:prstGeom>
                        <a:noFill/>
                        <a:ln w="19050">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4BECE7" id="Oval 176" o:spid="_x0000_s1026" style="position:absolute;margin-left:21.5pt;margin-top:101.25pt;width:95.35pt;height:31.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" filled="f" strokecolor="#c00000" strokeweight="1.5pt"/>
            </w:pict>
          </mc:Fallback>
        </mc:AlternateContent>
      </w:r>
      <w:r w:rsidRPr="000A4463">
        <w:rPr>
          <w:i w:val="0"/>
          <w:noProof/>
          <w:lang w:eastAsia="en-US"/>
        </w:rPr>
        <w:drawing>
          <wp:inline distT="0" distB="0" distL="0" distR="0" wp14:anchorId="10A8F063" wp14:editId="4C36AE99">
            <wp:extent cx="4733925" cy="2152650"/>
            <wp:effectExtent l="57150" t="57150" r="123825" b="11430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3.jpg"/>
                    <pic:cNvPicPr/>
                  </pic:nvPicPr>
                  <pic:blipFill>
                    <a:blip r:embed="rId127">
                      <a:extLst>
                        <a:ext uri="{28A0092B-C50C-407E-A947-70E740481C1C}">
                          <a14:useLocalDpi xmlns:a14="http://schemas.microsoft.com/office/drawing/2010/main" val="0"/>
                        </a:ext>
                      </a:extLst>
                    </a:blip>
                    <a:stretch>
                      <a:fillRect/>
                    </a:stretch>
                  </pic:blipFill>
                  <pic:spPr>
                    <a:xfrm>
                      <a:off x="0" y="0"/>
                      <a:ext cx="4733925" cy="21526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9F99546" w14:textId="77777777" w:rsidR="007359DC" w:rsidRPr="00EA023F" w:rsidRDefault="007359DC" w:rsidP="00822BDC">
      <w:pPr>
        <w:pStyle w:val="Heading4"/>
        <w:numPr>
          <w:ilvl w:val="2"/>
          <w:numId w:val="9"/>
        </w:numPr>
        <w:rPr>
          <w:rStyle w:val="IntenseReference"/>
        </w:rPr>
      </w:pPr>
      <w:bookmarkStart w:id="38" w:name="_Toc463095442"/>
      <w:r w:rsidRPr="00EA023F">
        <w:rPr>
          <w:rStyle w:val="IntenseReference"/>
        </w:rPr>
        <w:t>Copy the Clone Pluggable Database to the Cloud</w:t>
      </w:r>
      <w:bookmarkEnd w:id="38"/>
    </w:p>
    <w:p w14:paraId="36E06649" w14:textId="73F8D065" w:rsidR="007359DC" w:rsidRPr="000A4463" w:rsidRDefault="00530BC4" w:rsidP="0005017A">
      <w:pPr>
        <w:pStyle w:val="BodyNote"/>
        <w:rPr>
          <w:b/>
          <w:i w:val="0"/>
        </w:rPr>
      </w:pPr>
      <w:r>
        <w:rPr>
          <w:i w:val="0"/>
        </w:rPr>
        <w:t>In this step we will copy the cloned pluggable database to the cloud using SQL Developer.</w:t>
      </w:r>
    </w:p>
    <w:p w14:paraId="59C0DFC6" w14:textId="04F70CC4" w:rsidR="007359DC" w:rsidRPr="000A4463" w:rsidRDefault="007359DC" w:rsidP="00307FA4">
      <w:pPr>
        <w:pStyle w:val="BodyNote"/>
        <w:numPr>
          <w:ilvl w:val="0"/>
          <w:numId w:val="67"/>
        </w:numPr>
        <w:rPr>
          <w:i w:val="0"/>
        </w:rPr>
      </w:pPr>
      <w:r w:rsidRPr="000A4463">
        <w:rPr>
          <w:i w:val="0"/>
        </w:rPr>
        <w:t xml:space="preserve">Click on </w:t>
      </w:r>
      <w:r w:rsidRPr="000A4463">
        <w:rPr>
          <w:rStyle w:val="Command"/>
          <w:i w:val="0"/>
        </w:rPr>
        <w:t>View</w:t>
      </w:r>
      <w:r w:rsidRPr="000A4463">
        <w:rPr>
          <w:rStyle w:val="Command"/>
          <w:i w:val="0"/>
        </w:rPr>
        <w:sym w:font="Wingdings" w:char="F0E0"/>
      </w:r>
      <w:r w:rsidRPr="000A4463">
        <w:rPr>
          <w:rStyle w:val="Command"/>
          <w:i w:val="0"/>
        </w:rPr>
        <w:t>Task Progress</w:t>
      </w:r>
      <w:r w:rsidRPr="000A4463">
        <w:rPr>
          <w:i w:val="0"/>
        </w:rPr>
        <w:t xml:space="preserve"> to open up the </w:t>
      </w:r>
      <w:r w:rsidR="005C1252">
        <w:rPr>
          <w:i w:val="0"/>
        </w:rPr>
        <w:t xml:space="preserve">Task Progress </w:t>
      </w:r>
      <w:r w:rsidRPr="000A4463">
        <w:rPr>
          <w:i w:val="0"/>
        </w:rPr>
        <w:t>window.</w:t>
      </w:r>
    </w:p>
    <w:p w14:paraId="5755A64A" w14:textId="04C21EDB" w:rsidR="007359DC" w:rsidRPr="000A4463" w:rsidRDefault="007359DC" w:rsidP="00307FA4">
      <w:pPr>
        <w:pStyle w:val="BodyNote"/>
        <w:numPr>
          <w:ilvl w:val="0"/>
          <w:numId w:val="67"/>
        </w:numPr>
        <w:rPr>
          <w:i w:val="0"/>
        </w:rPr>
      </w:pPr>
      <w:r w:rsidRPr="000A4463">
        <w:rPr>
          <w:i w:val="0"/>
        </w:rPr>
        <w:t xml:space="preserve">In the DBA window </w:t>
      </w:r>
      <w:r w:rsidR="005C1252">
        <w:rPr>
          <w:i w:val="0"/>
        </w:rPr>
        <w:t>expand ‘</w:t>
      </w:r>
      <w:r w:rsidR="005C1252" w:rsidRPr="005C1252">
        <w:rPr>
          <w:b/>
          <w:i w:val="0"/>
        </w:rPr>
        <w:t>sys – CDB</w:t>
      </w:r>
      <w:r w:rsidR="005C1252">
        <w:rPr>
          <w:i w:val="0"/>
        </w:rPr>
        <w:t>’ and expand ‘</w:t>
      </w:r>
      <w:r w:rsidR="005C1252" w:rsidRPr="005C1252">
        <w:rPr>
          <w:b/>
          <w:i w:val="0"/>
        </w:rPr>
        <w:t>Container Database</w:t>
      </w:r>
      <w:r w:rsidR="005C1252">
        <w:rPr>
          <w:i w:val="0"/>
        </w:rPr>
        <w:t xml:space="preserve">’, then </w:t>
      </w:r>
      <w:r w:rsidRPr="000A4463">
        <w:rPr>
          <w:i w:val="0"/>
        </w:rPr>
        <w:t xml:space="preserve">right-click on </w:t>
      </w:r>
      <w:r w:rsidRPr="000A4463">
        <w:rPr>
          <w:rStyle w:val="Command"/>
          <w:i w:val="0"/>
        </w:rPr>
        <w:t>ALPHACLONE</w:t>
      </w:r>
      <w:r w:rsidRPr="000A4463">
        <w:rPr>
          <w:i w:val="0"/>
        </w:rPr>
        <w:t xml:space="preserve"> and select “</w:t>
      </w:r>
      <w:r w:rsidRPr="000A4463">
        <w:rPr>
          <w:rStyle w:val="Command"/>
          <w:i w:val="0"/>
        </w:rPr>
        <w:t>Clone PDB to Oracle Cloud</w:t>
      </w:r>
      <w:r w:rsidRPr="000A4463">
        <w:rPr>
          <w:i w:val="0"/>
        </w:rPr>
        <w:t xml:space="preserve">” </w:t>
      </w:r>
    </w:p>
    <w:p w14:paraId="0BD94C4A"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66784" behindDoc="0" locked="0" layoutInCell="1" allowOverlap="1" wp14:anchorId="0EB27D26" wp14:editId="68D50237">
                <wp:simplePos x="0" y="0"/>
                <wp:positionH relativeFrom="column">
                  <wp:posOffset>1486701</wp:posOffset>
                </wp:positionH>
                <wp:positionV relativeFrom="paragraph">
                  <wp:posOffset>2195471</wp:posOffset>
                </wp:positionV>
                <wp:extent cx="1843405" cy="344805"/>
                <wp:effectExtent l="0" t="0" r="23495" b="17145"/>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3405" cy="344805"/>
                        </a:xfrm>
                        <a:prstGeom prst="ellipse">
                          <a:avLst/>
                        </a:prstGeom>
                        <a:noFill/>
                        <a:ln w="19050">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505F09" id="Oval 174" o:spid="_x0000_s1026" style="position:absolute;margin-left:117.05pt;margin-top:172.85pt;width:145.15pt;height:27.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" filled="f" strokecolor="#c00000" strokeweight="1.5pt"/>
            </w:pict>
          </mc:Fallback>
        </mc:AlternateContent>
      </w:r>
      <w:r w:rsidRPr="000A4463">
        <w:rPr>
          <w:i w:val="0"/>
          <w:noProof/>
          <w:lang w:eastAsia="en-US"/>
        </w:rPr>
        <w:drawing>
          <wp:inline distT="0" distB="0" distL="0" distR="0" wp14:anchorId="71308342" wp14:editId="4EC2E1A1">
            <wp:extent cx="3629025" cy="2628900"/>
            <wp:effectExtent l="57150" t="57150" r="123825" b="1143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5.jpg"/>
                    <pic:cNvPicPr/>
                  </pic:nvPicPr>
                  <pic:blipFill>
                    <a:blip r:embed="rId128">
                      <a:extLst>
                        <a:ext uri="{28A0092B-C50C-407E-A947-70E740481C1C}">
                          <a14:useLocalDpi xmlns:a14="http://schemas.microsoft.com/office/drawing/2010/main" val="0"/>
                        </a:ext>
                      </a:extLst>
                    </a:blip>
                    <a:stretch>
                      <a:fillRect/>
                    </a:stretch>
                  </pic:blipFill>
                  <pic:spPr>
                    <a:xfrm>
                      <a:off x="0" y="0"/>
                      <a:ext cx="3629025" cy="26289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A505979" w14:textId="7D10C2D5" w:rsidR="007359DC" w:rsidRPr="000A4463" w:rsidRDefault="00801A2B" w:rsidP="00307FA4">
      <w:pPr>
        <w:pStyle w:val="BodyNote"/>
        <w:numPr>
          <w:ilvl w:val="0"/>
          <w:numId w:val="68"/>
        </w:numPr>
        <w:rPr>
          <w:i w:val="0"/>
        </w:rPr>
      </w:pPr>
      <w:r>
        <w:rPr>
          <w:i w:val="0"/>
        </w:rPr>
        <w:t>Nothing needs to be changed in this window, verify that the default properties</w:t>
      </w:r>
      <w:r w:rsidR="007359DC" w:rsidRPr="000A4463">
        <w:rPr>
          <w:i w:val="0"/>
        </w:rPr>
        <w:t xml:space="preserve"> include your Public Cloud Connection. Click </w:t>
      </w:r>
      <w:r w:rsidR="007359DC" w:rsidRPr="000A4463">
        <w:rPr>
          <w:rStyle w:val="Command"/>
          <w:i w:val="0"/>
        </w:rPr>
        <w:t>Apply</w:t>
      </w:r>
      <w:r w:rsidR="007359DC" w:rsidRPr="000A4463">
        <w:rPr>
          <w:i w:val="0"/>
        </w:rPr>
        <w:t>.</w:t>
      </w:r>
    </w:p>
    <w:p w14:paraId="67853F56" w14:textId="0507B612" w:rsidR="007359DC" w:rsidRPr="000A4463" w:rsidRDefault="007359DC" w:rsidP="00307FA4">
      <w:pPr>
        <w:pStyle w:val="BodyNote"/>
        <w:numPr>
          <w:ilvl w:val="0"/>
          <w:numId w:val="69"/>
        </w:numPr>
        <w:rPr>
          <w:i w:val="0"/>
        </w:rPr>
      </w:pPr>
      <w:r w:rsidRPr="000A4463">
        <w:rPr>
          <w:i w:val="0"/>
        </w:rPr>
        <w:t xml:space="preserve">Source PDB: </w:t>
      </w:r>
      <w:r w:rsidR="00530BC4">
        <w:rPr>
          <w:i w:val="0"/>
        </w:rPr>
        <w:tab/>
      </w:r>
      <w:r w:rsidR="00530BC4">
        <w:rPr>
          <w:i w:val="0"/>
        </w:rPr>
        <w:tab/>
      </w:r>
      <w:r w:rsidRPr="000A4463">
        <w:rPr>
          <w:rStyle w:val="Command"/>
          <w:i w:val="0"/>
        </w:rPr>
        <w:t>ALPHACLONE</w:t>
      </w:r>
    </w:p>
    <w:p w14:paraId="7DDBB1E9" w14:textId="77777777" w:rsidR="007359DC" w:rsidRPr="000A4463" w:rsidRDefault="007359DC" w:rsidP="00307FA4">
      <w:pPr>
        <w:pStyle w:val="BodyNote"/>
        <w:numPr>
          <w:ilvl w:val="0"/>
          <w:numId w:val="69"/>
        </w:numPr>
        <w:rPr>
          <w:rStyle w:val="Command"/>
          <w:b w:val="0"/>
          <w:bCs/>
          <w:i w:val="0"/>
          <w:color w:val="333399"/>
        </w:rPr>
      </w:pPr>
      <w:r w:rsidRPr="000A4463">
        <w:rPr>
          <w:i w:val="0"/>
        </w:rPr>
        <w:t xml:space="preserve">Destination Connection: </w:t>
      </w:r>
      <w:r w:rsidRPr="000A4463">
        <w:rPr>
          <w:rStyle w:val="Command"/>
          <w:i w:val="0"/>
        </w:rPr>
        <w:t>sys - OPCDBCS</w:t>
      </w:r>
    </w:p>
    <w:p w14:paraId="70453885" w14:textId="13E0934E" w:rsidR="007359DC" w:rsidRPr="000A4463" w:rsidRDefault="007359DC" w:rsidP="00307FA4">
      <w:pPr>
        <w:pStyle w:val="BodyNote"/>
        <w:numPr>
          <w:ilvl w:val="0"/>
          <w:numId w:val="69"/>
        </w:numPr>
        <w:rPr>
          <w:i w:val="0"/>
        </w:rPr>
      </w:pPr>
      <w:r w:rsidRPr="000A4463">
        <w:rPr>
          <w:rStyle w:val="Command"/>
          <w:b w:val="0"/>
          <w:i w:val="0"/>
          <w:color w:val="333399"/>
        </w:rPr>
        <w:t xml:space="preserve">Action after clone: </w:t>
      </w:r>
      <w:r w:rsidR="00530BC4">
        <w:rPr>
          <w:rStyle w:val="Command"/>
          <w:b w:val="0"/>
          <w:i w:val="0"/>
          <w:color w:val="333399"/>
        </w:rPr>
        <w:tab/>
      </w:r>
      <w:r w:rsidRPr="000A4463">
        <w:rPr>
          <w:rStyle w:val="Command"/>
          <w:i w:val="0"/>
        </w:rPr>
        <w:t>RePlug</w:t>
      </w:r>
    </w:p>
    <w:p w14:paraId="2A963057" w14:textId="77777777" w:rsidR="007359DC" w:rsidRPr="000A4463" w:rsidRDefault="007359DC" w:rsidP="0005017A">
      <w:pPr>
        <w:pStyle w:val="BodyNote"/>
        <w:rPr>
          <w:i w:val="0"/>
        </w:rPr>
      </w:pPr>
      <w:r w:rsidRPr="000A4463">
        <w:rPr>
          <w:i w:val="0"/>
          <w:noProof/>
          <w:lang w:eastAsia="en-US"/>
        </w:rPr>
        <w:drawing>
          <wp:inline distT="0" distB="0" distL="0" distR="0" wp14:anchorId="423EA5BC" wp14:editId="2556BBAD">
            <wp:extent cx="4019550" cy="1476375"/>
            <wp:effectExtent l="57150" t="57150" r="114300" b="1238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7.jpg"/>
                    <pic:cNvPicPr/>
                  </pic:nvPicPr>
                  <pic:blipFill>
                    <a:blip r:embed="rId129">
                      <a:extLst>
                        <a:ext uri="{28A0092B-C50C-407E-A947-70E740481C1C}">
                          <a14:useLocalDpi xmlns:a14="http://schemas.microsoft.com/office/drawing/2010/main" val="0"/>
                        </a:ext>
                      </a:extLst>
                    </a:blip>
                    <a:stretch>
                      <a:fillRect/>
                    </a:stretch>
                  </pic:blipFill>
                  <pic:spPr>
                    <a:xfrm>
                      <a:off x="0" y="0"/>
                      <a:ext cx="4019550" cy="14763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EC95458" w14:textId="77777777" w:rsidR="007359DC" w:rsidRPr="000A4463" w:rsidRDefault="007359DC" w:rsidP="00307FA4">
      <w:pPr>
        <w:pStyle w:val="BodyNote"/>
        <w:numPr>
          <w:ilvl w:val="0"/>
          <w:numId w:val="70"/>
        </w:numPr>
        <w:rPr>
          <w:i w:val="0"/>
        </w:rPr>
      </w:pPr>
      <w:r w:rsidRPr="000A4463">
        <w:rPr>
          <w:i w:val="0"/>
        </w:rPr>
        <w:t>You will note in the Task Progress window the progress of moving the datafiles over to the cloud database. This task will take about a minute to complete.</w:t>
      </w:r>
    </w:p>
    <w:p w14:paraId="6CB58C88"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6E7344A9" wp14:editId="0B6A9BB1">
            <wp:extent cx="5114925" cy="2552700"/>
            <wp:effectExtent l="57150" t="57150" r="123825" b="11430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8.jpg"/>
                    <pic:cNvPicPr/>
                  </pic:nvPicPr>
                  <pic:blipFill>
                    <a:blip r:embed="rId130">
                      <a:extLst>
                        <a:ext uri="{28A0092B-C50C-407E-A947-70E740481C1C}">
                          <a14:useLocalDpi xmlns:a14="http://schemas.microsoft.com/office/drawing/2010/main" val="0"/>
                        </a:ext>
                      </a:extLst>
                    </a:blip>
                    <a:stretch>
                      <a:fillRect/>
                    </a:stretch>
                  </pic:blipFill>
                  <pic:spPr>
                    <a:xfrm>
                      <a:off x="0" y="0"/>
                      <a:ext cx="5114925" cy="25527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908DEA9" w14:textId="3679969B" w:rsidR="00530BC4" w:rsidRDefault="00530BC4" w:rsidP="00307FA4">
      <w:pPr>
        <w:pStyle w:val="BodyNote"/>
        <w:numPr>
          <w:ilvl w:val="0"/>
          <w:numId w:val="70"/>
        </w:numPr>
        <w:rPr>
          <w:i w:val="0"/>
        </w:rPr>
      </w:pPr>
      <w:r>
        <w:rPr>
          <w:i w:val="0"/>
        </w:rPr>
        <w:t xml:space="preserve">Upon completion of the transfer you will be alerted to at least two </w:t>
      </w:r>
      <w:r w:rsidR="007359DC" w:rsidRPr="000A4463">
        <w:rPr>
          <w:i w:val="0"/>
        </w:rPr>
        <w:t>Plugin Violations. This is because the patch level of the local ALPHACLONE pluggable database is different than the Container database in the clou</w:t>
      </w:r>
      <w:r>
        <w:rPr>
          <w:i w:val="0"/>
        </w:rPr>
        <w:t>d. We will remedy this in the next few steps.</w:t>
      </w:r>
    </w:p>
    <w:p w14:paraId="16EC0894" w14:textId="77777777" w:rsidR="00530BC4" w:rsidRDefault="007359DC" w:rsidP="00307FA4">
      <w:pPr>
        <w:pStyle w:val="BodyNote"/>
        <w:numPr>
          <w:ilvl w:val="0"/>
          <w:numId w:val="70"/>
        </w:numPr>
        <w:rPr>
          <w:i w:val="0"/>
        </w:rPr>
      </w:pPr>
      <w:r w:rsidRPr="000A4463">
        <w:rPr>
          <w:i w:val="0"/>
        </w:rPr>
        <w:t xml:space="preserve">Click </w:t>
      </w:r>
      <w:r w:rsidRPr="000A4463">
        <w:rPr>
          <w:b/>
          <w:i w:val="0"/>
        </w:rPr>
        <w:t xml:space="preserve">OK </w:t>
      </w:r>
      <w:r w:rsidRPr="000A4463">
        <w:rPr>
          <w:i w:val="0"/>
        </w:rPr>
        <w:t xml:space="preserve">for </w:t>
      </w:r>
      <w:r w:rsidRPr="000A4463">
        <w:rPr>
          <w:b/>
          <w:i w:val="0"/>
        </w:rPr>
        <w:t>each</w:t>
      </w:r>
      <w:r w:rsidRPr="000A4463">
        <w:rPr>
          <w:i w:val="0"/>
        </w:rPr>
        <w:t xml:space="preserve"> popup. </w:t>
      </w:r>
    </w:p>
    <w:p w14:paraId="0BDD3213" w14:textId="0804FCA7" w:rsidR="007359DC" w:rsidRPr="00530BC4" w:rsidRDefault="00530BC4" w:rsidP="0005017A">
      <w:pPr>
        <w:pStyle w:val="BodyNote"/>
      </w:pPr>
      <w:r w:rsidRPr="00530BC4">
        <w:rPr>
          <w:b/>
        </w:rPr>
        <w:t>Note:</w:t>
      </w:r>
      <w:r w:rsidRPr="00530BC4">
        <w:t xml:space="preserve"> The datafiles will be</w:t>
      </w:r>
      <w:r w:rsidR="007359DC" w:rsidRPr="00530BC4">
        <w:t xml:space="preserve"> transferred despite what the pop up implies.</w:t>
      </w:r>
    </w:p>
    <w:p w14:paraId="3FD6AF56" w14:textId="77777777" w:rsidR="007359DC" w:rsidRPr="000A4463" w:rsidRDefault="007359DC" w:rsidP="0005017A">
      <w:pPr>
        <w:pStyle w:val="BodyNote"/>
        <w:rPr>
          <w:i w:val="0"/>
        </w:rPr>
      </w:pPr>
      <w:r w:rsidRPr="000A4463">
        <w:rPr>
          <w:i w:val="0"/>
          <w:noProof/>
          <w:lang w:eastAsia="en-US"/>
        </w:rPr>
        <w:drawing>
          <wp:inline distT="0" distB="0" distL="0" distR="0" wp14:anchorId="32AC71A5" wp14:editId="13E37F7D">
            <wp:extent cx="2424023" cy="1287240"/>
            <wp:effectExtent l="57150" t="57150" r="109855" b="12255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9.jpg"/>
                    <pic:cNvPicPr/>
                  </pic:nvPicPr>
                  <pic:blipFill>
                    <a:blip r:embed="rId131">
                      <a:extLst>
                        <a:ext uri="{28A0092B-C50C-407E-A947-70E740481C1C}">
                          <a14:useLocalDpi xmlns:a14="http://schemas.microsoft.com/office/drawing/2010/main" val="0"/>
                        </a:ext>
                      </a:extLst>
                    </a:blip>
                    <a:stretch>
                      <a:fillRect/>
                    </a:stretch>
                  </pic:blipFill>
                  <pic:spPr>
                    <a:xfrm>
                      <a:off x="0" y="0"/>
                      <a:ext cx="2425601" cy="128807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r w:rsidRPr="000A4463">
        <w:rPr>
          <w:i w:val="0"/>
          <w:noProof/>
          <w:lang w:eastAsia="en-US"/>
        </w:rPr>
        <w:drawing>
          <wp:inline distT="0" distB="0" distL="0" distR="0" wp14:anchorId="727515D6" wp14:editId="199E9C01">
            <wp:extent cx="2562045" cy="1285278"/>
            <wp:effectExtent l="57150" t="57150" r="105410" b="1054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0.jpg"/>
                    <pic:cNvPicPr/>
                  </pic:nvPicPr>
                  <pic:blipFill>
                    <a:blip r:embed="rId132">
                      <a:extLst>
                        <a:ext uri="{28A0092B-C50C-407E-A947-70E740481C1C}">
                          <a14:useLocalDpi xmlns:a14="http://schemas.microsoft.com/office/drawing/2010/main" val="0"/>
                        </a:ext>
                      </a:extLst>
                    </a:blip>
                    <a:stretch>
                      <a:fillRect/>
                    </a:stretch>
                  </pic:blipFill>
                  <pic:spPr>
                    <a:xfrm>
                      <a:off x="0" y="0"/>
                      <a:ext cx="2564779" cy="128664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A114512" w14:textId="36173086" w:rsidR="007359DC" w:rsidRPr="00EA023F" w:rsidRDefault="007359DC" w:rsidP="00210018">
      <w:pPr>
        <w:pStyle w:val="Heading4"/>
        <w:numPr>
          <w:ilvl w:val="2"/>
          <w:numId w:val="9"/>
        </w:numPr>
        <w:rPr>
          <w:rStyle w:val="IntenseReference"/>
        </w:rPr>
      </w:pPr>
      <w:r w:rsidRPr="00EA023F">
        <w:rPr>
          <w:rStyle w:val="IntenseReference"/>
        </w:rPr>
        <w:t xml:space="preserve"> </w:t>
      </w:r>
      <w:r w:rsidR="00210018" w:rsidRPr="00EA023F">
        <w:rPr>
          <w:rStyle w:val="IntenseReference"/>
        </w:rPr>
        <w:t xml:space="preserve">Use </w:t>
      </w:r>
      <w:r w:rsidRPr="00EA023F">
        <w:rPr>
          <w:rStyle w:val="IntenseReference"/>
        </w:rPr>
        <w:t xml:space="preserve">EM Express </w:t>
      </w:r>
      <w:r w:rsidR="00210018" w:rsidRPr="00EA023F">
        <w:rPr>
          <w:rStyle w:val="IntenseReference"/>
        </w:rPr>
        <w:t xml:space="preserve">to plug the transferred </w:t>
      </w:r>
      <w:r w:rsidRPr="00EA023F">
        <w:rPr>
          <w:rStyle w:val="IntenseReference"/>
        </w:rPr>
        <w:t>database</w:t>
      </w:r>
    </w:p>
    <w:p w14:paraId="73937A4F" w14:textId="220A3307" w:rsidR="007359DC" w:rsidRPr="000A4463" w:rsidRDefault="00210018" w:rsidP="00307FA4">
      <w:pPr>
        <w:pStyle w:val="BodyNote"/>
        <w:numPr>
          <w:ilvl w:val="0"/>
          <w:numId w:val="71"/>
        </w:numPr>
        <w:rPr>
          <w:i w:val="0"/>
        </w:rPr>
      </w:pPr>
      <w:r w:rsidRPr="000A4463">
        <w:rPr>
          <w:i w:val="0"/>
          <w:noProof/>
          <w:lang w:eastAsia="en-US"/>
        </w:rPr>
        <mc:AlternateContent>
          <mc:Choice Requires="wps">
            <w:drawing>
              <wp:anchor distT="0" distB="0" distL="114300" distR="114300" simplePos="0" relativeHeight="251746304" behindDoc="0" locked="0" layoutInCell="1" allowOverlap="1" wp14:anchorId="5389D972" wp14:editId="74D391AD">
                <wp:simplePos x="0" y="0"/>
                <wp:positionH relativeFrom="margin">
                  <wp:align>center</wp:align>
                </wp:positionH>
                <wp:positionV relativeFrom="paragraph">
                  <wp:posOffset>365236</wp:posOffset>
                </wp:positionV>
                <wp:extent cx="405516" cy="349857"/>
                <wp:effectExtent l="0" t="0" r="13970" b="5080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516" cy="349857"/>
                        </a:xfrm>
                        <a:prstGeom prst="ellipse">
                          <a:avLst/>
                        </a:prstGeom>
                        <a:noFill/>
                        <a:ln w="25400">
                          <a:solidFill>
                            <a:srgbClr val="FF0000"/>
                          </a:solidFill>
                          <a:round/>
                          <a:headEnd/>
                          <a:tailEnd/>
                        </a:ln>
                        <a:effectLst>
                          <a:outerShdw dist="23000" dir="5400000" rotWithShape="0">
                            <a:srgbClr val="808080">
                              <a:alpha val="34998"/>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49F9907" id="Oval 173" o:spid="_x0000_s1026" style="position:absolute;margin-left:0;margin-top:28.75pt;width:31.95pt;height:27.5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" filled="f" strokecolor="red" strokeweight="2pt">
                <v:shadow on="t" opacity="22936f" origin=",.5" offset="0,.63889mm"/>
                <w10:wrap anchorx="margin"/>
              </v:oval>
            </w:pict>
          </mc:Fallback>
        </mc:AlternateContent>
      </w:r>
      <w:r w:rsidR="007359DC" w:rsidRPr="000A4463">
        <w:rPr>
          <w:i w:val="0"/>
        </w:rPr>
        <w:t>Open Chrome by clicking the icon on the menu bar or the Desktop.</w:t>
      </w:r>
    </w:p>
    <w:p w14:paraId="7BC8206E" w14:textId="43229DBD" w:rsidR="007359DC" w:rsidRPr="000A4463" w:rsidRDefault="007359DC" w:rsidP="0005017A">
      <w:pPr>
        <w:pStyle w:val="BodyNote"/>
        <w:rPr>
          <w:i w:val="0"/>
        </w:rPr>
      </w:pPr>
      <w:r w:rsidRPr="000A4463">
        <w:rPr>
          <w:i w:val="0"/>
          <w:noProof/>
          <w:lang w:eastAsia="en-US"/>
        </w:rPr>
        <w:drawing>
          <wp:inline distT="0" distB="0" distL="0" distR="0" wp14:anchorId="122D2A24" wp14:editId="73888657">
            <wp:extent cx="2950210" cy="207010"/>
            <wp:effectExtent l="57150" t="57150" r="116840" b="116840"/>
            <wp:docPr id="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srcRect/>
                    <a:stretch>
                      <a:fillRect/>
                    </a:stretch>
                  </pic:blipFill>
                  <pic:spPr bwMode="auto">
                    <a:xfrm>
                      <a:off x="0" y="0"/>
                      <a:ext cx="2950210" cy="20701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AB8FD40" w14:textId="77777777" w:rsidR="00210018" w:rsidRPr="000A4463" w:rsidRDefault="007359DC" w:rsidP="00307FA4">
      <w:pPr>
        <w:pStyle w:val="BodyNote"/>
        <w:numPr>
          <w:ilvl w:val="0"/>
          <w:numId w:val="71"/>
        </w:numPr>
        <w:rPr>
          <w:b/>
          <w:i w:val="0"/>
        </w:rPr>
      </w:pPr>
      <w:r w:rsidRPr="000A4463">
        <w:rPr>
          <w:i w:val="0"/>
        </w:rPr>
        <w:t>Enter the following URL into the Address bar or click the "</w:t>
      </w:r>
      <w:r w:rsidRPr="000A4463">
        <w:rPr>
          <w:rStyle w:val="Command"/>
          <w:i w:val="0"/>
        </w:rPr>
        <w:t>EM Express - DB</w:t>
      </w:r>
      <w:r w:rsidRPr="000A4463">
        <w:rPr>
          <w:i w:val="0"/>
        </w:rPr>
        <w:t xml:space="preserve">" link in the header bar </w:t>
      </w:r>
      <w:r w:rsidR="00210018">
        <w:rPr>
          <w:i w:val="0"/>
        </w:rPr>
        <w:t>–</w:t>
      </w:r>
      <w:r w:rsidRPr="000A4463">
        <w:rPr>
          <w:i w:val="0"/>
        </w:rPr>
        <w:t xml:space="preserve"> </w:t>
      </w:r>
      <w:r w:rsidR="00210018" w:rsidRPr="000A4463">
        <w:rPr>
          <w:b/>
          <w:i w:val="0"/>
        </w:rPr>
        <w:t>https://localhost:5500/em</w:t>
      </w:r>
    </w:p>
    <w:p w14:paraId="4791265A" w14:textId="4D272F62" w:rsidR="007359DC" w:rsidRPr="00210018" w:rsidRDefault="00210018" w:rsidP="0005017A">
      <w:pPr>
        <w:pStyle w:val="BodyNote"/>
      </w:pPr>
      <w:r w:rsidRPr="00210018">
        <w:rPr>
          <w:b/>
        </w:rPr>
        <w:t>Note:</w:t>
      </w:r>
      <w:r w:rsidRPr="00210018">
        <w:t xml:space="preserve"> W</w:t>
      </w:r>
      <w:r w:rsidR="007359DC" w:rsidRPr="00210018">
        <w:t>hen using localhost:5500 in the URL below, your browser request is r</w:t>
      </w:r>
      <w:r w:rsidRPr="00210018">
        <w:t xml:space="preserve">outed through the SSH proxy that we </w:t>
      </w:r>
      <w:r w:rsidR="007359DC" w:rsidRPr="00210018">
        <w:t>loaded</w:t>
      </w:r>
      <w:r w:rsidRPr="00210018">
        <w:t xml:space="preserve"> in a terminal window in the first lab</w:t>
      </w:r>
      <w:r w:rsidR="007359DC" w:rsidRPr="00210018">
        <w:t xml:space="preserve">. If for some reason that window was closed, or is not working, </w:t>
      </w:r>
      <w:r w:rsidRPr="00210018">
        <w:t>you should refer to the first lab in step 1.6.2</w:t>
      </w:r>
    </w:p>
    <w:p w14:paraId="134FCCDB"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16466E08" wp14:editId="5796B868">
            <wp:extent cx="4321810" cy="577850"/>
            <wp:effectExtent l="57150" t="57150" r="116840" b="107950"/>
            <wp:docPr id="2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srcRect/>
                    <a:stretch>
                      <a:fillRect/>
                    </a:stretch>
                  </pic:blipFill>
                  <pic:spPr bwMode="auto">
                    <a:xfrm>
                      <a:off x="0" y="0"/>
                      <a:ext cx="4321810" cy="5778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7729DE2" w14:textId="77777777" w:rsidR="007359DC" w:rsidRDefault="007359DC" w:rsidP="00307FA4">
      <w:pPr>
        <w:pStyle w:val="BodyNote"/>
        <w:numPr>
          <w:ilvl w:val="0"/>
          <w:numId w:val="71"/>
        </w:numPr>
        <w:rPr>
          <w:i w:val="0"/>
        </w:rPr>
      </w:pPr>
      <w:r w:rsidRPr="000A4463">
        <w:rPr>
          <w:i w:val="0"/>
        </w:rPr>
        <w:t>Enter the following login credentials, check the "</w:t>
      </w:r>
      <w:r w:rsidRPr="000A4463">
        <w:rPr>
          <w:rStyle w:val="Command"/>
          <w:i w:val="0"/>
        </w:rPr>
        <w:t>as sysdba</w:t>
      </w:r>
      <w:r w:rsidRPr="000A4463">
        <w:rPr>
          <w:i w:val="0"/>
        </w:rPr>
        <w:t>" box and click the Login button:</w:t>
      </w:r>
    </w:p>
    <w:tbl>
      <w:tblPr>
        <w:tblStyle w:val="TableGrid"/>
        <w:tblW w:w="0" w:type="auto"/>
        <w:tblLook w:val="04A0" w:firstRow="1" w:lastRow="0" w:firstColumn="1" w:lastColumn="0" w:noHBand="0" w:noVBand="1"/>
      </w:tblPr>
      <w:tblGrid>
        <w:gridCol w:w="4315"/>
        <w:gridCol w:w="4315"/>
      </w:tblGrid>
      <w:tr w:rsidR="00210018" w14:paraId="69626856" w14:textId="77777777" w:rsidTr="00210018">
        <w:tc>
          <w:tcPr>
            <w:tcW w:w="4315" w:type="dxa"/>
          </w:tcPr>
          <w:p w14:paraId="3D1F1E7A" w14:textId="7FD7DC45" w:rsidR="00210018" w:rsidRPr="00EA7AA8" w:rsidRDefault="00210018" w:rsidP="00210018">
            <w:pPr>
              <w:pStyle w:val="BodyText"/>
              <w:rPr>
                <w:rFonts w:asciiTheme="minorHAnsi" w:hAnsiTheme="minorHAnsi"/>
                <w:b/>
              </w:rPr>
            </w:pPr>
            <w:r w:rsidRPr="00EA7AA8">
              <w:rPr>
                <w:rFonts w:asciiTheme="minorHAnsi" w:hAnsiTheme="minorHAnsi"/>
                <w:b/>
              </w:rPr>
              <w:t>User Name:</w:t>
            </w:r>
          </w:p>
        </w:tc>
        <w:tc>
          <w:tcPr>
            <w:tcW w:w="4315" w:type="dxa"/>
          </w:tcPr>
          <w:p w14:paraId="6DE0EFF4" w14:textId="643A24DE" w:rsidR="00210018" w:rsidRPr="00EA7AA8" w:rsidRDefault="00210018" w:rsidP="00210018">
            <w:pPr>
              <w:pStyle w:val="BodyText"/>
              <w:rPr>
                <w:rFonts w:asciiTheme="minorHAnsi" w:hAnsiTheme="minorHAnsi"/>
              </w:rPr>
            </w:pPr>
            <w:r w:rsidRPr="00EA7AA8">
              <w:rPr>
                <w:rFonts w:asciiTheme="minorHAnsi" w:hAnsiTheme="minorHAnsi"/>
              </w:rPr>
              <w:t>sys</w:t>
            </w:r>
          </w:p>
        </w:tc>
      </w:tr>
      <w:tr w:rsidR="00210018" w14:paraId="624B2506" w14:textId="77777777" w:rsidTr="00210018">
        <w:tc>
          <w:tcPr>
            <w:tcW w:w="4315" w:type="dxa"/>
          </w:tcPr>
          <w:p w14:paraId="7F499F74" w14:textId="3096AA01" w:rsidR="00210018" w:rsidRPr="00EA7AA8" w:rsidRDefault="00210018" w:rsidP="00210018">
            <w:pPr>
              <w:pStyle w:val="BodyText"/>
              <w:rPr>
                <w:rFonts w:asciiTheme="minorHAnsi" w:hAnsiTheme="minorHAnsi"/>
                <w:b/>
              </w:rPr>
            </w:pPr>
            <w:r w:rsidRPr="00EA7AA8">
              <w:rPr>
                <w:rFonts w:asciiTheme="minorHAnsi" w:hAnsiTheme="minorHAnsi"/>
                <w:b/>
              </w:rPr>
              <w:t>Password:</w:t>
            </w:r>
          </w:p>
        </w:tc>
        <w:tc>
          <w:tcPr>
            <w:tcW w:w="4315" w:type="dxa"/>
          </w:tcPr>
          <w:p w14:paraId="46771AC7" w14:textId="1F04C760" w:rsidR="00210018" w:rsidRPr="00EA7AA8" w:rsidRDefault="00210018" w:rsidP="00210018">
            <w:pPr>
              <w:pStyle w:val="BodyText"/>
              <w:rPr>
                <w:rFonts w:asciiTheme="minorHAnsi" w:hAnsiTheme="minorHAnsi"/>
              </w:rPr>
            </w:pPr>
            <w:r w:rsidRPr="00EA7AA8">
              <w:rPr>
                <w:rFonts w:asciiTheme="minorHAnsi" w:hAnsiTheme="minorHAnsi"/>
              </w:rPr>
              <w:t>Alpha2014_</w:t>
            </w:r>
          </w:p>
        </w:tc>
      </w:tr>
      <w:tr w:rsidR="00210018" w14:paraId="0EA234FF" w14:textId="77777777" w:rsidTr="00210018">
        <w:tc>
          <w:tcPr>
            <w:tcW w:w="4315" w:type="dxa"/>
          </w:tcPr>
          <w:p w14:paraId="77D8441F" w14:textId="15616DA4" w:rsidR="00210018" w:rsidRPr="00EA7AA8" w:rsidRDefault="00210018" w:rsidP="00210018">
            <w:pPr>
              <w:pStyle w:val="BodyText"/>
              <w:rPr>
                <w:rFonts w:asciiTheme="minorHAnsi" w:hAnsiTheme="minorHAnsi"/>
                <w:b/>
              </w:rPr>
            </w:pPr>
            <w:r w:rsidRPr="00EA7AA8">
              <w:rPr>
                <w:rFonts w:asciiTheme="minorHAnsi" w:hAnsiTheme="minorHAnsi"/>
                <w:b/>
              </w:rPr>
              <w:t>Check:</w:t>
            </w:r>
          </w:p>
        </w:tc>
        <w:tc>
          <w:tcPr>
            <w:tcW w:w="4315" w:type="dxa"/>
          </w:tcPr>
          <w:p w14:paraId="3EBA5D83" w14:textId="067BC35F" w:rsidR="00210018" w:rsidRPr="00EA7AA8" w:rsidRDefault="00210018" w:rsidP="00210018">
            <w:pPr>
              <w:pStyle w:val="BodyText"/>
              <w:rPr>
                <w:rFonts w:asciiTheme="minorHAnsi" w:hAnsiTheme="minorHAnsi"/>
              </w:rPr>
            </w:pPr>
            <w:r w:rsidRPr="00EA7AA8">
              <w:rPr>
                <w:rFonts w:asciiTheme="minorHAnsi" w:hAnsiTheme="minorHAnsi"/>
              </w:rPr>
              <w:t>as sysdba</w:t>
            </w:r>
          </w:p>
        </w:tc>
      </w:tr>
    </w:tbl>
    <w:p w14:paraId="519FDB55" w14:textId="77777777" w:rsidR="00210018" w:rsidRPr="00210018" w:rsidRDefault="00210018" w:rsidP="00210018">
      <w:pPr>
        <w:pStyle w:val="BodyText"/>
      </w:pPr>
    </w:p>
    <w:p w14:paraId="2AF127A1" w14:textId="77777777" w:rsidR="007359DC" w:rsidRPr="000A4463" w:rsidRDefault="007359DC" w:rsidP="0005017A">
      <w:pPr>
        <w:pStyle w:val="BodyNote"/>
        <w:rPr>
          <w:i w:val="0"/>
        </w:rPr>
      </w:pPr>
      <w:r w:rsidRPr="000A4463">
        <w:rPr>
          <w:i w:val="0"/>
          <w:noProof/>
          <w:lang w:eastAsia="en-US"/>
        </w:rPr>
        <w:drawing>
          <wp:inline distT="0" distB="0" distL="0" distR="0" wp14:anchorId="11E4BE34" wp14:editId="4C2D50E9">
            <wp:extent cx="4362974" cy="2162014"/>
            <wp:effectExtent l="57150" t="57150" r="114300" b="105410"/>
            <wp:docPr id="2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66215" cy="216362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9D8F1F6" w14:textId="0E2772C5" w:rsidR="007359DC" w:rsidRPr="00210018" w:rsidRDefault="00210018" w:rsidP="00307FA4">
      <w:pPr>
        <w:pStyle w:val="BodyNote"/>
        <w:numPr>
          <w:ilvl w:val="0"/>
          <w:numId w:val="71"/>
        </w:numPr>
        <w:rPr>
          <w:i w:val="0"/>
        </w:rPr>
      </w:pPr>
      <w:r w:rsidRPr="00210018">
        <w:rPr>
          <w:i w:val="0"/>
        </w:rPr>
        <w:t>We will now p</w:t>
      </w:r>
      <w:r w:rsidR="007359DC" w:rsidRPr="00210018">
        <w:rPr>
          <w:i w:val="0"/>
        </w:rPr>
        <w:t>lug the Alpha Clone database into the Cloud database</w:t>
      </w:r>
      <w:r w:rsidRPr="00210018">
        <w:rPr>
          <w:i w:val="0"/>
        </w:rPr>
        <w:t xml:space="preserve">.  </w:t>
      </w:r>
      <w:r w:rsidR="007359DC" w:rsidRPr="00210018">
        <w:rPr>
          <w:i w:val="0"/>
        </w:rPr>
        <w:t xml:space="preserve">From the Database Home page, click the </w:t>
      </w:r>
      <w:r w:rsidR="007359DC" w:rsidRPr="00210018">
        <w:rPr>
          <w:rStyle w:val="Command"/>
          <w:i w:val="0"/>
        </w:rPr>
        <w:t>CDB(1 PDBs)</w:t>
      </w:r>
      <w:r w:rsidR="007359DC" w:rsidRPr="00210018">
        <w:rPr>
          <w:i w:val="0"/>
        </w:rPr>
        <w:t xml:space="preserve"> link.</w:t>
      </w:r>
    </w:p>
    <w:p w14:paraId="22C749D4"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47328" behindDoc="0" locked="0" layoutInCell="1" allowOverlap="1" wp14:anchorId="66936796" wp14:editId="0185E067">
                <wp:simplePos x="0" y="0"/>
                <wp:positionH relativeFrom="column">
                  <wp:posOffset>542318</wp:posOffset>
                </wp:positionH>
                <wp:positionV relativeFrom="paragraph">
                  <wp:posOffset>792066</wp:posOffset>
                </wp:positionV>
                <wp:extent cx="619760" cy="232410"/>
                <wp:effectExtent l="76200" t="57150" r="27940" b="11049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760" cy="23241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C17127F" id="Oval 172" o:spid="_x0000_s1026" style="position:absolute;margin-left:42.7pt;margin-top:62.35pt;width:48.8pt;height:18.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044CE306" wp14:editId="07FE7629">
            <wp:extent cx="2425065" cy="1387098"/>
            <wp:effectExtent l="57150" t="57150" r="108585" b="118110"/>
            <wp:docPr id="29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36">
                      <a:extLst>
                        <a:ext uri="{28A0092B-C50C-407E-A947-70E740481C1C}">
                          <a14:useLocalDpi xmlns:a14="http://schemas.microsoft.com/office/drawing/2010/main" val="0"/>
                        </a:ext>
                      </a:extLst>
                    </a:blip>
                    <a:srcRect b="31080"/>
                    <a:stretch/>
                  </pic:blipFill>
                  <pic:spPr bwMode="auto">
                    <a:xfrm>
                      <a:off x="0" y="0"/>
                      <a:ext cx="2425679" cy="138744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26818B1" w14:textId="77777777" w:rsidR="007359DC" w:rsidRPr="000A4463" w:rsidRDefault="007359DC" w:rsidP="00307FA4">
      <w:pPr>
        <w:pStyle w:val="BodyNote"/>
        <w:numPr>
          <w:ilvl w:val="0"/>
          <w:numId w:val="71"/>
        </w:numPr>
        <w:rPr>
          <w:i w:val="0"/>
        </w:rPr>
      </w:pPr>
      <w:r w:rsidRPr="000A4463">
        <w:rPr>
          <w:i w:val="0"/>
        </w:rPr>
        <w:t xml:space="preserve">Open the </w:t>
      </w:r>
      <w:r w:rsidRPr="000A4463">
        <w:rPr>
          <w:rStyle w:val="Command"/>
          <w:i w:val="0"/>
        </w:rPr>
        <w:t>Actions</w:t>
      </w:r>
      <w:r w:rsidRPr="000A4463">
        <w:rPr>
          <w:i w:val="0"/>
        </w:rPr>
        <w:t xml:space="preserve"> list and select the </w:t>
      </w:r>
      <w:r w:rsidRPr="000A4463">
        <w:rPr>
          <w:rStyle w:val="Command"/>
          <w:i w:val="0"/>
        </w:rPr>
        <w:t>Plug</w:t>
      </w:r>
      <w:r w:rsidRPr="000A4463">
        <w:rPr>
          <w:i w:val="0"/>
        </w:rPr>
        <w:t xml:space="preserve"> command</w:t>
      </w:r>
    </w:p>
    <w:p w14:paraId="7E880D7F"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59616" behindDoc="0" locked="0" layoutInCell="1" allowOverlap="1" wp14:anchorId="6979C765" wp14:editId="4807B2DA">
                <wp:simplePos x="0" y="0"/>
                <wp:positionH relativeFrom="column">
                  <wp:posOffset>1340485</wp:posOffset>
                </wp:positionH>
                <wp:positionV relativeFrom="paragraph">
                  <wp:posOffset>1264920</wp:posOffset>
                </wp:positionV>
                <wp:extent cx="1216025" cy="332740"/>
                <wp:effectExtent l="76200" t="57150" r="79375" b="10541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6025" cy="33274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D2A3189" id="Oval 171" o:spid="_x0000_s1026" style="position:absolute;margin-left:105.55pt;margin-top:99.6pt;width:95.75pt;height:26.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750400" behindDoc="0" locked="0" layoutInCell="1" allowOverlap="1" wp14:anchorId="50C57557" wp14:editId="6A651DC3">
                <wp:simplePos x="0" y="0"/>
                <wp:positionH relativeFrom="column">
                  <wp:posOffset>46355</wp:posOffset>
                </wp:positionH>
                <wp:positionV relativeFrom="paragraph">
                  <wp:posOffset>481965</wp:posOffset>
                </wp:positionV>
                <wp:extent cx="1316355" cy="1162685"/>
                <wp:effectExtent l="76200" t="57150" r="55245" b="113665"/>
                <wp:wrapNone/>
                <wp:docPr id="169" name="Straight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16355" cy="1162685"/>
                        </a:xfrm>
                        <a:prstGeom prst="line">
                          <a:avLst/>
                        </a:prstGeom>
                        <a:noFill/>
                        <a:ln w="25400">
                          <a:solidFill>
                            <a:schemeClr val="accent1">
                              <a:lumMod val="100000"/>
                              <a:lumOff val="0"/>
                            </a:schemeClr>
                          </a:solidFill>
                          <a:round/>
                          <a:headEnd/>
                          <a:tailEn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9919879" id="Straight Connector 169" o:spid="_x0000_s1026" style="position:absolute;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pt,37.95pt" to="107.3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" strokecolor="#4f81bd [3204]" strokeweight="2pt">
                <v:shadow on="t" color="black" opacity="24903f" origin=",.5" offset="0,.55556mm"/>
              </v:line>
            </w:pict>
          </mc:Fallback>
        </mc:AlternateContent>
      </w:r>
      <w:r w:rsidRPr="000A4463">
        <w:rPr>
          <w:i w:val="0"/>
          <w:noProof/>
          <w:lang w:eastAsia="en-US"/>
        </w:rPr>
        <mc:AlternateContent>
          <mc:Choice Requires="wps">
            <w:drawing>
              <wp:anchor distT="0" distB="0" distL="114300" distR="114300" simplePos="0" relativeHeight="251751424" behindDoc="0" locked="0" layoutInCell="1" allowOverlap="1" wp14:anchorId="49817100" wp14:editId="4433ABCA">
                <wp:simplePos x="0" y="0"/>
                <wp:positionH relativeFrom="column">
                  <wp:posOffset>523875</wp:posOffset>
                </wp:positionH>
                <wp:positionV relativeFrom="paragraph">
                  <wp:posOffset>2202815</wp:posOffset>
                </wp:positionV>
                <wp:extent cx="855345" cy="274955"/>
                <wp:effectExtent l="57150" t="57150" r="59055" b="106045"/>
                <wp:wrapNone/>
                <wp:docPr id="168" name="Straight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5345" cy="274955"/>
                        </a:xfrm>
                        <a:prstGeom prst="line">
                          <a:avLst/>
                        </a:prstGeom>
                        <a:noFill/>
                        <a:ln w="25400">
                          <a:solidFill>
                            <a:schemeClr val="accent1">
                              <a:lumMod val="100000"/>
                              <a:lumOff val="0"/>
                            </a:schemeClr>
                          </a:solidFill>
                          <a:round/>
                          <a:headEnd/>
                          <a:tailEn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9084EFC" id="Straight Connector 168"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5pt,173.45pt" to="108.6pt,1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" strokecolor="#4f81bd [3204]" strokeweight="2pt">
                <v:shadow on="t" color="black" opacity="24903f" origin=",.5" offset="0,.55556mm"/>
              </v:line>
            </w:pict>
          </mc:Fallback>
        </mc:AlternateContent>
      </w:r>
      <w:r w:rsidRPr="000A4463">
        <w:rPr>
          <w:i w:val="0"/>
          <w:noProof/>
          <w:lang w:eastAsia="en-US"/>
        </w:rPr>
        <mc:AlternateContent>
          <mc:Choice Requires="wps">
            <w:drawing>
              <wp:anchor distT="0" distB="0" distL="114300" distR="114300" simplePos="0" relativeHeight="251749376" behindDoc="0" locked="0" layoutInCell="1" allowOverlap="1" wp14:anchorId="6ADDB1A4" wp14:editId="0D523815">
                <wp:simplePos x="0" y="0"/>
                <wp:positionH relativeFrom="column">
                  <wp:posOffset>1379220</wp:posOffset>
                </wp:positionH>
                <wp:positionV relativeFrom="paragraph">
                  <wp:posOffset>1272540</wp:posOffset>
                </wp:positionV>
                <wp:extent cx="1169670" cy="325120"/>
                <wp:effectExtent l="76200" t="57150" r="68580" b="11303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9670" cy="32512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FCEB596" id="Oval 167" o:spid="_x0000_s1026" style="position:absolute;margin-left:108.6pt;margin-top:100.2pt;width:92.1pt;height:25.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748352" behindDoc="0" locked="0" layoutInCell="1" allowOverlap="1" wp14:anchorId="2B580D53" wp14:editId="263E2CFC">
                <wp:simplePos x="0" y="0"/>
                <wp:positionH relativeFrom="column">
                  <wp:posOffset>22860</wp:posOffset>
                </wp:positionH>
                <wp:positionV relativeFrom="paragraph">
                  <wp:posOffset>1574800</wp:posOffset>
                </wp:positionV>
                <wp:extent cx="325120" cy="193675"/>
                <wp:effectExtent l="76200" t="57150" r="0" b="111125"/>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19367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5BAC7CA" id="Oval 166" o:spid="_x0000_s1026" style="position:absolute;margin-left:1.8pt;margin-top:124pt;width:25.6pt;height:15.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" filled="f" strokecolor="red">
                <v:shadow on="t" color="black" opacity="22936f" origin=",.5" offset="0,.63889mm"/>
              </v:oval>
            </w:pict>
          </mc:Fallback>
        </mc:AlternateContent>
      </w:r>
      <w:r w:rsidRPr="000A4463">
        <w:rPr>
          <w:i w:val="0"/>
          <w:noProof/>
          <w:lang w:eastAsia="en-US"/>
        </w:rPr>
        <w:drawing>
          <wp:anchor distT="0" distB="0" distL="114300" distR="114300" simplePos="0" relativeHeight="251752448" behindDoc="0" locked="0" layoutInCell="1" allowOverlap="1" wp14:anchorId="5C117313" wp14:editId="3A509198">
            <wp:simplePos x="0" y="0"/>
            <wp:positionH relativeFrom="column">
              <wp:posOffset>1375959</wp:posOffset>
            </wp:positionH>
            <wp:positionV relativeFrom="paragraph">
              <wp:posOffset>484429</wp:posOffset>
            </wp:positionV>
            <wp:extent cx="1249680" cy="1727200"/>
            <wp:effectExtent l="57150" t="57150" r="121920" b="120650"/>
            <wp:wrapNone/>
            <wp:docPr id="29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49680" cy="17272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anchor>
        </w:drawing>
      </w:r>
      <w:r w:rsidRPr="000A4463">
        <w:rPr>
          <w:i w:val="0"/>
          <w:noProof/>
          <w:lang w:eastAsia="en-US"/>
        </w:rPr>
        <w:drawing>
          <wp:inline distT="0" distB="0" distL="0" distR="0" wp14:anchorId="3E8F8C6D" wp14:editId="3FEE4A16">
            <wp:extent cx="3122908" cy="2439037"/>
            <wp:effectExtent l="57150" t="57150" r="116205" b="113665"/>
            <wp:docPr id="30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22908" cy="243903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47AC11D" w14:textId="5D33CBAA" w:rsidR="007359DC" w:rsidRPr="000A4463" w:rsidRDefault="007359DC" w:rsidP="00307FA4">
      <w:pPr>
        <w:pStyle w:val="BodyNote"/>
        <w:numPr>
          <w:ilvl w:val="0"/>
          <w:numId w:val="71"/>
        </w:numPr>
        <w:rPr>
          <w:rStyle w:val="BodyTextChar"/>
          <w:i w:val="0"/>
        </w:rPr>
      </w:pPr>
      <w:r w:rsidRPr="000A4463">
        <w:rPr>
          <w:i w:val="0"/>
        </w:rPr>
        <w:t xml:space="preserve">Enter the following </w:t>
      </w:r>
      <w:r w:rsidR="00210018">
        <w:rPr>
          <w:i w:val="0"/>
        </w:rPr>
        <w:t>filename and directory location in</w:t>
      </w:r>
      <w:r w:rsidRPr="000A4463">
        <w:rPr>
          <w:i w:val="0"/>
        </w:rPr>
        <w:t xml:space="preserve"> </w:t>
      </w:r>
      <w:r w:rsidR="00AD0B1F">
        <w:rPr>
          <w:i w:val="0"/>
        </w:rPr>
        <w:t>the Metadata File field in t</w:t>
      </w:r>
      <w:r w:rsidR="000914C9">
        <w:rPr>
          <w:i w:val="0"/>
        </w:rPr>
        <w:t>he Plug PDB dialog box.</w:t>
      </w:r>
    </w:p>
    <w:p w14:paraId="344F58AB" w14:textId="77777777" w:rsidR="007359DC" w:rsidRPr="000A4463" w:rsidRDefault="007359DC" w:rsidP="0005017A">
      <w:pPr>
        <w:pStyle w:val="BodyNote"/>
        <w:rPr>
          <w:i w:val="0"/>
        </w:rPr>
      </w:pPr>
      <w:r w:rsidRPr="000A4463">
        <w:rPr>
          <w:i w:val="0"/>
        </w:rPr>
        <w:t xml:space="preserve">Metadata File: </w:t>
      </w:r>
      <w:r w:rsidRPr="000914C9">
        <w:rPr>
          <w:rFonts w:ascii="Courier New" w:hAnsi="Courier New" w:cs="Courier New"/>
          <w:b/>
          <w:i w:val="0"/>
        </w:rPr>
        <w:t>/u02/app/oracle/oradata/ORCL/ALPHACLONE/ALPHACLONE.XML</w:t>
      </w:r>
    </w:p>
    <w:p w14:paraId="63095782" w14:textId="041FDECF" w:rsidR="007359DC" w:rsidRDefault="007359DC" w:rsidP="00307FA4">
      <w:pPr>
        <w:pStyle w:val="BodyNote"/>
        <w:numPr>
          <w:ilvl w:val="0"/>
          <w:numId w:val="71"/>
        </w:numPr>
        <w:rPr>
          <w:i w:val="0"/>
        </w:rPr>
      </w:pPr>
      <w:r w:rsidRPr="000A4463">
        <w:rPr>
          <w:b/>
          <w:i w:val="0"/>
          <w:sz w:val="22"/>
        </w:rPr>
        <w:t>Uncheck</w:t>
      </w:r>
      <w:r w:rsidRPr="000A4463">
        <w:rPr>
          <w:i w:val="0"/>
        </w:rPr>
        <w:t xml:space="preserve"> the </w:t>
      </w:r>
      <w:r w:rsidR="00AD0B1F">
        <w:rPr>
          <w:b/>
          <w:i w:val="0"/>
        </w:rPr>
        <w:t>Re</w:t>
      </w:r>
      <w:r w:rsidRPr="000A4463">
        <w:rPr>
          <w:b/>
          <w:i w:val="0"/>
        </w:rPr>
        <w:t>use source datafile location from Metadata File</w:t>
      </w:r>
      <w:r w:rsidRPr="000A4463">
        <w:rPr>
          <w:i w:val="0"/>
        </w:rPr>
        <w:t xml:space="preserve"> check box</w:t>
      </w:r>
    </w:p>
    <w:p w14:paraId="48E06C11" w14:textId="77777777" w:rsidR="00AD0B1F" w:rsidRDefault="00AD0B1F" w:rsidP="00307FA4">
      <w:pPr>
        <w:pStyle w:val="BodyText"/>
        <w:numPr>
          <w:ilvl w:val="0"/>
          <w:numId w:val="71"/>
        </w:numPr>
        <w:rPr>
          <w:i/>
        </w:rPr>
      </w:pPr>
      <w:r w:rsidRPr="00AD0B1F">
        <w:rPr>
          <w:rFonts w:ascii="Arial" w:hAnsi="Arial"/>
        </w:rPr>
        <w:t xml:space="preserve">Enter the </w:t>
      </w:r>
      <w:r w:rsidR="007359DC" w:rsidRPr="00AD0B1F">
        <w:rPr>
          <w:rFonts w:ascii="Arial" w:hAnsi="Arial"/>
        </w:rPr>
        <w:t>Source Datafile Location:</w:t>
      </w:r>
      <w:r w:rsidR="007359DC" w:rsidRPr="000A4463">
        <w:rPr>
          <w:i/>
        </w:rPr>
        <w:t xml:space="preserve"> </w:t>
      </w:r>
    </w:p>
    <w:p w14:paraId="1A9E84AE" w14:textId="4D0B5DAF" w:rsidR="000914C9" w:rsidRDefault="00AD0B1F" w:rsidP="00AD0B1F">
      <w:pPr>
        <w:pStyle w:val="BodyText"/>
        <w:rPr>
          <w:rFonts w:ascii="Courier New" w:hAnsi="Courier New" w:cs="Courier New"/>
          <w:b/>
        </w:rPr>
      </w:pPr>
      <w:r w:rsidRPr="00AD0B1F">
        <w:rPr>
          <w:rFonts w:ascii="Arial" w:hAnsi="Arial"/>
        </w:rPr>
        <w:t>Source Datafile Location:</w:t>
      </w:r>
      <w:r>
        <w:rPr>
          <w:b/>
        </w:rPr>
        <w:t xml:space="preserve"> </w:t>
      </w:r>
      <w:r w:rsidR="007359DC" w:rsidRPr="000914C9">
        <w:rPr>
          <w:rFonts w:ascii="Courier New" w:hAnsi="Courier New" w:cs="Courier New"/>
          <w:b/>
        </w:rPr>
        <w:t>/u02/app/oracle/oradata/ORCL/ALPHACLONE</w:t>
      </w:r>
    </w:p>
    <w:p w14:paraId="2390835A" w14:textId="0A49929E" w:rsidR="000914C9" w:rsidRPr="000914C9" w:rsidRDefault="000914C9" w:rsidP="000914C9">
      <w:pPr>
        <w:pStyle w:val="BodyText"/>
        <w:numPr>
          <w:ilvl w:val="0"/>
          <w:numId w:val="215"/>
        </w:numPr>
        <w:rPr>
          <w:rFonts w:ascii="Arial" w:hAnsi="Arial"/>
        </w:rPr>
      </w:pPr>
      <w:r w:rsidRPr="000914C9">
        <w:rPr>
          <w:rFonts w:ascii="Arial" w:hAnsi="Arial"/>
        </w:rPr>
        <w:t>Click OK</w:t>
      </w:r>
    </w:p>
    <w:p w14:paraId="56D3A19E" w14:textId="438A6195" w:rsidR="007359DC" w:rsidRPr="000A4463" w:rsidRDefault="000914C9" w:rsidP="00AD0B1F">
      <w:pPr>
        <w:pStyle w:val="BodyText"/>
        <w:rPr>
          <w:i/>
        </w:rPr>
      </w:pPr>
      <w:r w:rsidRPr="000A4463">
        <w:rPr>
          <w:i/>
          <w:noProof/>
          <w:lang w:eastAsia="en-US"/>
        </w:rPr>
        <mc:AlternateContent>
          <mc:Choice Requires="wps">
            <w:drawing>
              <wp:anchor distT="4294967295" distB="4294967295" distL="114300" distR="114300" simplePos="0" relativeHeight="251753472" behindDoc="0" locked="0" layoutInCell="1" allowOverlap="1" wp14:anchorId="6CFFBA65" wp14:editId="339D0DFA">
                <wp:simplePos x="0" y="0"/>
                <wp:positionH relativeFrom="column">
                  <wp:posOffset>608330</wp:posOffset>
                </wp:positionH>
                <wp:positionV relativeFrom="paragraph">
                  <wp:posOffset>316230</wp:posOffset>
                </wp:positionV>
                <wp:extent cx="355904" cy="278296"/>
                <wp:effectExtent l="76200" t="57150" r="101600" b="102870"/>
                <wp:wrapNone/>
                <wp:docPr id="162" name="Straight Arrow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904" cy="278296"/>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AF0E42" id="Straight Arrow Connector 162" o:spid="_x0000_s1026" type="#_x0000_t32" style="position:absolute;margin-left:47.9pt;margin-top:24.9pt;width:28pt;height:21.9pt;z-index:251753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" strokecolor="red" strokeweight="2pt">
                <v:stroke endarrow="open"/>
                <v:shadow on="t" color="black" opacity="24903f" origin=",.5" offset="0,.55556mm"/>
              </v:shape>
            </w:pict>
          </mc:Fallback>
        </mc:AlternateContent>
      </w:r>
      <w:r w:rsidRPr="000A4463">
        <w:rPr>
          <w:i/>
          <w:noProof/>
          <w:lang w:eastAsia="en-US"/>
        </w:rPr>
        <mc:AlternateContent>
          <mc:Choice Requires="wps">
            <w:drawing>
              <wp:anchor distT="4294967295" distB="4294967295" distL="114300" distR="114300" simplePos="0" relativeHeight="251754496" behindDoc="0" locked="0" layoutInCell="1" allowOverlap="1" wp14:anchorId="6A0A6A31" wp14:editId="2B2DFD73">
                <wp:simplePos x="0" y="0"/>
                <wp:positionH relativeFrom="margin">
                  <wp:posOffset>758825</wp:posOffset>
                </wp:positionH>
                <wp:positionV relativeFrom="paragraph">
                  <wp:posOffset>960755</wp:posOffset>
                </wp:positionV>
                <wp:extent cx="196878" cy="182880"/>
                <wp:effectExtent l="76200" t="57150" r="88900" b="102870"/>
                <wp:wrapNone/>
                <wp:docPr id="164"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6878" cy="18288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692B13" id="Straight Arrow Connector 164" o:spid="_x0000_s1026" type="#_x0000_t32" style="position:absolute;margin-left:59.75pt;margin-top:75.65pt;width:15.5pt;height:14.4pt;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" strokecolor="red" strokeweight="2pt">
                <v:stroke endarrow="open"/>
                <v:shadow on="t" color="black" opacity="24903f" origin=",.5" offset="0,.55556mm"/>
                <w10:wrap anchorx="margin"/>
              </v:shape>
            </w:pict>
          </mc:Fallback>
        </mc:AlternateContent>
      </w:r>
      <w:r w:rsidRPr="000A4463">
        <w:rPr>
          <w:i/>
          <w:noProof/>
          <w:lang w:eastAsia="en-US"/>
        </w:rPr>
        <mc:AlternateContent>
          <mc:Choice Requires="wps">
            <w:drawing>
              <wp:anchor distT="4294967295" distB="4294967295" distL="114300" distR="114300" simplePos="0" relativeHeight="251755520" behindDoc="0" locked="0" layoutInCell="1" allowOverlap="1" wp14:anchorId="7B7C41C3" wp14:editId="1E60DF26">
                <wp:simplePos x="0" y="0"/>
                <wp:positionH relativeFrom="column">
                  <wp:posOffset>603250</wp:posOffset>
                </wp:positionH>
                <wp:positionV relativeFrom="paragraph">
                  <wp:posOffset>1365885</wp:posOffset>
                </wp:positionV>
                <wp:extent cx="363855" cy="0"/>
                <wp:effectExtent l="57150" t="95250" r="17145" b="171450"/>
                <wp:wrapNone/>
                <wp:docPr id="163"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3855" cy="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87CA5B" id="Straight Arrow Connector 163" o:spid="_x0000_s1026" type="#_x0000_t32" style="position:absolute;margin-left:47.5pt;margin-top:107.55pt;width:28.65pt;height:0;z-index:251755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" strokecolor="red" strokeweight="2pt">
                <v:stroke endarrow="open"/>
                <v:shadow on="t" color="black" opacity="24903f" origin=",.5" offset="0,.55556mm"/>
              </v:shape>
            </w:pict>
          </mc:Fallback>
        </mc:AlternateContent>
      </w:r>
      <w:r w:rsidRPr="000A4463">
        <w:rPr>
          <w:i/>
          <w:noProof/>
          <w:lang w:eastAsia="en-US"/>
        </w:rPr>
        <mc:AlternateContent>
          <mc:Choice Requires="wps">
            <w:drawing>
              <wp:anchor distT="0" distB="0" distL="114300" distR="114300" simplePos="0" relativeHeight="251756544" behindDoc="0" locked="0" layoutInCell="1" allowOverlap="1" wp14:anchorId="26836ED3" wp14:editId="055D7B64">
                <wp:simplePos x="0" y="0"/>
                <wp:positionH relativeFrom="page">
                  <wp:posOffset>3162935</wp:posOffset>
                </wp:positionH>
                <wp:positionV relativeFrom="paragraph">
                  <wp:posOffset>1537970</wp:posOffset>
                </wp:positionV>
                <wp:extent cx="755015" cy="358775"/>
                <wp:effectExtent l="76200" t="57150" r="83185" b="117475"/>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015" cy="35877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0F12A691" id="Oval 165" o:spid="_x0000_s1026" style="position:absolute;margin-left:249.05pt;margin-top:121.1pt;width:59.45pt;height:28.25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" filled="f" strokecolor="red">
                <v:shadow on="t" color="black" opacity="22936f" origin=",.5" offset="0,.63889mm"/>
                <w10:wrap anchorx="page"/>
              </v:oval>
            </w:pict>
          </mc:Fallback>
        </mc:AlternateContent>
      </w:r>
      <w:r w:rsidR="007359DC" w:rsidRPr="000A4463">
        <w:rPr>
          <w:i/>
          <w:noProof/>
          <w:lang w:eastAsia="en-US"/>
        </w:rPr>
        <w:drawing>
          <wp:inline distT="0" distB="0" distL="0" distR="0" wp14:anchorId="0283718A" wp14:editId="6E5362D9">
            <wp:extent cx="3267986" cy="1770437"/>
            <wp:effectExtent l="57150" t="57150" r="123190" b="1155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1.jpg"/>
                    <pic:cNvPicPr/>
                  </pic:nvPicPr>
                  <pic:blipFill>
                    <a:blip r:embed="rId139">
                      <a:extLst>
                        <a:ext uri="{28A0092B-C50C-407E-A947-70E740481C1C}">
                          <a14:useLocalDpi xmlns:a14="http://schemas.microsoft.com/office/drawing/2010/main" val="0"/>
                        </a:ext>
                      </a:extLst>
                    </a:blip>
                    <a:stretch>
                      <a:fillRect/>
                    </a:stretch>
                  </pic:blipFill>
                  <pic:spPr>
                    <a:xfrm>
                      <a:off x="0" y="0"/>
                      <a:ext cx="3310090" cy="179324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FEC0DD5" w14:textId="5619FFA9" w:rsidR="007359DC" w:rsidRPr="000A4463" w:rsidRDefault="007359DC" w:rsidP="00307FA4">
      <w:pPr>
        <w:pStyle w:val="BodyNote"/>
        <w:numPr>
          <w:ilvl w:val="0"/>
          <w:numId w:val="72"/>
        </w:numPr>
        <w:rPr>
          <w:i w:val="0"/>
        </w:rPr>
      </w:pPr>
      <w:r w:rsidRPr="000A4463">
        <w:rPr>
          <w:i w:val="0"/>
        </w:rPr>
        <w:t xml:space="preserve">The Processing message displays for the 2 minutes (approximately) required to plug the database into the container.  Click the </w:t>
      </w:r>
      <w:r w:rsidRPr="000A4463">
        <w:rPr>
          <w:rStyle w:val="Command"/>
          <w:i w:val="0"/>
        </w:rPr>
        <w:t>OK</w:t>
      </w:r>
      <w:r w:rsidRPr="000A4463">
        <w:rPr>
          <w:i w:val="0"/>
        </w:rPr>
        <w:t xml:space="preserve"> button when the Confirmation message displays.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814"/>
        <w:gridCol w:w="396"/>
        <w:gridCol w:w="4430"/>
      </w:tblGrid>
      <w:tr w:rsidR="007359DC" w:rsidRPr="000A4463" w14:paraId="4446DE9A" w14:textId="77777777" w:rsidTr="00A14C62">
        <w:tc>
          <w:tcPr>
            <w:tcW w:w="2952" w:type="dxa"/>
            <w:vAlign w:val="center"/>
          </w:tcPr>
          <w:p w14:paraId="6DDB5947"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3BD2994A" wp14:editId="10040F87">
                  <wp:extent cx="2300062" cy="573437"/>
                  <wp:effectExtent l="57150" t="57150" r="119380" b="112395"/>
                  <wp:docPr id="30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140">
                            <a:extLst>
                              <a:ext uri="{28A0092B-C50C-407E-A947-70E740481C1C}">
                                <a14:useLocalDpi xmlns:a14="http://schemas.microsoft.com/office/drawing/2010/main" val="0"/>
                              </a:ext>
                            </a:extLst>
                          </a:blip>
                          <a:srcRect l="4993" t="11608" r="5379" b="15601"/>
                          <a:stretch/>
                        </pic:blipFill>
                        <pic:spPr bwMode="auto">
                          <a:xfrm>
                            <a:off x="0" y="0"/>
                            <a:ext cx="2306699" cy="57509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2952" w:type="dxa"/>
            <w:vAlign w:val="center"/>
          </w:tcPr>
          <w:p w14:paraId="12FCDBC7" w14:textId="77777777" w:rsidR="007359DC" w:rsidRPr="000A4463" w:rsidRDefault="007359DC" w:rsidP="0005017A">
            <w:pPr>
              <w:pStyle w:val="BodyNote"/>
              <w:rPr>
                <w:i w:val="0"/>
              </w:rPr>
            </w:pPr>
            <w:r w:rsidRPr="000A4463">
              <w:rPr>
                <w:i w:val="0"/>
                <w:noProof/>
                <w:lang w:eastAsia="en-US"/>
              </w:rPr>
              <mc:AlternateContent>
                <mc:Choice Requires="wps">
                  <w:drawing>
                    <wp:inline distT="0" distB="0" distL="0" distR="0" wp14:anchorId="77A03EF7" wp14:editId="06D468B7">
                      <wp:extent cx="228600" cy="192405"/>
                      <wp:effectExtent l="13970" t="23495" r="14605" b="31750"/>
                      <wp:docPr id="161" name="Right Arrow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92405"/>
                              </a:xfrm>
                              <a:prstGeom prst="rightArrow">
                                <a:avLst>
                                  <a:gd name="adj1" fmla="val 50000"/>
                                  <a:gd name="adj2" fmla="val 49956"/>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miter lim="800000"/>
                                <a:headEnd/>
                                <a:tailEnd/>
                              </a:ln>
                              <a:effectLst>
                                <a:outerShdw dist="23000" dir="5400000" rotWithShape="0">
                                  <a:srgbClr val="808080">
                                    <a:alpha val="34998"/>
                                  </a:srgbClr>
                                </a:outerShdw>
                              </a:effectLst>
                            </wps:spPr>
                            <wps:bodyPr rot="0" vert="horz" wrap="square" lIns="91440" tIns="45720" rIns="91440" bIns="45720" anchor="ctr" anchorCtr="0" upright="1">
                              <a:noAutofit/>
                            </wps:bodyPr>
                          </wps:wsp>
                        </a:graphicData>
                      </a:graphic>
                    </wp:inline>
                  </w:drawing>
                </mc:Choice>
                <mc:Fallback>
                  <w:pict>
                    <v:shapetype w14:anchorId="2ABF86C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1" o:spid="_x0000_s1026" type="#_x0000_t13" style="width:1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" adj="12518" fillcolor="#3a7ccb" strokecolor="#4579b8 [3044]">
                      <v:fill color2="#2c5d98" rotate="t" colors="0 #3a7ccb;13107f #3c7bc7;1 #2c5d98" focus="100%" type="gradient">
                        <o:fill v:ext="view" type="gradientUnscaled"/>
                      </v:fill>
                      <v:shadow on="t" opacity="22936f" origin=",.5" offset="0,.63889mm"/>
                      <w10:anchorlock/>
                    </v:shape>
                  </w:pict>
                </mc:Fallback>
              </mc:AlternateContent>
            </w:r>
          </w:p>
        </w:tc>
        <w:tc>
          <w:tcPr>
            <w:tcW w:w="2952" w:type="dxa"/>
            <w:vAlign w:val="center"/>
          </w:tcPr>
          <w:p w14:paraId="098812D3"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61664" behindDoc="0" locked="0" layoutInCell="1" allowOverlap="1" wp14:anchorId="659B1093" wp14:editId="1DC1F093">
                      <wp:simplePos x="0" y="0"/>
                      <wp:positionH relativeFrom="column">
                        <wp:posOffset>2263140</wp:posOffset>
                      </wp:positionH>
                      <wp:positionV relativeFrom="paragraph">
                        <wp:posOffset>858520</wp:posOffset>
                      </wp:positionV>
                      <wp:extent cx="476885" cy="309880"/>
                      <wp:effectExtent l="76200" t="57150" r="75565" b="10922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885" cy="30988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E3C8B24" id="Oval 160" o:spid="_x0000_s1026" style="position:absolute;margin-left:178.2pt;margin-top:67.6pt;width:37.55pt;height:2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" filled="f" strokecolor="red">
                      <v:shadow on="t" color="black" opacity="22936f" origin=",.5" offset="0,.63889mm"/>
                    </v:oval>
                  </w:pict>
                </mc:Fallback>
              </mc:AlternateContent>
            </w:r>
            <w:r w:rsidRPr="000A4463">
              <w:rPr>
                <w:i w:val="0"/>
                <w:noProof/>
                <w:lang w:eastAsia="en-US"/>
              </w:rPr>
              <w:drawing>
                <wp:inline distT="0" distB="0" distL="0" distR="0" wp14:anchorId="614ACE87" wp14:editId="343704CE">
                  <wp:extent cx="2712203" cy="953570"/>
                  <wp:effectExtent l="57150" t="57150" r="107315" b="113665"/>
                  <wp:docPr id="30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41">
                            <a:extLst>
                              <a:ext uri="{28A0092B-C50C-407E-A947-70E740481C1C}">
                                <a14:useLocalDpi xmlns:a14="http://schemas.microsoft.com/office/drawing/2010/main" val="0"/>
                              </a:ext>
                            </a:extLst>
                          </a:blip>
                          <a:srcRect l="3110" t="5532" r="4441" b="9620"/>
                          <a:stretch/>
                        </pic:blipFill>
                        <pic:spPr bwMode="auto">
                          <a:xfrm>
                            <a:off x="0" y="0"/>
                            <a:ext cx="2715410" cy="95469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bl>
    <w:p w14:paraId="02D9874B" w14:textId="77777777" w:rsidR="00EC0715" w:rsidRDefault="007359DC" w:rsidP="00307FA4">
      <w:pPr>
        <w:pStyle w:val="BodyNote"/>
        <w:numPr>
          <w:ilvl w:val="0"/>
          <w:numId w:val="72"/>
        </w:numPr>
        <w:rPr>
          <w:b/>
          <w:i w:val="0"/>
          <w:color w:val="FF0000"/>
        </w:rPr>
      </w:pPr>
      <w:r w:rsidRPr="000A4463">
        <w:rPr>
          <w:i w:val="0"/>
        </w:rPr>
        <w:t>Notice the database is now in the list of Containers</w:t>
      </w:r>
      <w:r w:rsidRPr="000A4463">
        <w:rPr>
          <w:b/>
          <w:i w:val="0"/>
          <w:color w:val="FF0000"/>
        </w:rPr>
        <w:t xml:space="preserve">.  </w:t>
      </w:r>
    </w:p>
    <w:p w14:paraId="6DD68B64" w14:textId="0E2782F0" w:rsidR="007359DC" w:rsidRPr="00EC0715" w:rsidRDefault="00EC0715" w:rsidP="0005017A">
      <w:pPr>
        <w:pStyle w:val="BodyNote"/>
      </w:pPr>
      <w:r w:rsidRPr="00EC0715">
        <w:rPr>
          <w:b/>
          <w:color w:val="FF0000"/>
        </w:rPr>
        <w:t xml:space="preserve">Note: </w:t>
      </w:r>
      <w:r w:rsidR="007359DC" w:rsidRPr="00EC0715">
        <w:rPr>
          <w:b/>
          <w:color w:val="FF0000"/>
        </w:rPr>
        <w:t>There will be Violations because of the patch level mismatch between the original source Pluggable database and the Cloud Container database</w:t>
      </w:r>
      <w:r w:rsidR="007359DC" w:rsidRPr="00EC0715">
        <w:t xml:space="preserve">. </w:t>
      </w:r>
    </w:p>
    <w:p w14:paraId="5AAE662D" w14:textId="27B53218" w:rsidR="007359DC" w:rsidRPr="000A4463" w:rsidRDefault="00EC0715" w:rsidP="0005017A">
      <w:pPr>
        <w:pStyle w:val="BodyNote"/>
        <w:rPr>
          <w:i w:val="0"/>
        </w:rPr>
      </w:pPr>
      <w:r w:rsidRPr="000A4463">
        <w:rPr>
          <w:i w:val="0"/>
          <w:noProof/>
          <w:lang w:eastAsia="en-US"/>
        </w:rPr>
        <mc:AlternateContent>
          <mc:Choice Requires="wps">
            <w:drawing>
              <wp:anchor distT="4294967295" distB="4294967295" distL="114300" distR="114300" simplePos="0" relativeHeight="251837440" behindDoc="0" locked="0" layoutInCell="1" allowOverlap="1" wp14:anchorId="037EB83C" wp14:editId="3DC01EAA">
                <wp:simplePos x="0" y="0"/>
                <wp:positionH relativeFrom="column">
                  <wp:posOffset>3748461</wp:posOffset>
                </wp:positionH>
                <wp:positionV relativeFrom="paragraph">
                  <wp:posOffset>256734</wp:posOffset>
                </wp:positionV>
                <wp:extent cx="355904" cy="278296"/>
                <wp:effectExtent l="76200" t="57150" r="101600" b="10287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904" cy="278296"/>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2DACD0" id="Straight Arrow Connector 22" o:spid="_x0000_s1026" type="#_x0000_t32" style="position:absolute;margin-left:295.15pt;margin-top:20.2pt;width:28pt;height:21.9pt;z-index:251837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" strokecolor="red" strokeweight="2pt">
                <v:stroke endarrow="open"/>
                <v:shadow on="t" color="black" opacity="24903f" origin=",.5" offset="0,.55556mm"/>
              </v:shape>
            </w:pict>
          </mc:Fallback>
        </mc:AlternateContent>
      </w:r>
      <w:r w:rsidR="007359DC" w:rsidRPr="000A4463">
        <w:rPr>
          <w:i w:val="0"/>
          <w:noProof/>
          <w:lang w:eastAsia="en-US"/>
        </w:rPr>
        <mc:AlternateContent>
          <mc:Choice Requires="wps">
            <w:drawing>
              <wp:anchor distT="0" distB="0" distL="114300" distR="114300" simplePos="0" relativeHeight="251758592" behindDoc="0" locked="0" layoutInCell="1" allowOverlap="1" wp14:anchorId="5D7DAC56" wp14:editId="0E6532B5">
                <wp:simplePos x="0" y="0"/>
                <wp:positionH relativeFrom="column">
                  <wp:posOffset>-13970</wp:posOffset>
                </wp:positionH>
                <wp:positionV relativeFrom="paragraph">
                  <wp:posOffset>534035</wp:posOffset>
                </wp:positionV>
                <wp:extent cx="658495" cy="232410"/>
                <wp:effectExtent l="76200" t="57150" r="27305" b="110490"/>
                <wp:wrapNone/>
                <wp:docPr id="158"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495" cy="23241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3311002" id="Oval 158" o:spid="_x0000_s1026" style="position:absolute;margin-left:-1.1pt;margin-top:42.05pt;width:51.85pt;height:1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" filled="f" strokecolor="red">
                <v:shadow on="t" color="black" opacity="22936f" origin=",.5" offset="0,.63889mm"/>
              </v:oval>
            </w:pict>
          </mc:Fallback>
        </mc:AlternateContent>
      </w:r>
      <w:r w:rsidR="007359DC" w:rsidRPr="000A4463">
        <w:rPr>
          <w:i w:val="0"/>
          <w:noProof/>
          <w:lang w:eastAsia="en-US"/>
        </w:rPr>
        <w:drawing>
          <wp:inline distT="0" distB="0" distL="0" distR="0" wp14:anchorId="37DD4761" wp14:editId="5B570027">
            <wp:extent cx="5486400" cy="1054735"/>
            <wp:effectExtent l="57150" t="57150" r="114300" b="1073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2.jpg"/>
                    <pic:cNvPicPr/>
                  </pic:nvPicPr>
                  <pic:blipFill>
                    <a:blip r:embed="rId142">
                      <a:extLst>
                        <a:ext uri="{28A0092B-C50C-407E-A947-70E740481C1C}">
                          <a14:useLocalDpi xmlns:a14="http://schemas.microsoft.com/office/drawing/2010/main" val="0"/>
                        </a:ext>
                      </a:extLst>
                    </a:blip>
                    <a:stretch>
                      <a:fillRect/>
                    </a:stretch>
                  </pic:blipFill>
                  <pic:spPr>
                    <a:xfrm>
                      <a:off x="0" y="0"/>
                      <a:ext cx="5486400" cy="105473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4C6AF08" w14:textId="77777777" w:rsidR="00130449" w:rsidRDefault="007359DC" w:rsidP="00130449">
      <w:pPr>
        <w:pStyle w:val="BodyNote"/>
        <w:numPr>
          <w:ilvl w:val="0"/>
          <w:numId w:val="72"/>
        </w:numPr>
        <w:rPr>
          <w:i w:val="0"/>
        </w:rPr>
      </w:pPr>
      <w:r w:rsidRPr="000A4463">
        <w:rPr>
          <w:i w:val="0"/>
        </w:rPr>
        <w:t>You now need to SSH i</w:t>
      </w:r>
      <w:r w:rsidR="00EC0715">
        <w:rPr>
          <w:i w:val="0"/>
        </w:rPr>
        <w:t>nto the</w:t>
      </w:r>
      <w:r w:rsidRPr="000A4463">
        <w:rPr>
          <w:i w:val="0"/>
        </w:rPr>
        <w:t xml:space="preserve"> Cloud database server</w:t>
      </w:r>
      <w:r w:rsidR="00FC37B5">
        <w:rPr>
          <w:i w:val="0"/>
        </w:rPr>
        <w:t xml:space="preserve"> in order to patch the database</w:t>
      </w:r>
      <w:r w:rsidRPr="000A4463">
        <w:rPr>
          <w:i w:val="0"/>
        </w:rPr>
        <w:t>. Example is shown below. Substitute your Cloud database server IP address</w:t>
      </w:r>
      <w:r w:rsidR="001B1293">
        <w:rPr>
          <w:i w:val="0"/>
        </w:rPr>
        <w:t xml:space="preserve"> (Alpha01A-DBCS)</w:t>
      </w:r>
    </w:p>
    <w:p w14:paraId="289A1EA0" w14:textId="67F8B4A1" w:rsidR="00130449" w:rsidRPr="00130449" w:rsidRDefault="00130449" w:rsidP="00130449">
      <w:pPr>
        <w:pStyle w:val="BodyNote"/>
        <w:numPr>
          <w:ilvl w:val="0"/>
          <w:numId w:val="72"/>
        </w:numPr>
        <w:rPr>
          <w:i w:val="0"/>
        </w:rPr>
      </w:pPr>
      <w:r>
        <w:rPr>
          <w:i w:val="0"/>
        </w:rPr>
        <w:t>Open a Terminal and type the following SSH command to connect to the cloud database server.</w:t>
      </w:r>
    </w:p>
    <w:p w14:paraId="6820CF8E" w14:textId="6D73B03E" w:rsidR="007359DC" w:rsidRPr="00130449" w:rsidRDefault="007359DC" w:rsidP="00307FA4">
      <w:pPr>
        <w:pStyle w:val="BodyNote"/>
        <w:numPr>
          <w:ilvl w:val="0"/>
          <w:numId w:val="72"/>
        </w:numPr>
        <w:rPr>
          <w:rFonts w:ascii="Courier New" w:hAnsi="Courier New" w:cs="Courier New"/>
          <w:i w:val="0"/>
        </w:rPr>
      </w:pPr>
      <w:r w:rsidRPr="00130449">
        <w:rPr>
          <w:rFonts w:ascii="Courier New" w:hAnsi="Courier New" w:cs="Courier New"/>
          <w:i w:val="0"/>
        </w:rPr>
        <w:t>ssh -o ServerAliveInterval=60 -i /u01/OPCWorkshop/lab/labkey oracle@&lt;</w:t>
      </w:r>
      <w:r w:rsidR="00045364" w:rsidRPr="00045364">
        <w:rPr>
          <w:rFonts w:ascii="Courier New" w:hAnsi="Courier New" w:cs="Courier New"/>
        </w:rPr>
        <w:t>Alpha01A-DBCS</w:t>
      </w:r>
      <w:r w:rsidR="00045364">
        <w:rPr>
          <w:rFonts w:ascii="Courier New" w:hAnsi="Courier New" w:cs="Courier New"/>
          <w:i w:val="0"/>
        </w:rPr>
        <w:t>-</w:t>
      </w:r>
      <w:r w:rsidRPr="00130449">
        <w:rPr>
          <w:rFonts w:ascii="Courier New" w:hAnsi="Courier New" w:cs="Courier New"/>
        </w:rPr>
        <w:t>IP-address</w:t>
      </w:r>
      <w:r w:rsidRPr="00130449">
        <w:rPr>
          <w:rFonts w:ascii="Courier New" w:hAnsi="Courier New" w:cs="Courier New"/>
          <w:i w:val="0"/>
        </w:rPr>
        <w:t>&gt;</w:t>
      </w:r>
    </w:p>
    <w:p w14:paraId="4DC76F66" w14:textId="1A9D4611" w:rsidR="007359DC" w:rsidRPr="000A4463" w:rsidRDefault="001B1293" w:rsidP="0005017A">
      <w:pPr>
        <w:pStyle w:val="BodyNote"/>
        <w:rPr>
          <w:i w:val="0"/>
        </w:rPr>
      </w:pPr>
      <w:r>
        <w:rPr>
          <w:i w:val="0"/>
          <w:noProof/>
          <w:lang w:eastAsia="en-US"/>
        </w:rPr>
        <w:drawing>
          <wp:inline distT="0" distB="0" distL="0" distR="0" wp14:anchorId="478C2458" wp14:editId="33ADAD10">
            <wp:extent cx="5476875" cy="590550"/>
            <wp:effectExtent l="57150" t="57150" r="123825" b="1143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6875" cy="5905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7097CB6" w14:textId="1CCEC603" w:rsidR="007359DC" w:rsidRPr="000A4463" w:rsidRDefault="007359DC" w:rsidP="00307FA4">
      <w:pPr>
        <w:pStyle w:val="BodyNote"/>
        <w:numPr>
          <w:ilvl w:val="0"/>
          <w:numId w:val="73"/>
        </w:numPr>
        <w:rPr>
          <w:i w:val="0"/>
        </w:rPr>
      </w:pPr>
      <w:r w:rsidRPr="000A4463">
        <w:rPr>
          <w:i w:val="0"/>
        </w:rPr>
        <w:t xml:space="preserve">We’ll need to run </w:t>
      </w:r>
      <w:r w:rsidR="00EC0715">
        <w:rPr>
          <w:i w:val="0"/>
        </w:rPr>
        <w:t xml:space="preserve">the </w:t>
      </w:r>
      <w:r w:rsidRPr="000A4463">
        <w:rPr>
          <w:rStyle w:val="Command"/>
          <w:i w:val="0"/>
        </w:rPr>
        <w:t>datapatch</w:t>
      </w:r>
      <w:r w:rsidR="00EC0715">
        <w:rPr>
          <w:rStyle w:val="Command"/>
          <w:i w:val="0"/>
        </w:rPr>
        <w:t xml:space="preserve"> </w:t>
      </w:r>
      <w:r w:rsidR="00EC0715" w:rsidRPr="00EC0715">
        <w:rPr>
          <w:rStyle w:val="Command"/>
          <w:b w:val="0"/>
          <w:i w:val="0"/>
        </w:rPr>
        <w:t>script</w:t>
      </w:r>
      <w:r w:rsidRPr="000A4463">
        <w:rPr>
          <w:i w:val="0"/>
        </w:rPr>
        <w:t xml:space="preserve"> to apply any missing patches. It should run with no errors.</w:t>
      </w:r>
    </w:p>
    <w:p w14:paraId="42023818" w14:textId="77777777" w:rsidR="007359DC" w:rsidRPr="00EC0715" w:rsidRDefault="007359DC" w:rsidP="0005017A">
      <w:pPr>
        <w:pStyle w:val="BodyNote"/>
        <w:rPr>
          <w:b/>
          <w:color w:val="FF0000"/>
        </w:rPr>
      </w:pPr>
      <w:r w:rsidRPr="00EC0715">
        <w:rPr>
          <w:b/>
          <w:color w:val="FF0000"/>
        </w:rPr>
        <w:t>Note: If it complains the first time about not being able to determine the current opatch status then wait a minute until it’s had time to pick up the newly cloned pluggable database and retry.</w:t>
      </w:r>
    </w:p>
    <w:p w14:paraId="6A2ED2CC" w14:textId="77777777" w:rsidR="007359DC" w:rsidRPr="000A4463" w:rsidRDefault="007359DC" w:rsidP="00307FA4">
      <w:pPr>
        <w:pStyle w:val="BodyNote"/>
        <w:numPr>
          <w:ilvl w:val="0"/>
          <w:numId w:val="73"/>
        </w:numPr>
        <w:rPr>
          <w:i w:val="0"/>
        </w:rPr>
      </w:pPr>
      <w:r w:rsidRPr="000A4463">
        <w:rPr>
          <w:i w:val="0"/>
        </w:rPr>
        <w:t>$ORACLE_HOME/OPatch/datapatch -verbose</w:t>
      </w:r>
    </w:p>
    <w:p w14:paraId="2159D366"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48BB9092" wp14:editId="28D510F0">
            <wp:extent cx="5486400" cy="1741805"/>
            <wp:effectExtent l="57150" t="57150" r="114300" b="1060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4.jpg"/>
                    <pic:cNvPicPr/>
                  </pic:nvPicPr>
                  <pic:blipFill>
                    <a:blip r:embed="rId144">
                      <a:extLst>
                        <a:ext uri="{28A0092B-C50C-407E-A947-70E740481C1C}">
                          <a14:useLocalDpi xmlns:a14="http://schemas.microsoft.com/office/drawing/2010/main" val="0"/>
                        </a:ext>
                      </a:extLst>
                    </a:blip>
                    <a:stretch>
                      <a:fillRect/>
                    </a:stretch>
                  </pic:blipFill>
                  <pic:spPr>
                    <a:xfrm>
                      <a:off x="0" y="0"/>
                      <a:ext cx="5486400" cy="174180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E0FAA21" w14:textId="77777777" w:rsidR="007359DC" w:rsidRPr="000A4463" w:rsidRDefault="007359DC" w:rsidP="0005017A">
      <w:pPr>
        <w:pStyle w:val="BodyNote"/>
        <w:rPr>
          <w:i w:val="0"/>
        </w:rPr>
      </w:pPr>
      <w:r w:rsidRPr="000A4463">
        <w:rPr>
          <w:i w:val="0"/>
          <w:noProof/>
          <w:lang w:eastAsia="en-US"/>
        </w:rPr>
        <w:drawing>
          <wp:inline distT="0" distB="0" distL="0" distR="0" wp14:anchorId="2491792D" wp14:editId="10F77DAA">
            <wp:extent cx="5486400" cy="2604135"/>
            <wp:effectExtent l="57150" t="57150" r="114300" b="1200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5.jpg"/>
                    <pic:cNvPicPr/>
                  </pic:nvPicPr>
                  <pic:blipFill>
                    <a:blip r:embed="rId145">
                      <a:extLst>
                        <a:ext uri="{28A0092B-C50C-407E-A947-70E740481C1C}">
                          <a14:useLocalDpi xmlns:a14="http://schemas.microsoft.com/office/drawing/2010/main" val="0"/>
                        </a:ext>
                      </a:extLst>
                    </a:blip>
                    <a:stretch>
                      <a:fillRect/>
                    </a:stretch>
                  </pic:blipFill>
                  <pic:spPr>
                    <a:xfrm>
                      <a:off x="0" y="0"/>
                      <a:ext cx="5486400" cy="260413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9FE5EB3" w14:textId="3728374A" w:rsidR="007359DC" w:rsidRPr="000A4463" w:rsidRDefault="007E2BB7" w:rsidP="0005017A">
      <w:pPr>
        <w:pStyle w:val="BodyNote"/>
        <w:rPr>
          <w:i w:val="0"/>
        </w:rPr>
      </w:pPr>
      <w:r>
        <w:rPr>
          <w:i w:val="0"/>
        </w:rPr>
        <w:t>In the next few steps we’ll upgrade the PDB.</w:t>
      </w:r>
    </w:p>
    <w:p w14:paraId="7E83C108" w14:textId="53C2E2DF" w:rsidR="007359DC" w:rsidRPr="007E2BB7" w:rsidRDefault="007E2BB7" w:rsidP="0005017A">
      <w:pPr>
        <w:pStyle w:val="BodyNote"/>
      </w:pPr>
      <w:r w:rsidRPr="001B1293">
        <w:rPr>
          <w:b/>
        </w:rPr>
        <w:t>Note:</w:t>
      </w:r>
      <w:r w:rsidRPr="007E2BB7">
        <w:t xml:space="preserve">  If you receive an</w:t>
      </w:r>
      <w:r w:rsidR="007359DC" w:rsidRPr="007E2BB7">
        <w:t xml:space="preserve"> error message </w:t>
      </w:r>
      <w:r>
        <w:t xml:space="preserve">like, </w:t>
      </w:r>
      <w:r w:rsidR="007359DC" w:rsidRPr="007E2BB7">
        <w:t>“</w:t>
      </w:r>
      <w:r w:rsidR="007359DC" w:rsidRPr="007E2BB7">
        <w:rPr>
          <w:rStyle w:val="Command"/>
        </w:rPr>
        <w:t>The pluggable databases that need to be patched must be in upgrade mode</w:t>
      </w:r>
      <w:r w:rsidRPr="007E2BB7">
        <w:t>” complete the following u</w:t>
      </w:r>
      <w:r w:rsidR="007359DC" w:rsidRPr="007E2BB7">
        <w:t xml:space="preserve">pgrade PDB Step. If not, </w:t>
      </w:r>
      <w:r>
        <w:t xml:space="preserve">proceed directly to </w:t>
      </w:r>
      <w:r w:rsidR="007359DC" w:rsidRPr="007E2BB7">
        <w:t>the next step (Close and Reopen ALPHACLONE PDB).</w:t>
      </w:r>
    </w:p>
    <w:p w14:paraId="1F913F1A" w14:textId="54F47140" w:rsidR="007359DC" w:rsidRPr="000A4463" w:rsidRDefault="007E2BB7"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839488" behindDoc="0" locked="0" layoutInCell="1" allowOverlap="1" wp14:anchorId="40A988E1" wp14:editId="019C9843">
                <wp:simplePos x="0" y="0"/>
                <wp:positionH relativeFrom="column">
                  <wp:posOffset>1021743</wp:posOffset>
                </wp:positionH>
                <wp:positionV relativeFrom="paragraph">
                  <wp:posOffset>1502796</wp:posOffset>
                </wp:positionV>
                <wp:extent cx="4428876" cy="532737"/>
                <wp:effectExtent l="76200" t="57150" r="86360" b="11557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8876" cy="532737"/>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EE71663" id="Oval 24" o:spid="_x0000_s1026" style="position:absolute;margin-left:80.45pt;margin-top:118.35pt;width:348.75pt;height:41.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" filled="f" strokecolor="red">
                <v:shadow on="t" color="black" opacity="22936f" origin=",.5" offset="0,.63889mm"/>
              </v:oval>
            </w:pict>
          </mc:Fallback>
        </mc:AlternateContent>
      </w:r>
      <w:r w:rsidR="007359DC" w:rsidRPr="000A4463">
        <w:rPr>
          <w:i w:val="0"/>
          <w:noProof/>
          <w:lang w:eastAsia="en-US"/>
        </w:rPr>
        <w:drawing>
          <wp:inline distT="0" distB="0" distL="0" distR="0" wp14:anchorId="3C666696" wp14:editId="6F89E9F9">
            <wp:extent cx="5486400" cy="2886346"/>
            <wp:effectExtent l="57150" t="57150" r="114300" b="123825"/>
            <wp:docPr id="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5486400" cy="288634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5A413FC" w14:textId="729F7FE3" w:rsidR="007E2BB7" w:rsidRDefault="007E2BB7" w:rsidP="00307FA4">
      <w:pPr>
        <w:pStyle w:val="BodyNote"/>
        <w:numPr>
          <w:ilvl w:val="0"/>
          <w:numId w:val="75"/>
        </w:numPr>
        <w:rPr>
          <w:i w:val="0"/>
        </w:rPr>
      </w:pPr>
      <w:r>
        <w:rPr>
          <w:i w:val="0"/>
        </w:rPr>
        <w:t>Put the database in upgrade mode to correct the patch errors.</w:t>
      </w:r>
    </w:p>
    <w:p w14:paraId="222E9134" w14:textId="791B5E99" w:rsidR="007359DC" w:rsidRPr="000A4463" w:rsidRDefault="007359DC" w:rsidP="00307FA4">
      <w:pPr>
        <w:pStyle w:val="BodyNote"/>
        <w:numPr>
          <w:ilvl w:val="0"/>
          <w:numId w:val="73"/>
        </w:numPr>
        <w:rPr>
          <w:i w:val="0"/>
        </w:rPr>
      </w:pPr>
      <w:r w:rsidRPr="000A4463">
        <w:rPr>
          <w:i w:val="0"/>
        </w:rPr>
        <w:t xml:space="preserve">Connect to container database using SQL Plus and place the database in </w:t>
      </w:r>
      <w:r w:rsidRPr="000A4463">
        <w:rPr>
          <w:rStyle w:val="Command"/>
          <w:i w:val="0"/>
        </w:rPr>
        <w:t>upgrade mode</w:t>
      </w:r>
      <w:r w:rsidRPr="000A4463">
        <w:rPr>
          <w:i w:val="0"/>
        </w:rPr>
        <w:t xml:space="preserve">. Once completed run </w:t>
      </w:r>
      <w:r w:rsidRPr="000A4463">
        <w:rPr>
          <w:rStyle w:val="Command"/>
          <w:i w:val="0"/>
        </w:rPr>
        <w:t>datapatch</w:t>
      </w:r>
      <w:r w:rsidRPr="000A4463">
        <w:rPr>
          <w:i w:val="0"/>
        </w:rPr>
        <w:t xml:space="preserve"> again and you should have no errors.</w:t>
      </w:r>
      <w:r w:rsidR="007E2BB7">
        <w:rPr>
          <w:i w:val="0"/>
        </w:rPr>
        <w:t xml:space="preserve">  Run the following commands to complete this step.</w:t>
      </w:r>
    </w:p>
    <w:p w14:paraId="6F8539AD" w14:textId="77777777" w:rsidR="007359DC" w:rsidRPr="007E2BB7" w:rsidRDefault="007359DC" w:rsidP="00307FA4">
      <w:pPr>
        <w:pStyle w:val="BodyNote"/>
        <w:numPr>
          <w:ilvl w:val="0"/>
          <w:numId w:val="73"/>
        </w:numPr>
        <w:rPr>
          <w:rFonts w:ascii="Courier New" w:hAnsi="Courier New" w:cs="Courier New"/>
          <w:i w:val="0"/>
        </w:rPr>
      </w:pPr>
      <w:r w:rsidRPr="007E2BB7">
        <w:rPr>
          <w:rFonts w:ascii="Courier New" w:hAnsi="Courier New" w:cs="Courier New"/>
          <w:i w:val="0"/>
        </w:rPr>
        <w:t>sqlplus / as sysdba</w:t>
      </w:r>
    </w:p>
    <w:p w14:paraId="65028E1E" w14:textId="77777777" w:rsidR="007359DC" w:rsidRPr="007E2BB7" w:rsidRDefault="007359DC" w:rsidP="00307FA4">
      <w:pPr>
        <w:pStyle w:val="BodyNote"/>
        <w:numPr>
          <w:ilvl w:val="0"/>
          <w:numId w:val="73"/>
        </w:numPr>
        <w:rPr>
          <w:rFonts w:ascii="Courier New" w:hAnsi="Courier New" w:cs="Courier New"/>
          <w:i w:val="0"/>
        </w:rPr>
      </w:pPr>
      <w:r w:rsidRPr="007E2BB7">
        <w:rPr>
          <w:rFonts w:ascii="Courier New" w:hAnsi="Courier New" w:cs="Courier New"/>
          <w:i w:val="0"/>
        </w:rPr>
        <w:t>alter pluggable database ALPHACLONE close;</w:t>
      </w:r>
    </w:p>
    <w:p w14:paraId="2E1300DF" w14:textId="77777777" w:rsidR="007359DC" w:rsidRPr="007E2BB7" w:rsidRDefault="007359DC" w:rsidP="00307FA4">
      <w:pPr>
        <w:pStyle w:val="BodyNote"/>
        <w:numPr>
          <w:ilvl w:val="0"/>
          <w:numId w:val="73"/>
        </w:numPr>
        <w:rPr>
          <w:rFonts w:ascii="Courier New" w:hAnsi="Courier New" w:cs="Courier New"/>
          <w:i w:val="0"/>
        </w:rPr>
      </w:pPr>
      <w:r w:rsidRPr="007E2BB7">
        <w:rPr>
          <w:rFonts w:ascii="Courier New" w:hAnsi="Courier New" w:cs="Courier New"/>
          <w:i w:val="0"/>
        </w:rPr>
        <w:t>alter pluggable database ALPHACLONE open upgrade;</w:t>
      </w:r>
    </w:p>
    <w:p w14:paraId="2A153B09" w14:textId="77777777" w:rsidR="007359DC" w:rsidRPr="007E2BB7" w:rsidRDefault="007359DC" w:rsidP="00307FA4">
      <w:pPr>
        <w:pStyle w:val="BodyNote"/>
        <w:numPr>
          <w:ilvl w:val="0"/>
          <w:numId w:val="73"/>
        </w:numPr>
        <w:rPr>
          <w:rFonts w:ascii="Courier New" w:hAnsi="Courier New" w:cs="Courier New"/>
          <w:i w:val="0"/>
        </w:rPr>
      </w:pPr>
      <w:r w:rsidRPr="007E2BB7">
        <w:rPr>
          <w:rFonts w:ascii="Courier New" w:hAnsi="Courier New" w:cs="Courier New"/>
          <w:i w:val="0"/>
        </w:rPr>
        <w:t>exit</w:t>
      </w:r>
    </w:p>
    <w:p w14:paraId="0B86A1D0" w14:textId="77777777" w:rsidR="007359DC" w:rsidRPr="007E2BB7" w:rsidRDefault="007359DC" w:rsidP="00307FA4">
      <w:pPr>
        <w:pStyle w:val="BodyNote"/>
        <w:numPr>
          <w:ilvl w:val="0"/>
          <w:numId w:val="73"/>
        </w:numPr>
        <w:rPr>
          <w:rFonts w:ascii="Courier New" w:hAnsi="Courier New" w:cs="Courier New"/>
          <w:i w:val="0"/>
        </w:rPr>
      </w:pPr>
      <w:r w:rsidRPr="007E2BB7">
        <w:rPr>
          <w:rFonts w:ascii="Courier New" w:hAnsi="Courier New" w:cs="Courier New"/>
          <w:i w:val="0"/>
        </w:rPr>
        <w:t>$ORACLE_HOME/OPatch/datapatch -verbose</w:t>
      </w:r>
    </w:p>
    <w:p w14:paraId="46FA5E5C"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5354FCFC" wp14:editId="18E1F909">
            <wp:extent cx="5486400" cy="2717052"/>
            <wp:effectExtent l="19050" t="0" r="0" b="0"/>
            <wp:docPr id="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486400" cy="2717052"/>
                    </a:xfrm>
                    <a:prstGeom prst="rect">
                      <a:avLst/>
                    </a:prstGeom>
                    <a:noFill/>
                    <a:ln w="9525">
                      <a:noFill/>
                      <a:miter lim="800000"/>
                      <a:headEnd/>
                      <a:tailEnd/>
                    </a:ln>
                  </pic:spPr>
                </pic:pic>
              </a:graphicData>
            </a:graphic>
          </wp:inline>
        </w:drawing>
      </w:r>
    </w:p>
    <w:p w14:paraId="0E02D94D" w14:textId="77777777" w:rsidR="007359DC" w:rsidRPr="000A4463" w:rsidRDefault="007359DC" w:rsidP="0005017A">
      <w:pPr>
        <w:pStyle w:val="BodyNote"/>
        <w:rPr>
          <w:i w:val="0"/>
        </w:rPr>
      </w:pPr>
      <w:r w:rsidRPr="000A4463">
        <w:rPr>
          <w:i w:val="0"/>
          <w:noProof/>
          <w:lang w:eastAsia="en-US"/>
        </w:rPr>
        <w:drawing>
          <wp:inline distT="0" distB="0" distL="0" distR="0" wp14:anchorId="2F590F39" wp14:editId="301B8BC9">
            <wp:extent cx="5486400" cy="2920735"/>
            <wp:effectExtent l="19050" t="0" r="0" b="0"/>
            <wp:docPr id="3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5486400" cy="2920735"/>
                    </a:xfrm>
                    <a:prstGeom prst="rect">
                      <a:avLst/>
                    </a:prstGeom>
                    <a:noFill/>
                    <a:ln w="9525">
                      <a:noFill/>
                      <a:miter lim="800000"/>
                      <a:headEnd/>
                      <a:tailEnd/>
                    </a:ln>
                  </pic:spPr>
                </pic:pic>
              </a:graphicData>
            </a:graphic>
          </wp:inline>
        </w:drawing>
      </w:r>
    </w:p>
    <w:p w14:paraId="06F67482" w14:textId="37E05720" w:rsidR="007E2BB7" w:rsidRPr="007E2BB7" w:rsidRDefault="007E2BB7" w:rsidP="00307FA4">
      <w:pPr>
        <w:pStyle w:val="BodyNote"/>
        <w:numPr>
          <w:ilvl w:val="0"/>
          <w:numId w:val="76"/>
        </w:numPr>
        <w:rPr>
          <w:b/>
          <w:i w:val="0"/>
        </w:rPr>
      </w:pPr>
      <w:r w:rsidRPr="007E2BB7">
        <w:rPr>
          <w:b/>
          <w:i w:val="0"/>
        </w:rPr>
        <w:t>Close and Reopen ALPHACLONE PDB</w:t>
      </w:r>
    </w:p>
    <w:p w14:paraId="236E2B1D" w14:textId="181C276C" w:rsidR="007E2BB7" w:rsidRDefault="007359DC" w:rsidP="00307FA4">
      <w:pPr>
        <w:pStyle w:val="BodyNote"/>
        <w:numPr>
          <w:ilvl w:val="0"/>
          <w:numId w:val="74"/>
        </w:numPr>
        <w:rPr>
          <w:i w:val="0"/>
        </w:rPr>
      </w:pPr>
      <w:r w:rsidRPr="000A4463">
        <w:rPr>
          <w:i w:val="0"/>
        </w:rPr>
        <w:t>The final step is to close and reopen the ALPHACLONE pluggable database. Go back to EM Express, with the ALPHACLONE row highlighted</w:t>
      </w:r>
      <w:r w:rsidR="007E2BB7">
        <w:rPr>
          <w:i w:val="0"/>
        </w:rPr>
        <w:t xml:space="preserve">.  </w:t>
      </w:r>
      <w:r w:rsidRPr="000A4463">
        <w:rPr>
          <w:i w:val="0"/>
        </w:rPr>
        <w:t xml:space="preserve"> (DO NOT CLICK THE ALPHACLONE LINK). </w:t>
      </w:r>
    </w:p>
    <w:p w14:paraId="0B748E16" w14:textId="55693D7A" w:rsidR="007359DC" w:rsidRPr="000A4463" w:rsidRDefault="007359DC" w:rsidP="00307FA4">
      <w:pPr>
        <w:pStyle w:val="BodyNote"/>
        <w:numPr>
          <w:ilvl w:val="0"/>
          <w:numId w:val="74"/>
        </w:numPr>
        <w:rPr>
          <w:i w:val="0"/>
        </w:rPr>
      </w:pPr>
      <w:r w:rsidRPr="000A4463">
        <w:rPr>
          <w:i w:val="0"/>
        </w:rPr>
        <w:t xml:space="preserve">Select </w:t>
      </w:r>
      <w:r w:rsidRPr="000A4463">
        <w:rPr>
          <w:b/>
          <w:i w:val="0"/>
        </w:rPr>
        <w:t>Actions</w:t>
      </w:r>
      <w:r w:rsidR="007E2BB7">
        <w:rPr>
          <w:b/>
          <w:i w:val="0"/>
        </w:rPr>
        <w:t xml:space="preserve"> </w:t>
      </w:r>
      <w:r w:rsidRPr="000A4463">
        <w:rPr>
          <w:b/>
          <w:i w:val="0"/>
        </w:rPr>
        <w:sym w:font="Wingdings" w:char="F0E0"/>
      </w:r>
      <w:r w:rsidR="007E2BB7">
        <w:rPr>
          <w:b/>
          <w:i w:val="0"/>
        </w:rPr>
        <w:t xml:space="preserve"> </w:t>
      </w:r>
      <w:r w:rsidRPr="000A4463">
        <w:rPr>
          <w:b/>
          <w:i w:val="0"/>
        </w:rPr>
        <w:t>Close</w:t>
      </w:r>
      <w:r w:rsidRPr="000A4463">
        <w:rPr>
          <w:i w:val="0"/>
        </w:rPr>
        <w:t>.</w:t>
      </w:r>
      <w:bookmarkStart w:id="39" w:name="_GoBack"/>
      <w:bookmarkEnd w:id="39"/>
    </w:p>
    <w:sectPr w:rsidR="007359DC" w:rsidRPr="000A4463" w:rsidSect="00061B97">
      <w:headerReference w:type="default" r:id="rId149"/>
      <w:headerReference w:type="first" r:id="rId150"/>
      <w:pgSz w:w="12240" w:h="15840"/>
      <w:pgMar w:top="1440" w:right="1440" w:bottom="1440" w:left="1440" w:header="720" w:footer="864" w:gutter="72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24AAB2" w14:textId="77777777" w:rsidR="00FD5287" w:rsidRDefault="00FD5287">
      <w:r>
        <w:separator/>
      </w:r>
    </w:p>
  </w:endnote>
  <w:endnote w:type="continuationSeparator" w:id="0">
    <w:p w14:paraId="3F488DDF" w14:textId="77777777" w:rsidR="00FD5287" w:rsidRDefault="00FD52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Bold">
    <w:panose1 w:val="020B0804030504040204"/>
    <w:charset w:val="00"/>
    <w:family w:val="auto"/>
    <w:pitch w:val="variable"/>
    <w:sig w:usb0="A10006FF" w:usb1="4000205B" w:usb2="0000001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1FA7C" w14:textId="77777777" w:rsidR="00EA023F" w:rsidRDefault="00EA023F" w:rsidP="0088493C">
    <w:pPr>
      <w:pStyle w:val="Footer"/>
    </w:pPr>
    <w:r>
      <w:t xml:space="preserve">Revised: </w:t>
    </w:r>
    <w:r>
      <w:fldChar w:fldCharType="begin"/>
    </w:r>
    <w:r>
      <w:instrText xml:space="preserve"> SAVEDATE  \@ "MMMM d, yyyy"  \* MERGEFORMAT </w:instrText>
    </w:r>
    <w:r>
      <w:fldChar w:fldCharType="separate"/>
    </w:r>
    <w:r w:rsidR="00684B7C">
      <w:rPr>
        <w:noProof/>
      </w:rPr>
      <w:t>July 13, 2017</w:t>
    </w:r>
    <w:r>
      <w:rPr>
        <w:noProof/>
      </w:rPr>
      <w:fldChar w:fldCharType="end"/>
    </w:r>
    <w:bookmarkStart w:id="2" w:name="_Toc6229906"/>
    <w:bookmarkStart w:id="3" w:name="_Toc6463459"/>
  </w:p>
  <w:p w14:paraId="7E033FFC" w14:textId="77777777" w:rsidR="00EA023F" w:rsidRPr="00FE1A84" w:rsidRDefault="00EA023F" w:rsidP="0088493C">
    <w:pPr>
      <w:pStyle w:val="Footer"/>
    </w:pPr>
    <w:r>
      <w:t>Copyright © 2012, Oracle Corporation</w:t>
    </w:r>
    <w:bookmarkEnd w:id="2"/>
    <w:bookmarkEnd w:id="3"/>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618A5C" w14:textId="63EE82C3" w:rsidR="00EA023F" w:rsidRDefault="00EA023F">
    <w:pPr>
      <w:pStyle w:val="Footer"/>
      <w:jc w:val="right"/>
    </w:pPr>
    <w:r>
      <w:t xml:space="preserve">Page </w:t>
    </w:r>
    <w:sdt>
      <w:sdtPr>
        <w:id w:val="-191415637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E0316">
          <w:rPr>
            <w:noProof/>
          </w:rPr>
          <w:t>21</w:t>
        </w:r>
        <w:r>
          <w:rPr>
            <w:noProof/>
          </w:rPr>
          <w:fldChar w:fldCharType="end"/>
        </w:r>
      </w:sdtContent>
    </w:sdt>
  </w:p>
  <w:p w14:paraId="4E79D557" w14:textId="37E7F213" w:rsidR="00EA023F" w:rsidRPr="00E817C3" w:rsidRDefault="00EA023F" w:rsidP="00E817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9F7D77" w14:textId="77777777" w:rsidR="00FD5287" w:rsidRDefault="00FD5287">
      <w:r>
        <w:separator/>
      </w:r>
    </w:p>
  </w:footnote>
  <w:footnote w:type="continuationSeparator" w:id="0">
    <w:p w14:paraId="7AD92361" w14:textId="77777777" w:rsidR="00FD5287" w:rsidRDefault="00FD52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B1969" w14:textId="77777777" w:rsidR="00EA023F" w:rsidRPr="00FE1A84" w:rsidRDefault="00EA023F" w:rsidP="0088493C">
    <w:pPr>
      <w:pStyle w:val="Header"/>
    </w:pPr>
    <w:r w:rsidRPr="004A04DF">
      <w:t xml:space="preserve">Page </w:t>
    </w:r>
    <w:r>
      <w:fldChar w:fldCharType="begin"/>
    </w:r>
    <w:r>
      <w:instrText xml:space="preserve"> PAGE </w:instrText>
    </w:r>
    <w:r>
      <w:fldChar w:fldCharType="separate"/>
    </w:r>
    <w:r>
      <w:rPr>
        <w:noProof/>
      </w:rPr>
      <w:t>104</w:t>
    </w:r>
    <w:r>
      <w:rPr>
        <w:noProof/>
      </w:rPr>
      <w:fldChar w:fldCharType="end"/>
    </w:r>
    <w:r>
      <w:tab/>
      <w:t>Oracle</w:t>
    </w:r>
    <w:r>
      <w:tab/>
    </w:r>
    <w:r>
      <w:fldChar w:fldCharType="begin"/>
    </w:r>
    <w:r>
      <w:instrText xml:space="preserve"> STYLEREF "Lesson Subtitle" \* MERGEFORMAT </w:instrText>
    </w:r>
    <w:r>
      <w:fldChar w:fldCharType="separate"/>
    </w:r>
    <w:r w:rsidR="008B46CA">
      <w:rPr>
        <w:b/>
        <w:bCs/>
        <w:noProof/>
      </w:rPr>
      <w:t>Error! No text of specified style in document.</w:t>
    </w:r>
    <w:r>
      <w:rPr>
        <w:noProof/>
      </w:rPr>
      <w:fldChar w:fldCharType="end"/>
    </w:r>
    <w:r>
      <w:rPr>
        <w:noProof/>
      </w:rPr>
      <w:t xml:space="preserve"> Workshop</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8A3C8" w14:textId="7304D0C1" w:rsidR="00EA023F" w:rsidRPr="005A2DA6" w:rsidRDefault="00EA023F" w:rsidP="0088493C">
    <w:pPr>
      <w:pStyle w:val="Header"/>
    </w:pPr>
    <w:r>
      <w:tab/>
      <w:t>Oracle</w:t>
    </w:r>
    <w:r>
      <w:tab/>
      <w:t xml:space="preserve">Page </w:t>
    </w:r>
    <w:r>
      <w:fldChar w:fldCharType="begin"/>
    </w:r>
    <w:r>
      <w:instrText xml:space="preserve"> PAGE </w:instrText>
    </w:r>
    <w:r>
      <w:fldChar w:fldCharType="separate"/>
    </w:r>
    <w:r w:rsidR="000E0316">
      <w:rPr>
        <w:noProof/>
      </w:rPr>
      <w:t>3</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63ECC" w14:textId="36384DE8" w:rsidR="00EA023F" w:rsidRPr="00E817C3" w:rsidRDefault="00EA023F" w:rsidP="00E817C3">
    <w:pPr>
      <w:pStyle w:val="Header"/>
    </w:pPr>
    <w:r>
      <w:t>Section 1 – Database Cloud Overview</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BCE9D" w14:textId="01273399" w:rsidR="00EA023F" w:rsidRPr="00E817C3" w:rsidRDefault="00EA023F" w:rsidP="00E817C3">
    <w:pPr>
      <w:pStyle w:val="Header"/>
    </w:pPr>
    <w:r>
      <w:t>Section 4 – Database Development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60D46" w14:textId="77777777" w:rsidR="00EA023F" w:rsidRPr="00991C0E" w:rsidRDefault="00EA023F" w:rsidP="00991C0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E223A"/>
    <w:multiLevelType w:val="hybridMultilevel"/>
    <w:tmpl w:val="9B0A5570"/>
    <w:lvl w:ilvl="0" w:tplc="FFFFFFFF">
      <w:start w:val="1"/>
      <w:numFmt w:val="decimal"/>
      <w:pStyle w:val="Step"/>
      <w:lvlText w:val="Step %1:"/>
      <w:lvlJc w:val="left"/>
      <w:pPr>
        <w:tabs>
          <w:tab w:val="num" w:pos="972"/>
        </w:tabs>
        <w:ind w:left="972" w:hanging="972"/>
      </w:pPr>
      <w:rPr>
        <w:rFonts w:hint="default"/>
        <w:b/>
        <w:i w:val="0"/>
        <w:caps/>
        <w:color w:val="525252"/>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 w15:restartNumberingAfterBreak="0">
    <w:nsid w:val="01B77B3D"/>
    <w:multiLevelType w:val="hybridMultilevel"/>
    <w:tmpl w:val="2AF2ECC6"/>
    <w:lvl w:ilvl="0" w:tplc="6242E530">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8F1"/>
    <w:multiLevelType w:val="hybridMultilevel"/>
    <w:tmpl w:val="248C6B00"/>
    <w:lvl w:ilvl="0" w:tplc="6242E5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2B7AAF"/>
    <w:multiLevelType w:val="hybridMultilevel"/>
    <w:tmpl w:val="9EFC9D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061B1"/>
    <w:multiLevelType w:val="hybridMultilevel"/>
    <w:tmpl w:val="13CA944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DC039B"/>
    <w:multiLevelType w:val="multilevel"/>
    <w:tmpl w:val="42260624"/>
    <w:lvl w:ilvl="0">
      <w:start w:val="1"/>
      <w:numFmt w:val="decimal"/>
      <w:suff w:val="space"/>
      <w:lvlText w:val="Section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6621C07"/>
    <w:multiLevelType w:val="hybridMultilevel"/>
    <w:tmpl w:val="B998726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B968AD"/>
    <w:multiLevelType w:val="hybridMultilevel"/>
    <w:tmpl w:val="E57A093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5136F5"/>
    <w:multiLevelType w:val="hybridMultilevel"/>
    <w:tmpl w:val="3628F56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751CD3"/>
    <w:multiLevelType w:val="hybridMultilevel"/>
    <w:tmpl w:val="270C6FB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D03378"/>
    <w:multiLevelType w:val="hybridMultilevel"/>
    <w:tmpl w:val="7C36C272"/>
    <w:lvl w:ilvl="0" w:tplc="6242E5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9082C43"/>
    <w:multiLevelType w:val="hybridMultilevel"/>
    <w:tmpl w:val="8FF2E06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B75D27"/>
    <w:multiLevelType w:val="hybridMultilevel"/>
    <w:tmpl w:val="6C9882C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4F2B41"/>
    <w:multiLevelType w:val="hybridMultilevel"/>
    <w:tmpl w:val="E59877C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9118F0"/>
    <w:multiLevelType w:val="hybridMultilevel"/>
    <w:tmpl w:val="AD96E0B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9D3BE1"/>
    <w:multiLevelType w:val="hybridMultilevel"/>
    <w:tmpl w:val="AA1A3EE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A24FE8"/>
    <w:multiLevelType w:val="hybridMultilevel"/>
    <w:tmpl w:val="7FA07F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397EE8"/>
    <w:multiLevelType w:val="hybridMultilevel"/>
    <w:tmpl w:val="C8D06FF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2423CD"/>
    <w:multiLevelType w:val="hybridMultilevel"/>
    <w:tmpl w:val="7320F01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4E0099"/>
    <w:multiLevelType w:val="hybridMultilevel"/>
    <w:tmpl w:val="115E9A6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8F3DD0"/>
    <w:multiLevelType w:val="hybridMultilevel"/>
    <w:tmpl w:val="029C8D7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EB20100"/>
    <w:multiLevelType w:val="hybridMultilevel"/>
    <w:tmpl w:val="F4146EC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FAD0DB5"/>
    <w:multiLevelType w:val="hybridMultilevel"/>
    <w:tmpl w:val="17F2220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B00285"/>
    <w:multiLevelType w:val="hybridMultilevel"/>
    <w:tmpl w:val="957C482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1B86C48"/>
    <w:multiLevelType w:val="hybridMultilevel"/>
    <w:tmpl w:val="DD045FD0"/>
    <w:lvl w:ilvl="0" w:tplc="394C760A">
      <w:start w:val="1"/>
      <w:numFmt w:val="bullet"/>
      <w:pStyle w:val="Checklist2"/>
      <w:lvlText w:val=""/>
      <w:lvlJc w:val="left"/>
      <w:pPr>
        <w:tabs>
          <w:tab w:val="num" w:pos="720"/>
        </w:tabs>
        <w:ind w:left="720" w:hanging="360"/>
      </w:pPr>
      <w:rPr>
        <w:rFonts w:ascii="Webdings" w:hAnsi="Webdings" w:hint="default"/>
        <w:b w:val="0"/>
        <w:i w:val="0"/>
        <w:sz w:val="16"/>
      </w:rPr>
    </w:lvl>
    <w:lvl w:ilvl="1" w:tplc="FFFFFFFF" w:tentative="1">
      <w:start w:val="1"/>
      <w:numFmt w:val="bullet"/>
      <w:lvlText w:val="o"/>
      <w:lvlJc w:val="left"/>
      <w:pPr>
        <w:tabs>
          <w:tab w:val="num" w:pos="2160"/>
        </w:tabs>
        <w:ind w:left="2160" w:hanging="360"/>
      </w:pPr>
      <w:rPr>
        <w:rFonts w:ascii="Courier New" w:hAnsi="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12726085"/>
    <w:multiLevelType w:val="hybridMultilevel"/>
    <w:tmpl w:val="A58457EE"/>
    <w:lvl w:ilvl="0" w:tplc="6242E5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2DB7F57"/>
    <w:multiLevelType w:val="hybridMultilevel"/>
    <w:tmpl w:val="E13EBDC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240AA4"/>
    <w:multiLevelType w:val="hybridMultilevel"/>
    <w:tmpl w:val="DD966B4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7513B7"/>
    <w:multiLevelType w:val="hybridMultilevel"/>
    <w:tmpl w:val="0F28D00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3AD7A5D"/>
    <w:multiLevelType w:val="hybridMultilevel"/>
    <w:tmpl w:val="04C2CFF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45669A5"/>
    <w:multiLevelType w:val="hybridMultilevel"/>
    <w:tmpl w:val="C94C204A"/>
    <w:lvl w:ilvl="0" w:tplc="FFFFFFFF">
      <w:start w:val="1"/>
      <w:numFmt w:val="bullet"/>
      <w:pStyle w:val="BoxedTex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4CA4A09"/>
    <w:multiLevelType w:val="hybridMultilevel"/>
    <w:tmpl w:val="00DE9A5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CD2BFE"/>
    <w:multiLevelType w:val="hybridMultilevel"/>
    <w:tmpl w:val="A5BEFD3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4DD03E4"/>
    <w:multiLevelType w:val="hybridMultilevel"/>
    <w:tmpl w:val="04C8BB7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4DD2144"/>
    <w:multiLevelType w:val="hybridMultilevel"/>
    <w:tmpl w:val="B8C4C96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4E712A3"/>
    <w:multiLevelType w:val="hybridMultilevel"/>
    <w:tmpl w:val="60E6E68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6631442"/>
    <w:multiLevelType w:val="hybridMultilevel"/>
    <w:tmpl w:val="BB72A5B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67C5323"/>
    <w:multiLevelType w:val="hybridMultilevel"/>
    <w:tmpl w:val="7D385EF4"/>
    <w:lvl w:ilvl="0" w:tplc="FFFFFFFF">
      <w:start w:val="1"/>
      <w:numFmt w:val="decimal"/>
      <w:pStyle w:val="ListBullet"/>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8" w15:restartNumberingAfterBreak="0">
    <w:nsid w:val="16A74692"/>
    <w:multiLevelType w:val="hybridMultilevel"/>
    <w:tmpl w:val="1D8E3D5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6D05F7E"/>
    <w:multiLevelType w:val="hybridMultilevel"/>
    <w:tmpl w:val="718A14A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73A4BE2"/>
    <w:multiLevelType w:val="hybridMultilevel"/>
    <w:tmpl w:val="A02650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73F6E31"/>
    <w:multiLevelType w:val="hybridMultilevel"/>
    <w:tmpl w:val="19A644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DE3260"/>
    <w:multiLevelType w:val="hybridMultilevel"/>
    <w:tmpl w:val="79308B6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8F8177C"/>
    <w:multiLevelType w:val="hybridMultilevel"/>
    <w:tmpl w:val="585077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A3E6884"/>
    <w:multiLevelType w:val="hybridMultilevel"/>
    <w:tmpl w:val="B8E6DBB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A530B40"/>
    <w:multiLevelType w:val="hybridMultilevel"/>
    <w:tmpl w:val="9F061B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AF85525"/>
    <w:multiLevelType w:val="hybridMultilevel"/>
    <w:tmpl w:val="7F54417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B095F2C"/>
    <w:multiLevelType w:val="hybridMultilevel"/>
    <w:tmpl w:val="B65A37F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C312DC1"/>
    <w:multiLevelType w:val="hybridMultilevel"/>
    <w:tmpl w:val="1BAAA6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D463CDC"/>
    <w:multiLevelType w:val="hybridMultilevel"/>
    <w:tmpl w:val="265C11A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D9F0715"/>
    <w:multiLevelType w:val="hybridMultilevel"/>
    <w:tmpl w:val="D12ACA7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E461DE0"/>
    <w:multiLevelType w:val="hybridMultilevel"/>
    <w:tmpl w:val="8128745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F1A6D9A"/>
    <w:multiLevelType w:val="hybridMultilevel"/>
    <w:tmpl w:val="DD56C1C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F582485"/>
    <w:multiLevelType w:val="hybridMultilevel"/>
    <w:tmpl w:val="E67848C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0CE4017"/>
    <w:multiLevelType w:val="hybridMultilevel"/>
    <w:tmpl w:val="B394A5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0E6538D"/>
    <w:multiLevelType w:val="hybridMultilevel"/>
    <w:tmpl w:val="2B7EF40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1D239B8"/>
    <w:multiLevelType w:val="hybridMultilevel"/>
    <w:tmpl w:val="F13C40CA"/>
    <w:lvl w:ilvl="0" w:tplc="6242E5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2293719"/>
    <w:multiLevelType w:val="hybridMultilevel"/>
    <w:tmpl w:val="E656F69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36062B9"/>
    <w:multiLevelType w:val="hybridMultilevel"/>
    <w:tmpl w:val="5944D79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3F34B64"/>
    <w:multiLevelType w:val="hybridMultilevel"/>
    <w:tmpl w:val="12D4B0B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405089A"/>
    <w:multiLevelType w:val="hybridMultilevel"/>
    <w:tmpl w:val="61AC7A4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4311213"/>
    <w:multiLevelType w:val="hybridMultilevel"/>
    <w:tmpl w:val="4CACEFC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4DC37C1"/>
    <w:multiLevelType w:val="hybridMultilevel"/>
    <w:tmpl w:val="29F4C9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5C700B7"/>
    <w:multiLevelType w:val="hybridMultilevel"/>
    <w:tmpl w:val="2BDE65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6F1EF3"/>
    <w:multiLevelType w:val="hybridMultilevel"/>
    <w:tmpl w:val="FDFAED6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6AC4B21"/>
    <w:multiLevelType w:val="hybridMultilevel"/>
    <w:tmpl w:val="D5B0474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88A6D69"/>
    <w:multiLevelType w:val="hybridMultilevel"/>
    <w:tmpl w:val="4768DA4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8DB0931"/>
    <w:multiLevelType w:val="hybridMultilevel"/>
    <w:tmpl w:val="9E02564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93F198E"/>
    <w:multiLevelType w:val="hybridMultilevel"/>
    <w:tmpl w:val="1F0456C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B081021"/>
    <w:multiLevelType w:val="multilevel"/>
    <w:tmpl w:val="D988DEB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0" w15:restartNumberingAfterBreak="0">
    <w:nsid w:val="2C0A41DF"/>
    <w:multiLevelType w:val="hybridMultilevel"/>
    <w:tmpl w:val="B78C2E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C0C1326"/>
    <w:multiLevelType w:val="hybridMultilevel"/>
    <w:tmpl w:val="81DC6BB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C3819E7"/>
    <w:multiLevelType w:val="hybridMultilevel"/>
    <w:tmpl w:val="D60C0FA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DB65EEF"/>
    <w:multiLevelType w:val="hybridMultilevel"/>
    <w:tmpl w:val="8F3440EA"/>
    <w:lvl w:ilvl="0" w:tplc="6242E5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DD758B6"/>
    <w:multiLevelType w:val="hybridMultilevel"/>
    <w:tmpl w:val="F32434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E227869"/>
    <w:multiLevelType w:val="hybridMultilevel"/>
    <w:tmpl w:val="55C4CEC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E703400"/>
    <w:multiLevelType w:val="hybridMultilevel"/>
    <w:tmpl w:val="694028E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F5E615F"/>
    <w:multiLevelType w:val="hybridMultilevel"/>
    <w:tmpl w:val="9028CC8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FA51042"/>
    <w:multiLevelType w:val="multilevel"/>
    <w:tmpl w:val="3D80A17E"/>
    <w:lvl w:ilvl="0">
      <w:start w:val="1"/>
      <w:numFmt w:val="decimal"/>
      <w:pStyle w:val="ListNumber"/>
      <w:lvlText w:val="%1)"/>
      <w:lvlJc w:val="left"/>
      <w:pPr>
        <w:tabs>
          <w:tab w:val="num" w:pos="72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4)"/>
      <w:lvlJc w:val="left"/>
      <w:pPr>
        <w:tabs>
          <w:tab w:val="num" w:pos="2160"/>
        </w:tabs>
        <w:ind w:left="2160" w:hanging="360"/>
      </w:pPr>
      <w:rPr>
        <w:rFonts w:hint="default"/>
      </w:rPr>
    </w:lvl>
    <w:lvl w:ilvl="4">
      <w:start w:val="1"/>
      <w:numFmt w:val="decimal"/>
      <w:lvlText w:val="(%5)"/>
      <w:lvlJc w:val="left"/>
      <w:pPr>
        <w:tabs>
          <w:tab w:val="num" w:pos="1080"/>
        </w:tabs>
        <w:ind w:left="720" w:hanging="720"/>
      </w:pPr>
      <w:rPr>
        <w:rFonts w:ascii="Verdana Bold" w:hAnsi="Verdana Bold" w:hint="default"/>
        <w:b/>
        <w:i w:val="0"/>
      </w:rPr>
    </w:lvl>
    <w:lvl w:ilvl="5">
      <w:start w:val="1"/>
      <w:numFmt w:val="lowerRoman"/>
      <w:lvlText w:val="(%6)"/>
      <w:lvlJc w:val="left"/>
      <w:pPr>
        <w:tabs>
          <w:tab w:val="num" w:pos="1440"/>
        </w:tabs>
        <w:ind w:left="10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3960"/>
        </w:tabs>
        <w:ind w:left="3960" w:hanging="360"/>
      </w:pPr>
      <w:rPr>
        <w:rFonts w:hint="default"/>
      </w:rPr>
    </w:lvl>
  </w:abstractNum>
  <w:abstractNum w:abstractNumId="79" w15:restartNumberingAfterBreak="0">
    <w:nsid w:val="308E6FFD"/>
    <w:multiLevelType w:val="hybridMultilevel"/>
    <w:tmpl w:val="F49A3FA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12A5403"/>
    <w:multiLevelType w:val="hybridMultilevel"/>
    <w:tmpl w:val="12F6D35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1513273"/>
    <w:multiLevelType w:val="hybridMultilevel"/>
    <w:tmpl w:val="2762303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22C0E00"/>
    <w:multiLevelType w:val="hybridMultilevel"/>
    <w:tmpl w:val="75769BB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2400081"/>
    <w:multiLevelType w:val="hybridMultilevel"/>
    <w:tmpl w:val="0444EF6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2693239"/>
    <w:multiLevelType w:val="hybridMultilevel"/>
    <w:tmpl w:val="C922C36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44D2B04"/>
    <w:multiLevelType w:val="hybridMultilevel"/>
    <w:tmpl w:val="EDA20BE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45E3E10"/>
    <w:multiLevelType w:val="hybridMultilevel"/>
    <w:tmpl w:val="7AFC7CF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5CF057D"/>
    <w:multiLevelType w:val="hybridMultilevel"/>
    <w:tmpl w:val="8CD656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68B3FE6"/>
    <w:multiLevelType w:val="hybridMultilevel"/>
    <w:tmpl w:val="23B091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71A0EC9"/>
    <w:multiLevelType w:val="hybridMultilevel"/>
    <w:tmpl w:val="CD7467D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8764B6B"/>
    <w:multiLevelType w:val="hybridMultilevel"/>
    <w:tmpl w:val="1A3485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913454D"/>
    <w:multiLevelType w:val="hybridMultilevel"/>
    <w:tmpl w:val="E11A4FF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A0B721F"/>
    <w:multiLevelType w:val="hybridMultilevel"/>
    <w:tmpl w:val="A8B804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A3C46C2"/>
    <w:multiLevelType w:val="hybridMultilevel"/>
    <w:tmpl w:val="9C4A376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C280134"/>
    <w:multiLevelType w:val="hybridMultilevel"/>
    <w:tmpl w:val="8B5E1FC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C914762"/>
    <w:multiLevelType w:val="hybridMultilevel"/>
    <w:tmpl w:val="7E481E9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CBA5F53"/>
    <w:multiLevelType w:val="hybridMultilevel"/>
    <w:tmpl w:val="89D6397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D3F54FC"/>
    <w:multiLevelType w:val="hybridMultilevel"/>
    <w:tmpl w:val="F8D820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D5A6E8D"/>
    <w:multiLevelType w:val="hybridMultilevel"/>
    <w:tmpl w:val="C7F479B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D5D6178"/>
    <w:multiLevelType w:val="hybridMultilevel"/>
    <w:tmpl w:val="147C4E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DA233C5"/>
    <w:multiLevelType w:val="hybridMultilevel"/>
    <w:tmpl w:val="8DEC206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DFF256B"/>
    <w:multiLevelType w:val="hybridMultilevel"/>
    <w:tmpl w:val="66E27E6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EEF23E9"/>
    <w:multiLevelType w:val="hybridMultilevel"/>
    <w:tmpl w:val="164A8BA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FC22965"/>
    <w:multiLevelType w:val="hybridMultilevel"/>
    <w:tmpl w:val="A10E051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0D038D0"/>
    <w:multiLevelType w:val="hybridMultilevel"/>
    <w:tmpl w:val="A55A002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1150FF3"/>
    <w:multiLevelType w:val="hybridMultilevel"/>
    <w:tmpl w:val="2F0E92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19107D5"/>
    <w:multiLevelType w:val="hybridMultilevel"/>
    <w:tmpl w:val="4B86BB4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1F768F9"/>
    <w:multiLevelType w:val="hybridMultilevel"/>
    <w:tmpl w:val="C9F0735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3A847E9"/>
    <w:multiLevelType w:val="hybridMultilevel"/>
    <w:tmpl w:val="D632D7A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4703F6A"/>
    <w:multiLevelType w:val="hybridMultilevel"/>
    <w:tmpl w:val="F2320D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4762B2E"/>
    <w:multiLevelType w:val="hybridMultilevel"/>
    <w:tmpl w:val="7FD20BF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5B87882"/>
    <w:multiLevelType w:val="multilevel"/>
    <w:tmpl w:val="42260624"/>
    <w:lvl w:ilvl="0">
      <w:start w:val="1"/>
      <w:numFmt w:val="decimal"/>
      <w:suff w:val="space"/>
      <w:lvlText w:val="Section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2" w15:restartNumberingAfterBreak="0">
    <w:nsid w:val="46AF6A76"/>
    <w:multiLevelType w:val="hybridMultilevel"/>
    <w:tmpl w:val="FB686EE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77A62AA"/>
    <w:multiLevelType w:val="hybridMultilevel"/>
    <w:tmpl w:val="50A2C35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87C03E3"/>
    <w:multiLevelType w:val="hybridMultilevel"/>
    <w:tmpl w:val="90D6F00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8B04E98"/>
    <w:multiLevelType w:val="hybridMultilevel"/>
    <w:tmpl w:val="DA3008D0"/>
    <w:lvl w:ilvl="0" w:tplc="6242E530">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8F765BD"/>
    <w:multiLevelType w:val="hybridMultilevel"/>
    <w:tmpl w:val="9156F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A655AA6"/>
    <w:multiLevelType w:val="hybridMultilevel"/>
    <w:tmpl w:val="945C14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AED3A4B"/>
    <w:multiLevelType w:val="hybridMultilevel"/>
    <w:tmpl w:val="38801534"/>
    <w:lvl w:ilvl="0" w:tplc="6242E5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B2E7116"/>
    <w:multiLevelType w:val="hybridMultilevel"/>
    <w:tmpl w:val="B71A0E6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B4842C9"/>
    <w:multiLevelType w:val="hybridMultilevel"/>
    <w:tmpl w:val="D1E8489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C8A2144"/>
    <w:multiLevelType w:val="hybridMultilevel"/>
    <w:tmpl w:val="C3BA5BD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E8D3FBD"/>
    <w:multiLevelType w:val="hybridMultilevel"/>
    <w:tmpl w:val="0C707C5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ECD4F9B"/>
    <w:multiLevelType w:val="hybridMultilevel"/>
    <w:tmpl w:val="413E3D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F924858"/>
    <w:multiLevelType w:val="hybridMultilevel"/>
    <w:tmpl w:val="93C21E4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FFF286E"/>
    <w:multiLevelType w:val="hybridMultilevel"/>
    <w:tmpl w:val="A12A441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083682E"/>
    <w:multiLevelType w:val="hybridMultilevel"/>
    <w:tmpl w:val="EB3029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0E47D02"/>
    <w:multiLevelType w:val="hybridMultilevel"/>
    <w:tmpl w:val="EF506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143500E"/>
    <w:multiLevelType w:val="hybridMultilevel"/>
    <w:tmpl w:val="D668D9E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1FE4CB6"/>
    <w:multiLevelType w:val="hybridMultilevel"/>
    <w:tmpl w:val="4860104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2C645E8"/>
    <w:multiLevelType w:val="hybridMultilevel"/>
    <w:tmpl w:val="3258E78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3581E74"/>
    <w:multiLevelType w:val="hybridMultilevel"/>
    <w:tmpl w:val="24449BB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3800AD5"/>
    <w:multiLevelType w:val="hybridMultilevel"/>
    <w:tmpl w:val="E83A984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4337157"/>
    <w:multiLevelType w:val="hybridMultilevel"/>
    <w:tmpl w:val="AA423A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6746DEB"/>
    <w:multiLevelType w:val="hybridMultilevel"/>
    <w:tmpl w:val="739A79B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68C043B"/>
    <w:multiLevelType w:val="hybridMultilevel"/>
    <w:tmpl w:val="F2B228FC"/>
    <w:lvl w:ilvl="0" w:tplc="6242E530">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6" w15:restartNumberingAfterBreak="0">
    <w:nsid w:val="56AA0006"/>
    <w:multiLevelType w:val="hybridMultilevel"/>
    <w:tmpl w:val="321A77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6BC2126"/>
    <w:multiLevelType w:val="hybridMultilevel"/>
    <w:tmpl w:val="53043B2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6C929F7"/>
    <w:multiLevelType w:val="hybridMultilevel"/>
    <w:tmpl w:val="354AC36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572866BD"/>
    <w:multiLevelType w:val="hybridMultilevel"/>
    <w:tmpl w:val="780262F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75E72BB"/>
    <w:multiLevelType w:val="hybridMultilevel"/>
    <w:tmpl w:val="9EEC4B7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7EC34E9"/>
    <w:multiLevelType w:val="hybridMultilevel"/>
    <w:tmpl w:val="281068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80460EC"/>
    <w:multiLevelType w:val="hybridMultilevel"/>
    <w:tmpl w:val="EDCE845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89461FD"/>
    <w:multiLevelType w:val="hybridMultilevel"/>
    <w:tmpl w:val="E272C2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8C7253C"/>
    <w:multiLevelType w:val="hybridMultilevel"/>
    <w:tmpl w:val="00A4CA1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94023C6"/>
    <w:multiLevelType w:val="hybridMultilevel"/>
    <w:tmpl w:val="194E08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A08373C"/>
    <w:multiLevelType w:val="hybridMultilevel"/>
    <w:tmpl w:val="4B0A38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A467CF4"/>
    <w:multiLevelType w:val="hybridMultilevel"/>
    <w:tmpl w:val="C64CD05E"/>
    <w:lvl w:ilvl="0" w:tplc="6242E5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A873C8E"/>
    <w:multiLevelType w:val="hybridMultilevel"/>
    <w:tmpl w:val="7B6C6F0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A8978A9"/>
    <w:multiLevelType w:val="hybridMultilevel"/>
    <w:tmpl w:val="2D3E2C2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B494ABF"/>
    <w:multiLevelType w:val="hybridMultilevel"/>
    <w:tmpl w:val="781EAC1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C5153FB"/>
    <w:multiLevelType w:val="hybridMultilevel"/>
    <w:tmpl w:val="3AB2242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DB77E9D"/>
    <w:multiLevelType w:val="hybridMultilevel"/>
    <w:tmpl w:val="436AA26E"/>
    <w:lvl w:ilvl="0" w:tplc="61AA1022">
      <w:start w:val="1"/>
      <w:numFmt w:val="bullet"/>
      <w:pStyle w:val="Checklist1"/>
      <w:lvlText w:val=""/>
      <w:lvlJc w:val="left"/>
      <w:pPr>
        <w:tabs>
          <w:tab w:val="num" w:pos="360"/>
        </w:tabs>
        <w:ind w:left="360" w:hanging="360"/>
      </w:pPr>
      <w:rPr>
        <w:rFonts w:ascii="Webdings" w:hAnsi="Webdings" w:hint="default"/>
        <w:b w:val="0"/>
        <w:i w:val="0"/>
        <w:sz w:val="16"/>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5F5F0258"/>
    <w:multiLevelType w:val="hybridMultilevel"/>
    <w:tmpl w:val="53706CC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F993C6E"/>
    <w:multiLevelType w:val="hybridMultilevel"/>
    <w:tmpl w:val="192ADC2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FD95E8B"/>
    <w:multiLevelType w:val="hybridMultilevel"/>
    <w:tmpl w:val="740A2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6" w15:restartNumberingAfterBreak="0">
    <w:nsid w:val="601560C4"/>
    <w:multiLevelType w:val="hybridMultilevel"/>
    <w:tmpl w:val="18780B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03C23B3"/>
    <w:multiLevelType w:val="hybridMultilevel"/>
    <w:tmpl w:val="65BEC5A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06A122D"/>
    <w:multiLevelType w:val="hybridMultilevel"/>
    <w:tmpl w:val="DA52396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0957434"/>
    <w:multiLevelType w:val="hybridMultilevel"/>
    <w:tmpl w:val="9C6C88D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10307EC"/>
    <w:multiLevelType w:val="hybridMultilevel"/>
    <w:tmpl w:val="13B083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33B2A1A"/>
    <w:multiLevelType w:val="hybridMultilevel"/>
    <w:tmpl w:val="AA1439A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4973431"/>
    <w:multiLevelType w:val="hybridMultilevel"/>
    <w:tmpl w:val="E91EA72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4E14CEB"/>
    <w:multiLevelType w:val="hybridMultilevel"/>
    <w:tmpl w:val="33E07BB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50A7A30"/>
    <w:multiLevelType w:val="hybridMultilevel"/>
    <w:tmpl w:val="88243D3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5E00E3B"/>
    <w:multiLevelType w:val="hybridMultilevel"/>
    <w:tmpl w:val="43A694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7091A83"/>
    <w:multiLevelType w:val="hybridMultilevel"/>
    <w:tmpl w:val="AB149F9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7BC6C5C"/>
    <w:multiLevelType w:val="hybridMultilevel"/>
    <w:tmpl w:val="C540BE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7BE2B55"/>
    <w:multiLevelType w:val="hybridMultilevel"/>
    <w:tmpl w:val="19E859C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7EE6788"/>
    <w:multiLevelType w:val="hybridMultilevel"/>
    <w:tmpl w:val="5A1A2C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7FE427D"/>
    <w:multiLevelType w:val="hybridMultilevel"/>
    <w:tmpl w:val="EFF661B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80E22BF"/>
    <w:multiLevelType w:val="hybridMultilevel"/>
    <w:tmpl w:val="82DE25F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8DE579E"/>
    <w:multiLevelType w:val="hybridMultilevel"/>
    <w:tmpl w:val="F198E59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9C90619"/>
    <w:multiLevelType w:val="hybridMultilevel"/>
    <w:tmpl w:val="7CF8CB0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A866C95"/>
    <w:multiLevelType w:val="hybridMultilevel"/>
    <w:tmpl w:val="BCBE678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AD82A13"/>
    <w:multiLevelType w:val="hybridMultilevel"/>
    <w:tmpl w:val="6ED083C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ADA0B52"/>
    <w:multiLevelType w:val="hybridMultilevel"/>
    <w:tmpl w:val="0B18F68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CDC0550"/>
    <w:multiLevelType w:val="hybridMultilevel"/>
    <w:tmpl w:val="DF8A469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D052261"/>
    <w:multiLevelType w:val="hybridMultilevel"/>
    <w:tmpl w:val="33AA6A7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D5B16AF"/>
    <w:multiLevelType w:val="hybridMultilevel"/>
    <w:tmpl w:val="F2DA2E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DCD2C0D"/>
    <w:multiLevelType w:val="hybridMultilevel"/>
    <w:tmpl w:val="E272EC3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E9219B1"/>
    <w:multiLevelType w:val="hybridMultilevel"/>
    <w:tmpl w:val="92A2D33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EF33A32"/>
    <w:multiLevelType w:val="hybridMultilevel"/>
    <w:tmpl w:val="7254976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F9503E8"/>
    <w:multiLevelType w:val="hybridMultilevel"/>
    <w:tmpl w:val="C8E2344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1C27D7E"/>
    <w:multiLevelType w:val="hybridMultilevel"/>
    <w:tmpl w:val="5550687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21F4D84"/>
    <w:multiLevelType w:val="hybridMultilevel"/>
    <w:tmpl w:val="EB189AB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246383F"/>
    <w:multiLevelType w:val="hybridMultilevel"/>
    <w:tmpl w:val="0A386E0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27D75D7"/>
    <w:multiLevelType w:val="hybridMultilevel"/>
    <w:tmpl w:val="3FA2785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2A85A69"/>
    <w:multiLevelType w:val="hybridMultilevel"/>
    <w:tmpl w:val="88B4D30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2E055CE"/>
    <w:multiLevelType w:val="hybridMultilevel"/>
    <w:tmpl w:val="2DFC669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30721AC"/>
    <w:multiLevelType w:val="hybridMultilevel"/>
    <w:tmpl w:val="FF5E3C8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3E1450C"/>
    <w:multiLevelType w:val="hybridMultilevel"/>
    <w:tmpl w:val="4F1EC3A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4192847"/>
    <w:multiLevelType w:val="hybridMultilevel"/>
    <w:tmpl w:val="C92890D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452313F"/>
    <w:multiLevelType w:val="hybridMultilevel"/>
    <w:tmpl w:val="E2A8E26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47F04EB"/>
    <w:multiLevelType w:val="hybridMultilevel"/>
    <w:tmpl w:val="B4B2954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4AE138C"/>
    <w:multiLevelType w:val="hybridMultilevel"/>
    <w:tmpl w:val="217AA48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56857CF"/>
    <w:multiLevelType w:val="hybridMultilevel"/>
    <w:tmpl w:val="AD16B20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5BE393B"/>
    <w:multiLevelType w:val="hybridMultilevel"/>
    <w:tmpl w:val="75E6759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5C30C2B"/>
    <w:multiLevelType w:val="hybridMultilevel"/>
    <w:tmpl w:val="E9BA116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621111A"/>
    <w:multiLevelType w:val="hybridMultilevel"/>
    <w:tmpl w:val="746CF80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6752BAC"/>
    <w:multiLevelType w:val="hybridMultilevel"/>
    <w:tmpl w:val="258E00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76851CCE"/>
    <w:multiLevelType w:val="hybridMultilevel"/>
    <w:tmpl w:val="99CED93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73E6051"/>
    <w:multiLevelType w:val="hybridMultilevel"/>
    <w:tmpl w:val="C20822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83A1B95"/>
    <w:multiLevelType w:val="hybridMultilevel"/>
    <w:tmpl w:val="D4CE87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84540CE"/>
    <w:multiLevelType w:val="hybridMultilevel"/>
    <w:tmpl w:val="AC1430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9B67E98"/>
    <w:multiLevelType w:val="hybridMultilevel"/>
    <w:tmpl w:val="A524E33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A6C4EDC"/>
    <w:multiLevelType w:val="hybridMultilevel"/>
    <w:tmpl w:val="293A1DB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A76441A"/>
    <w:multiLevelType w:val="hybridMultilevel"/>
    <w:tmpl w:val="C38C7B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B0D7C4B"/>
    <w:multiLevelType w:val="hybridMultilevel"/>
    <w:tmpl w:val="4580CD5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C6F0B6A"/>
    <w:multiLevelType w:val="hybridMultilevel"/>
    <w:tmpl w:val="4B209E1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C6F7839"/>
    <w:multiLevelType w:val="hybridMultilevel"/>
    <w:tmpl w:val="FECEBE8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C726DEA"/>
    <w:multiLevelType w:val="hybridMultilevel"/>
    <w:tmpl w:val="065E83F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C730F6C"/>
    <w:multiLevelType w:val="hybridMultilevel"/>
    <w:tmpl w:val="A1FA77B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C7B5C5E"/>
    <w:multiLevelType w:val="hybridMultilevel"/>
    <w:tmpl w:val="8FD2F738"/>
    <w:lvl w:ilvl="0" w:tplc="40421C5C">
      <w:start w:val="1"/>
      <w:numFmt w:val="bullet"/>
      <w:pStyle w:val="ListBulle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4" w15:restartNumberingAfterBreak="0">
    <w:nsid w:val="7D3B160A"/>
    <w:multiLevelType w:val="hybridMultilevel"/>
    <w:tmpl w:val="7B40E84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E9906CD"/>
    <w:multiLevelType w:val="hybridMultilevel"/>
    <w:tmpl w:val="9EC0C95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F0B0B8A"/>
    <w:multiLevelType w:val="hybridMultilevel"/>
    <w:tmpl w:val="ADC278F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F0F3E33"/>
    <w:multiLevelType w:val="hybridMultilevel"/>
    <w:tmpl w:val="CBBC8AD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FC61F21"/>
    <w:multiLevelType w:val="hybridMultilevel"/>
    <w:tmpl w:val="FF7284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9"/>
  </w:num>
  <w:num w:numId="2">
    <w:abstractNumId w:val="152"/>
  </w:num>
  <w:num w:numId="3">
    <w:abstractNumId w:val="24"/>
  </w:num>
  <w:num w:numId="4">
    <w:abstractNumId w:val="30"/>
  </w:num>
  <w:num w:numId="5">
    <w:abstractNumId w:val="78"/>
  </w:num>
  <w:num w:numId="6">
    <w:abstractNumId w:val="0"/>
  </w:num>
  <w:num w:numId="7">
    <w:abstractNumId w:val="213"/>
  </w:num>
  <w:num w:numId="8">
    <w:abstractNumId w:val="37"/>
  </w:num>
  <w:num w:numId="9">
    <w:abstractNumId w:val="5"/>
  </w:num>
  <w:num w:numId="10">
    <w:abstractNumId w:val="111"/>
  </w:num>
  <w:num w:numId="11">
    <w:abstractNumId w:val="8"/>
  </w:num>
  <w:num w:numId="12">
    <w:abstractNumId w:val="10"/>
  </w:num>
  <w:num w:numId="13">
    <w:abstractNumId w:val="27"/>
  </w:num>
  <w:num w:numId="14">
    <w:abstractNumId w:val="188"/>
  </w:num>
  <w:num w:numId="15">
    <w:abstractNumId w:val="14"/>
  </w:num>
  <w:num w:numId="16">
    <w:abstractNumId w:val="89"/>
  </w:num>
  <w:num w:numId="17">
    <w:abstractNumId w:val="65"/>
  </w:num>
  <w:num w:numId="18">
    <w:abstractNumId w:val="217"/>
  </w:num>
  <w:num w:numId="19">
    <w:abstractNumId w:val="195"/>
  </w:num>
  <w:num w:numId="20">
    <w:abstractNumId w:val="181"/>
  </w:num>
  <w:num w:numId="21">
    <w:abstractNumId w:val="44"/>
  </w:num>
  <w:num w:numId="22">
    <w:abstractNumId w:val="196"/>
  </w:num>
  <w:num w:numId="23">
    <w:abstractNumId w:val="139"/>
  </w:num>
  <w:num w:numId="24">
    <w:abstractNumId w:val="171"/>
  </w:num>
  <w:num w:numId="25">
    <w:abstractNumId w:val="11"/>
  </w:num>
  <w:num w:numId="26">
    <w:abstractNumId w:val="157"/>
  </w:num>
  <w:num w:numId="27">
    <w:abstractNumId w:val="170"/>
  </w:num>
  <w:num w:numId="28">
    <w:abstractNumId w:val="38"/>
  </w:num>
  <w:num w:numId="29">
    <w:abstractNumId w:val="130"/>
  </w:num>
  <w:num w:numId="30">
    <w:abstractNumId w:val="15"/>
  </w:num>
  <w:num w:numId="31">
    <w:abstractNumId w:val="86"/>
  </w:num>
  <w:num w:numId="32">
    <w:abstractNumId w:val="216"/>
  </w:num>
  <w:num w:numId="33">
    <w:abstractNumId w:val="120"/>
  </w:num>
  <w:num w:numId="34">
    <w:abstractNumId w:val="61"/>
  </w:num>
  <w:num w:numId="35">
    <w:abstractNumId w:val="25"/>
  </w:num>
  <w:num w:numId="36">
    <w:abstractNumId w:val="56"/>
  </w:num>
  <w:num w:numId="37">
    <w:abstractNumId w:val="147"/>
  </w:num>
  <w:num w:numId="38">
    <w:abstractNumId w:val="73"/>
  </w:num>
  <w:num w:numId="39">
    <w:abstractNumId w:val="67"/>
  </w:num>
  <w:num w:numId="40">
    <w:abstractNumId w:val="36"/>
  </w:num>
  <w:num w:numId="41">
    <w:abstractNumId w:val="75"/>
  </w:num>
  <w:num w:numId="42">
    <w:abstractNumId w:val="106"/>
  </w:num>
  <w:num w:numId="43">
    <w:abstractNumId w:val="100"/>
  </w:num>
  <w:num w:numId="44">
    <w:abstractNumId w:val="153"/>
  </w:num>
  <w:num w:numId="45">
    <w:abstractNumId w:val="144"/>
  </w:num>
  <w:num w:numId="46">
    <w:abstractNumId w:val="19"/>
  </w:num>
  <w:num w:numId="47">
    <w:abstractNumId w:val="6"/>
  </w:num>
  <w:num w:numId="48">
    <w:abstractNumId w:val="4"/>
  </w:num>
  <w:num w:numId="49">
    <w:abstractNumId w:val="104"/>
  </w:num>
  <w:num w:numId="50">
    <w:abstractNumId w:val="183"/>
  </w:num>
  <w:num w:numId="51">
    <w:abstractNumId w:val="122"/>
  </w:num>
  <w:num w:numId="52">
    <w:abstractNumId w:val="82"/>
  </w:num>
  <w:num w:numId="53">
    <w:abstractNumId w:val="70"/>
  </w:num>
  <w:num w:numId="54">
    <w:abstractNumId w:val="125"/>
  </w:num>
  <w:num w:numId="55">
    <w:abstractNumId w:val="64"/>
  </w:num>
  <w:num w:numId="56">
    <w:abstractNumId w:val="161"/>
  </w:num>
  <w:num w:numId="57">
    <w:abstractNumId w:val="60"/>
  </w:num>
  <w:num w:numId="58">
    <w:abstractNumId w:val="57"/>
  </w:num>
  <w:num w:numId="59">
    <w:abstractNumId w:val="110"/>
  </w:num>
  <w:num w:numId="60">
    <w:abstractNumId w:val="49"/>
  </w:num>
  <w:num w:numId="61">
    <w:abstractNumId w:val="134"/>
  </w:num>
  <w:num w:numId="62">
    <w:abstractNumId w:val="116"/>
  </w:num>
  <w:num w:numId="63">
    <w:abstractNumId w:val="207"/>
  </w:num>
  <w:num w:numId="64">
    <w:abstractNumId w:val="184"/>
  </w:num>
  <w:num w:numId="65">
    <w:abstractNumId w:val="197"/>
  </w:num>
  <w:num w:numId="66">
    <w:abstractNumId w:val="132"/>
  </w:num>
  <w:num w:numId="67">
    <w:abstractNumId w:val="172"/>
  </w:num>
  <w:num w:numId="68">
    <w:abstractNumId w:val="7"/>
  </w:num>
  <w:num w:numId="69">
    <w:abstractNumId w:val="136"/>
  </w:num>
  <w:num w:numId="70">
    <w:abstractNumId w:val="59"/>
  </w:num>
  <w:num w:numId="71">
    <w:abstractNumId w:val="194"/>
  </w:num>
  <w:num w:numId="72">
    <w:abstractNumId w:val="12"/>
  </w:num>
  <w:num w:numId="73">
    <w:abstractNumId w:val="80"/>
  </w:num>
  <w:num w:numId="74">
    <w:abstractNumId w:val="201"/>
  </w:num>
  <w:num w:numId="75">
    <w:abstractNumId w:val="133"/>
  </w:num>
  <w:num w:numId="76">
    <w:abstractNumId w:val="63"/>
  </w:num>
  <w:num w:numId="77">
    <w:abstractNumId w:val="22"/>
  </w:num>
  <w:num w:numId="78">
    <w:abstractNumId w:val="32"/>
  </w:num>
  <w:num w:numId="79">
    <w:abstractNumId w:val="33"/>
  </w:num>
  <w:num w:numId="80">
    <w:abstractNumId w:val="215"/>
  </w:num>
  <w:num w:numId="81">
    <w:abstractNumId w:val="176"/>
  </w:num>
  <w:num w:numId="82">
    <w:abstractNumId w:val="209"/>
  </w:num>
  <w:num w:numId="83">
    <w:abstractNumId w:val="2"/>
  </w:num>
  <w:num w:numId="84">
    <w:abstractNumId w:val="34"/>
  </w:num>
  <w:num w:numId="85">
    <w:abstractNumId w:val="178"/>
  </w:num>
  <w:num w:numId="86">
    <w:abstractNumId w:val="66"/>
  </w:num>
  <w:num w:numId="87">
    <w:abstractNumId w:val="53"/>
  </w:num>
  <w:num w:numId="88">
    <w:abstractNumId w:val="121"/>
  </w:num>
  <w:num w:numId="89">
    <w:abstractNumId w:val="187"/>
  </w:num>
  <w:num w:numId="90">
    <w:abstractNumId w:val="206"/>
  </w:num>
  <w:num w:numId="91">
    <w:abstractNumId w:val="68"/>
  </w:num>
  <w:num w:numId="92">
    <w:abstractNumId w:val="112"/>
  </w:num>
  <w:num w:numId="93">
    <w:abstractNumId w:val="180"/>
  </w:num>
  <w:num w:numId="94">
    <w:abstractNumId w:val="79"/>
  </w:num>
  <w:num w:numId="95">
    <w:abstractNumId w:val="138"/>
  </w:num>
  <w:num w:numId="96">
    <w:abstractNumId w:val="119"/>
  </w:num>
  <w:num w:numId="97">
    <w:abstractNumId w:val="173"/>
  </w:num>
  <w:num w:numId="98">
    <w:abstractNumId w:val="50"/>
  </w:num>
  <w:num w:numId="99">
    <w:abstractNumId w:val="99"/>
  </w:num>
  <w:num w:numId="100">
    <w:abstractNumId w:val="159"/>
  </w:num>
  <w:num w:numId="101">
    <w:abstractNumId w:val="81"/>
  </w:num>
  <w:num w:numId="102">
    <w:abstractNumId w:val="137"/>
  </w:num>
  <w:num w:numId="103">
    <w:abstractNumId w:val="149"/>
  </w:num>
  <w:num w:numId="104">
    <w:abstractNumId w:val="169"/>
  </w:num>
  <w:num w:numId="105">
    <w:abstractNumId w:val="148"/>
  </w:num>
  <w:num w:numId="106">
    <w:abstractNumId w:val="17"/>
  </w:num>
  <w:num w:numId="107">
    <w:abstractNumId w:val="190"/>
  </w:num>
  <w:num w:numId="108">
    <w:abstractNumId w:val="71"/>
  </w:num>
  <w:num w:numId="109">
    <w:abstractNumId w:val="174"/>
  </w:num>
  <w:num w:numId="110">
    <w:abstractNumId w:val="175"/>
  </w:num>
  <w:num w:numId="111">
    <w:abstractNumId w:val="160"/>
  </w:num>
  <w:num w:numId="112">
    <w:abstractNumId w:val="108"/>
  </w:num>
  <w:num w:numId="113">
    <w:abstractNumId w:val="92"/>
  </w:num>
  <w:num w:numId="114">
    <w:abstractNumId w:val="54"/>
  </w:num>
  <w:num w:numId="115">
    <w:abstractNumId w:val="166"/>
  </w:num>
  <w:num w:numId="116">
    <w:abstractNumId w:val="198"/>
  </w:num>
  <w:num w:numId="117">
    <w:abstractNumId w:val="45"/>
  </w:num>
  <w:num w:numId="118">
    <w:abstractNumId w:val="192"/>
  </w:num>
  <w:num w:numId="119">
    <w:abstractNumId w:val="214"/>
  </w:num>
  <w:num w:numId="120">
    <w:abstractNumId w:val="43"/>
  </w:num>
  <w:num w:numId="121">
    <w:abstractNumId w:val="87"/>
  </w:num>
  <w:num w:numId="122">
    <w:abstractNumId w:val="29"/>
  </w:num>
  <w:num w:numId="123">
    <w:abstractNumId w:val="48"/>
  </w:num>
  <w:num w:numId="124">
    <w:abstractNumId w:val="151"/>
  </w:num>
  <w:num w:numId="125">
    <w:abstractNumId w:val="93"/>
  </w:num>
  <w:num w:numId="126">
    <w:abstractNumId w:val="200"/>
  </w:num>
  <w:num w:numId="127">
    <w:abstractNumId w:val="202"/>
  </w:num>
  <w:num w:numId="128">
    <w:abstractNumId w:val="16"/>
  </w:num>
  <w:num w:numId="129">
    <w:abstractNumId w:val="113"/>
  </w:num>
  <w:num w:numId="130">
    <w:abstractNumId w:val="156"/>
  </w:num>
  <w:num w:numId="131">
    <w:abstractNumId w:val="204"/>
  </w:num>
  <w:num w:numId="132">
    <w:abstractNumId w:val="76"/>
  </w:num>
  <w:num w:numId="133">
    <w:abstractNumId w:val="141"/>
  </w:num>
  <w:num w:numId="134">
    <w:abstractNumId w:val="91"/>
  </w:num>
  <w:num w:numId="135">
    <w:abstractNumId w:val="211"/>
  </w:num>
  <w:num w:numId="136">
    <w:abstractNumId w:val="142"/>
  </w:num>
  <w:num w:numId="137">
    <w:abstractNumId w:val="129"/>
  </w:num>
  <w:num w:numId="138">
    <w:abstractNumId w:val="143"/>
  </w:num>
  <w:num w:numId="139">
    <w:abstractNumId w:val="102"/>
  </w:num>
  <w:num w:numId="140">
    <w:abstractNumId w:val="182"/>
  </w:num>
  <w:num w:numId="141">
    <w:abstractNumId w:val="40"/>
  </w:num>
  <w:num w:numId="142">
    <w:abstractNumId w:val="146"/>
  </w:num>
  <w:num w:numId="143">
    <w:abstractNumId w:val="124"/>
  </w:num>
  <w:num w:numId="144">
    <w:abstractNumId w:val="179"/>
  </w:num>
  <w:num w:numId="145">
    <w:abstractNumId w:val="72"/>
  </w:num>
  <w:num w:numId="146">
    <w:abstractNumId w:val="135"/>
  </w:num>
  <w:num w:numId="147">
    <w:abstractNumId w:val="83"/>
  </w:num>
  <w:num w:numId="148">
    <w:abstractNumId w:val="185"/>
  </w:num>
  <w:num w:numId="149">
    <w:abstractNumId w:val="94"/>
  </w:num>
  <w:num w:numId="150">
    <w:abstractNumId w:val="167"/>
  </w:num>
  <w:num w:numId="151">
    <w:abstractNumId w:val="168"/>
  </w:num>
  <w:num w:numId="152">
    <w:abstractNumId w:val="145"/>
  </w:num>
  <w:num w:numId="153">
    <w:abstractNumId w:val="77"/>
  </w:num>
  <w:num w:numId="154">
    <w:abstractNumId w:val="101"/>
  </w:num>
  <w:num w:numId="155">
    <w:abstractNumId w:val="191"/>
  </w:num>
  <w:num w:numId="156">
    <w:abstractNumId w:val="23"/>
  </w:num>
  <w:num w:numId="157">
    <w:abstractNumId w:val="105"/>
  </w:num>
  <w:num w:numId="158">
    <w:abstractNumId w:val="84"/>
  </w:num>
  <w:num w:numId="159">
    <w:abstractNumId w:val="131"/>
  </w:num>
  <w:num w:numId="160">
    <w:abstractNumId w:val="51"/>
  </w:num>
  <w:num w:numId="161">
    <w:abstractNumId w:val="114"/>
  </w:num>
  <w:num w:numId="162">
    <w:abstractNumId w:val="90"/>
  </w:num>
  <w:num w:numId="163">
    <w:abstractNumId w:val="127"/>
  </w:num>
  <w:num w:numId="164">
    <w:abstractNumId w:val="97"/>
  </w:num>
  <w:num w:numId="165">
    <w:abstractNumId w:val="9"/>
  </w:num>
  <w:num w:numId="166">
    <w:abstractNumId w:val="115"/>
  </w:num>
  <w:num w:numId="167">
    <w:abstractNumId w:val="189"/>
  </w:num>
  <w:num w:numId="168">
    <w:abstractNumId w:val="46"/>
  </w:num>
  <w:num w:numId="169">
    <w:abstractNumId w:val="41"/>
  </w:num>
  <w:num w:numId="170">
    <w:abstractNumId w:val="186"/>
  </w:num>
  <w:num w:numId="171">
    <w:abstractNumId w:val="107"/>
  </w:num>
  <w:num w:numId="172">
    <w:abstractNumId w:val="85"/>
  </w:num>
  <w:num w:numId="173">
    <w:abstractNumId w:val="55"/>
  </w:num>
  <w:num w:numId="174">
    <w:abstractNumId w:val="95"/>
  </w:num>
  <w:num w:numId="175">
    <w:abstractNumId w:val="199"/>
  </w:num>
  <w:num w:numId="176">
    <w:abstractNumId w:val="98"/>
  </w:num>
  <w:num w:numId="177">
    <w:abstractNumId w:val="42"/>
  </w:num>
  <w:num w:numId="178">
    <w:abstractNumId w:val="212"/>
  </w:num>
  <w:num w:numId="179">
    <w:abstractNumId w:val="21"/>
  </w:num>
  <w:num w:numId="180">
    <w:abstractNumId w:val="163"/>
  </w:num>
  <w:num w:numId="181">
    <w:abstractNumId w:val="26"/>
  </w:num>
  <w:num w:numId="182">
    <w:abstractNumId w:val="150"/>
  </w:num>
  <w:num w:numId="183">
    <w:abstractNumId w:val="162"/>
  </w:num>
  <w:num w:numId="184">
    <w:abstractNumId w:val="123"/>
  </w:num>
  <w:num w:numId="185">
    <w:abstractNumId w:val="155"/>
  </w:num>
  <w:num w:numId="186">
    <w:abstractNumId w:val="109"/>
  </w:num>
  <w:num w:numId="187">
    <w:abstractNumId w:val="1"/>
  </w:num>
  <w:num w:numId="188">
    <w:abstractNumId w:val="3"/>
  </w:num>
  <w:num w:numId="189">
    <w:abstractNumId w:val="20"/>
  </w:num>
  <w:num w:numId="190">
    <w:abstractNumId w:val="58"/>
  </w:num>
  <w:num w:numId="191">
    <w:abstractNumId w:val="154"/>
  </w:num>
  <w:num w:numId="192">
    <w:abstractNumId w:val="203"/>
  </w:num>
  <w:num w:numId="193">
    <w:abstractNumId w:val="96"/>
  </w:num>
  <w:num w:numId="194">
    <w:abstractNumId w:val="47"/>
  </w:num>
  <w:num w:numId="195">
    <w:abstractNumId w:val="13"/>
  </w:num>
  <w:num w:numId="196">
    <w:abstractNumId w:val="28"/>
  </w:num>
  <w:num w:numId="197">
    <w:abstractNumId w:val="117"/>
  </w:num>
  <w:num w:numId="198">
    <w:abstractNumId w:val="140"/>
  </w:num>
  <w:num w:numId="199">
    <w:abstractNumId w:val="31"/>
  </w:num>
  <w:num w:numId="200">
    <w:abstractNumId w:val="218"/>
  </w:num>
  <w:num w:numId="201">
    <w:abstractNumId w:val="193"/>
  </w:num>
  <w:num w:numId="202">
    <w:abstractNumId w:val="35"/>
  </w:num>
  <w:num w:numId="203">
    <w:abstractNumId w:val="208"/>
  </w:num>
  <w:num w:numId="204">
    <w:abstractNumId w:val="177"/>
  </w:num>
  <w:num w:numId="205">
    <w:abstractNumId w:val="158"/>
  </w:num>
  <w:num w:numId="206">
    <w:abstractNumId w:val="210"/>
  </w:num>
  <w:num w:numId="207">
    <w:abstractNumId w:val="39"/>
  </w:num>
  <w:num w:numId="208">
    <w:abstractNumId w:val="52"/>
  </w:num>
  <w:num w:numId="209">
    <w:abstractNumId w:val="165"/>
  </w:num>
  <w:num w:numId="210">
    <w:abstractNumId w:val="88"/>
  </w:num>
  <w:num w:numId="211">
    <w:abstractNumId w:val="205"/>
  </w:num>
  <w:num w:numId="212">
    <w:abstractNumId w:val="128"/>
  </w:num>
  <w:num w:numId="213">
    <w:abstractNumId w:val="74"/>
  </w:num>
  <w:num w:numId="214">
    <w:abstractNumId w:val="62"/>
  </w:num>
  <w:num w:numId="215">
    <w:abstractNumId w:val="18"/>
  </w:num>
  <w:num w:numId="216">
    <w:abstractNumId w:val="164"/>
  </w:num>
  <w:num w:numId="217">
    <w:abstractNumId w:val="118"/>
  </w:num>
  <w:num w:numId="218">
    <w:abstractNumId w:val="103"/>
  </w:num>
  <w:num w:numId="219">
    <w:abstractNumId w:val="126"/>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embedSystemFont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EyN7KwMDAyMTC3MDRS0lEKTi0uzszPAykwqgUALVnt5ywAAAA="/>
  </w:docVars>
  <w:rsids>
    <w:rsidRoot w:val="00B43367"/>
    <w:rsid w:val="000064A9"/>
    <w:rsid w:val="00014AAB"/>
    <w:rsid w:val="0003041B"/>
    <w:rsid w:val="000373E4"/>
    <w:rsid w:val="0004061C"/>
    <w:rsid w:val="00045364"/>
    <w:rsid w:val="00045B36"/>
    <w:rsid w:val="000462BC"/>
    <w:rsid w:val="0005017A"/>
    <w:rsid w:val="00052685"/>
    <w:rsid w:val="0005733B"/>
    <w:rsid w:val="0006150C"/>
    <w:rsid w:val="00061841"/>
    <w:rsid w:val="00061B97"/>
    <w:rsid w:val="000620FE"/>
    <w:rsid w:val="00062C9A"/>
    <w:rsid w:val="00062D05"/>
    <w:rsid w:val="00063CD0"/>
    <w:rsid w:val="00065B32"/>
    <w:rsid w:val="00065F8B"/>
    <w:rsid w:val="00066229"/>
    <w:rsid w:val="000673FE"/>
    <w:rsid w:val="00067C2D"/>
    <w:rsid w:val="0007070F"/>
    <w:rsid w:val="00076819"/>
    <w:rsid w:val="0007784C"/>
    <w:rsid w:val="00077B64"/>
    <w:rsid w:val="000827A2"/>
    <w:rsid w:val="00085A81"/>
    <w:rsid w:val="00090C17"/>
    <w:rsid w:val="00090F24"/>
    <w:rsid w:val="000914C9"/>
    <w:rsid w:val="00092C8F"/>
    <w:rsid w:val="000937A2"/>
    <w:rsid w:val="0009445A"/>
    <w:rsid w:val="000A0065"/>
    <w:rsid w:val="000A0825"/>
    <w:rsid w:val="000A13CC"/>
    <w:rsid w:val="000A2265"/>
    <w:rsid w:val="000A3374"/>
    <w:rsid w:val="000A4463"/>
    <w:rsid w:val="000A6A3D"/>
    <w:rsid w:val="000A73D5"/>
    <w:rsid w:val="000B20E3"/>
    <w:rsid w:val="000C2233"/>
    <w:rsid w:val="000C34CC"/>
    <w:rsid w:val="000C3799"/>
    <w:rsid w:val="000C3F89"/>
    <w:rsid w:val="000C484C"/>
    <w:rsid w:val="000C51ED"/>
    <w:rsid w:val="000C6BD9"/>
    <w:rsid w:val="000D1119"/>
    <w:rsid w:val="000D2451"/>
    <w:rsid w:val="000D26D2"/>
    <w:rsid w:val="000D2E93"/>
    <w:rsid w:val="000D332C"/>
    <w:rsid w:val="000D33E9"/>
    <w:rsid w:val="000D3B8C"/>
    <w:rsid w:val="000D6E93"/>
    <w:rsid w:val="000D757B"/>
    <w:rsid w:val="000E0316"/>
    <w:rsid w:val="000E0505"/>
    <w:rsid w:val="000E0815"/>
    <w:rsid w:val="000E25B9"/>
    <w:rsid w:val="000E373D"/>
    <w:rsid w:val="000E711C"/>
    <w:rsid w:val="000E7855"/>
    <w:rsid w:val="000F02ED"/>
    <w:rsid w:val="000F57D1"/>
    <w:rsid w:val="00100CA1"/>
    <w:rsid w:val="0010100D"/>
    <w:rsid w:val="00101B69"/>
    <w:rsid w:val="001105D0"/>
    <w:rsid w:val="00112359"/>
    <w:rsid w:val="00114ED6"/>
    <w:rsid w:val="0012331A"/>
    <w:rsid w:val="00123382"/>
    <w:rsid w:val="00130449"/>
    <w:rsid w:val="0013094F"/>
    <w:rsid w:val="001313B5"/>
    <w:rsid w:val="001341DB"/>
    <w:rsid w:val="00134D99"/>
    <w:rsid w:val="0013525C"/>
    <w:rsid w:val="00135EC6"/>
    <w:rsid w:val="0013665C"/>
    <w:rsid w:val="00136689"/>
    <w:rsid w:val="00136F37"/>
    <w:rsid w:val="001379F9"/>
    <w:rsid w:val="001405A0"/>
    <w:rsid w:val="001444F1"/>
    <w:rsid w:val="00144FE8"/>
    <w:rsid w:val="0014734D"/>
    <w:rsid w:val="001500D6"/>
    <w:rsid w:val="00150B73"/>
    <w:rsid w:val="00153564"/>
    <w:rsid w:val="001603C7"/>
    <w:rsid w:val="0016059F"/>
    <w:rsid w:val="00162407"/>
    <w:rsid w:val="00164A88"/>
    <w:rsid w:val="001651F6"/>
    <w:rsid w:val="001717C1"/>
    <w:rsid w:val="00174A55"/>
    <w:rsid w:val="00180C2F"/>
    <w:rsid w:val="00183713"/>
    <w:rsid w:val="00183ED7"/>
    <w:rsid w:val="00184BEF"/>
    <w:rsid w:val="0018629E"/>
    <w:rsid w:val="0018676D"/>
    <w:rsid w:val="00186996"/>
    <w:rsid w:val="001876F0"/>
    <w:rsid w:val="0019650E"/>
    <w:rsid w:val="001974D5"/>
    <w:rsid w:val="001A032F"/>
    <w:rsid w:val="001A0FE4"/>
    <w:rsid w:val="001A2086"/>
    <w:rsid w:val="001A2D1C"/>
    <w:rsid w:val="001B0839"/>
    <w:rsid w:val="001B1293"/>
    <w:rsid w:val="001B134A"/>
    <w:rsid w:val="001B1A05"/>
    <w:rsid w:val="001B31C4"/>
    <w:rsid w:val="001B4A40"/>
    <w:rsid w:val="001C5DF8"/>
    <w:rsid w:val="001F2D66"/>
    <w:rsid w:val="001F3359"/>
    <w:rsid w:val="001F34CE"/>
    <w:rsid w:val="001F4049"/>
    <w:rsid w:val="001F50CC"/>
    <w:rsid w:val="001F54B5"/>
    <w:rsid w:val="001F655D"/>
    <w:rsid w:val="00202ADE"/>
    <w:rsid w:val="00204FB9"/>
    <w:rsid w:val="002054EC"/>
    <w:rsid w:val="00205D7F"/>
    <w:rsid w:val="0020603E"/>
    <w:rsid w:val="002076C7"/>
    <w:rsid w:val="00210018"/>
    <w:rsid w:val="002132B1"/>
    <w:rsid w:val="00214181"/>
    <w:rsid w:val="0021523D"/>
    <w:rsid w:val="00216D1B"/>
    <w:rsid w:val="00220F70"/>
    <w:rsid w:val="00224404"/>
    <w:rsid w:val="00224904"/>
    <w:rsid w:val="002256C1"/>
    <w:rsid w:val="00225A56"/>
    <w:rsid w:val="00227B48"/>
    <w:rsid w:val="00234022"/>
    <w:rsid w:val="00235EB0"/>
    <w:rsid w:val="00236397"/>
    <w:rsid w:val="00236846"/>
    <w:rsid w:val="002416B3"/>
    <w:rsid w:val="00246768"/>
    <w:rsid w:val="00247009"/>
    <w:rsid w:val="002517AB"/>
    <w:rsid w:val="002543F3"/>
    <w:rsid w:val="00254E34"/>
    <w:rsid w:val="002637D4"/>
    <w:rsid w:val="0026708F"/>
    <w:rsid w:val="00275BAF"/>
    <w:rsid w:val="00277914"/>
    <w:rsid w:val="002809D2"/>
    <w:rsid w:val="00285CF5"/>
    <w:rsid w:val="002913FC"/>
    <w:rsid w:val="002956BF"/>
    <w:rsid w:val="0029785B"/>
    <w:rsid w:val="00297C8B"/>
    <w:rsid w:val="002A0DDA"/>
    <w:rsid w:val="002B0C89"/>
    <w:rsid w:val="002B1406"/>
    <w:rsid w:val="002B365F"/>
    <w:rsid w:val="002B462E"/>
    <w:rsid w:val="002B5F59"/>
    <w:rsid w:val="002B7DEA"/>
    <w:rsid w:val="002C0BED"/>
    <w:rsid w:val="002C3BB6"/>
    <w:rsid w:val="002C55B2"/>
    <w:rsid w:val="002C5FB7"/>
    <w:rsid w:val="002C6ECA"/>
    <w:rsid w:val="002D00E5"/>
    <w:rsid w:val="002D1375"/>
    <w:rsid w:val="002D3020"/>
    <w:rsid w:val="002D559C"/>
    <w:rsid w:val="002D6246"/>
    <w:rsid w:val="002D780C"/>
    <w:rsid w:val="002E3328"/>
    <w:rsid w:val="002F113D"/>
    <w:rsid w:val="002F3F64"/>
    <w:rsid w:val="002F64B7"/>
    <w:rsid w:val="0030235A"/>
    <w:rsid w:val="00304609"/>
    <w:rsid w:val="00307A48"/>
    <w:rsid w:val="00307FA4"/>
    <w:rsid w:val="00311692"/>
    <w:rsid w:val="00313F8E"/>
    <w:rsid w:val="00314251"/>
    <w:rsid w:val="00314DBC"/>
    <w:rsid w:val="00316C0D"/>
    <w:rsid w:val="00327531"/>
    <w:rsid w:val="00330689"/>
    <w:rsid w:val="003309B5"/>
    <w:rsid w:val="0033436F"/>
    <w:rsid w:val="00334870"/>
    <w:rsid w:val="00341D2E"/>
    <w:rsid w:val="00346DB2"/>
    <w:rsid w:val="003479FC"/>
    <w:rsid w:val="00353792"/>
    <w:rsid w:val="003542D8"/>
    <w:rsid w:val="0035644B"/>
    <w:rsid w:val="00361DA0"/>
    <w:rsid w:val="00363633"/>
    <w:rsid w:val="00374487"/>
    <w:rsid w:val="00376713"/>
    <w:rsid w:val="0038181A"/>
    <w:rsid w:val="00382D88"/>
    <w:rsid w:val="00383BD3"/>
    <w:rsid w:val="00384F4A"/>
    <w:rsid w:val="003879B2"/>
    <w:rsid w:val="00392473"/>
    <w:rsid w:val="00394348"/>
    <w:rsid w:val="003A0068"/>
    <w:rsid w:val="003A3083"/>
    <w:rsid w:val="003A48A1"/>
    <w:rsid w:val="003A64DD"/>
    <w:rsid w:val="003A6E15"/>
    <w:rsid w:val="003B009F"/>
    <w:rsid w:val="003B2ACF"/>
    <w:rsid w:val="003B2BEB"/>
    <w:rsid w:val="003B31F5"/>
    <w:rsid w:val="003B3636"/>
    <w:rsid w:val="003B44C6"/>
    <w:rsid w:val="003B4A8D"/>
    <w:rsid w:val="003B78DA"/>
    <w:rsid w:val="003C13DE"/>
    <w:rsid w:val="003C205E"/>
    <w:rsid w:val="003C2960"/>
    <w:rsid w:val="003C43FD"/>
    <w:rsid w:val="003C5088"/>
    <w:rsid w:val="003D3BA2"/>
    <w:rsid w:val="003D3D6A"/>
    <w:rsid w:val="003D3FF5"/>
    <w:rsid w:val="003D58D3"/>
    <w:rsid w:val="003D6225"/>
    <w:rsid w:val="003D735B"/>
    <w:rsid w:val="003E07AB"/>
    <w:rsid w:val="003E4B54"/>
    <w:rsid w:val="003F0DF0"/>
    <w:rsid w:val="003F3842"/>
    <w:rsid w:val="003F3C4B"/>
    <w:rsid w:val="00403173"/>
    <w:rsid w:val="00410D7D"/>
    <w:rsid w:val="0041496A"/>
    <w:rsid w:val="00415B77"/>
    <w:rsid w:val="00416006"/>
    <w:rsid w:val="00416F85"/>
    <w:rsid w:val="00417AC9"/>
    <w:rsid w:val="00422A15"/>
    <w:rsid w:val="00424AA8"/>
    <w:rsid w:val="00426E03"/>
    <w:rsid w:val="00427746"/>
    <w:rsid w:val="0043048D"/>
    <w:rsid w:val="00430B5A"/>
    <w:rsid w:val="00430C00"/>
    <w:rsid w:val="004323A3"/>
    <w:rsid w:val="004349A7"/>
    <w:rsid w:val="00436D33"/>
    <w:rsid w:val="00442369"/>
    <w:rsid w:val="00443675"/>
    <w:rsid w:val="00445E1F"/>
    <w:rsid w:val="00446370"/>
    <w:rsid w:val="004529BA"/>
    <w:rsid w:val="00454CA3"/>
    <w:rsid w:val="00455423"/>
    <w:rsid w:val="00456513"/>
    <w:rsid w:val="00457328"/>
    <w:rsid w:val="004615A0"/>
    <w:rsid w:val="00467EDB"/>
    <w:rsid w:val="00470CE5"/>
    <w:rsid w:val="00474716"/>
    <w:rsid w:val="00480055"/>
    <w:rsid w:val="00481B63"/>
    <w:rsid w:val="00482879"/>
    <w:rsid w:val="00484467"/>
    <w:rsid w:val="0048452F"/>
    <w:rsid w:val="00485B90"/>
    <w:rsid w:val="00486A80"/>
    <w:rsid w:val="00490129"/>
    <w:rsid w:val="00490B5D"/>
    <w:rsid w:val="00491FF8"/>
    <w:rsid w:val="00493A76"/>
    <w:rsid w:val="00497C37"/>
    <w:rsid w:val="004A0C81"/>
    <w:rsid w:val="004A10B8"/>
    <w:rsid w:val="004A26B2"/>
    <w:rsid w:val="004A4734"/>
    <w:rsid w:val="004A610A"/>
    <w:rsid w:val="004A7ADE"/>
    <w:rsid w:val="004B0DD4"/>
    <w:rsid w:val="004B0E37"/>
    <w:rsid w:val="004B0FD9"/>
    <w:rsid w:val="004B16A2"/>
    <w:rsid w:val="004B7264"/>
    <w:rsid w:val="004D3C80"/>
    <w:rsid w:val="004D45F0"/>
    <w:rsid w:val="004D4722"/>
    <w:rsid w:val="004D7F6C"/>
    <w:rsid w:val="004E1E33"/>
    <w:rsid w:val="004E3903"/>
    <w:rsid w:val="004E79B7"/>
    <w:rsid w:val="004F0275"/>
    <w:rsid w:val="004F7747"/>
    <w:rsid w:val="005072DE"/>
    <w:rsid w:val="00510636"/>
    <w:rsid w:val="00510D45"/>
    <w:rsid w:val="0051408C"/>
    <w:rsid w:val="00522593"/>
    <w:rsid w:val="005261CA"/>
    <w:rsid w:val="00526376"/>
    <w:rsid w:val="005269F7"/>
    <w:rsid w:val="00530BC4"/>
    <w:rsid w:val="00537145"/>
    <w:rsid w:val="005371F5"/>
    <w:rsid w:val="0054057D"/>
    <w:rsid w:val="005405C0"/>
    <w:rsid w:val="00541016"/>
    <w:rsid w:val="005431E9"/>
    <w:rsid w:val="00543412"/>
    <w:rsid w:val="00543BD9"/>
    <w:rsid w:val="00545D45"/>
    <w:rsid w:val="005516E2"/>
    <w:rsid w:val="00551B65"/>
    <w:rsid w:val="00552CC0"/>
    <w:rsid w:val="0055584D"/>
    <w:rsid w:val="005574F8"/>
    <w:rsid w:val="00561AF6"/>
    <w:rsid w:val="00564593"/>
    <w:rsid w:val="005655A0"/>
    <w:rsid w:val="005716E4"/>
    <w:rsid w:val="00572C0F"/>
    <w:rsid w:val="00580A0C"/>
    <w:rsid w:val="005835EC"/>
    <w:rsid w:val="0058386A"/>
    <w:rsid w:val="00586392"/>
    <w:rsid w:val="005866E3"/>
    <w:rsid w:val="00586C7B"/>
    <w:rsid w:val="00587F02"/>
    <w:rsid w:val="005A251C"/>
    <w:rsid w:val="005A3B83"/>
    <w:rsid w:val="005B3A60"/>
    <w:rsid w:val="005B6779"/>
    <w:rsid w:val="005C1084"/>
    <w:rsid w:val="005C1252"/>
    <w:rsid w:val="005C5E6B"/>
    <w:rsid w:val="005C6D46"/>
    <w:rsid w:val="005C786E"/>
    <w:rsid w:val="005D50E3"/>
    <w:rsid w:val="005D5111"/>
    <w:rsid w:val="005E156B"/>
    <w:rsid w:val="005E15A9"/>
    <w:rsid w:val="005E19BC"/>
    <w:rsid w:val="005E3225"/>
    <w:rsid w:val="005E40D0"/>
    <w:rsid w:val="005E7F4C"/>
    <w:rsid w:val="005F0890"/>
    <w:rsid w:val="005F2B2D"/>
    <w:rsid w:val="005F5810"/>
    <w:rsid w:val="005F72BC"/>
    <w:rsid w:val="00600D0B"/>
    <w:rsid w:val="00603028"/>
    <w:rsid w:val="00605850"/>
    <w:rsid w:val="00613835"/>
    <w:rsid w:val="006157B5"/>
    <w:rsid w:val="0062024D"/>
    <w:rsid w:val="00624913"/>
    <w:rsid w:val="00626A45"/>
    <w:rsid w:val="00626CF1"/>
    <w:rsid w:val="00630CFC"/>
    <w:rsid w:val="0063242E"/>
    <w:rsid w:val="006433FB"/>
    <w:rsid w:val="00644796"/>
    <w:rsid w:val="00647C02"/>
    <w:rsid w:val="006524CB"/>
    <w:rsid w:val="00657928"/>
    <w:rsid w:val="00661B8D"/>
    <w:rsid w:val="0066244F"/>
    <w:rsid w:val="006653B6"/>
    <w:rsid w:val="006679F7"/>
    <w:rsid w:val="00667F47"/>
    <w:rsid w:val="0067051F"/>
    <w:rsid w:val="00673AC7"/>
    <w:rsid w:val="00673EB1"/>
    <w:rsid w:val="00675E37"/>
    <w:rsid w:val="00680715"/>
    <w:rsid w:val="00683A60"/>
    <w:rsid w:val="00684B7C"/>
    <w:rsid w:val="0069001D"/>
    <w:rsid w:val="006901E3"/>
    <w:rsid w:val="00690460"/>
    <w:rsid w:val="0069145A"/>
    <w:rsid w:val="00691D40"/>
    <w:rsid w:val="00694516"/>
    <w:rsid w:val="006A07ED"/>
    <w:rsid w:val="006A300A"/>
    <w:rsid w:val="006A361F"/>
    <w:rsid w:val="006A515B"/>
    <w:rsid w:val="006A6CAB"/>
    <w:rsid w:val="006B1654"/>
    <w:rsid w:val="006C2A96"/>
    <w:rsid w:val="006C3DFE"/>
    <w:rsid w:val="006C4410"/>
    <w:rsid w:val="006C54D3"/>
    <w:rsid w:val="006C566D"/>
    <w:rsid w:val="006C5FE1"/>
    <w:rsid w:val="006D19C8"/>
    <w:rsid w:val="006D1B69"/>
    <w:rsid w:val="006D1C7E"/>
    <w:rsid w:val="006D2C7D"/>
    <w:rsid w:val="006D5584"/>
    <w:rsid w:val="006D7183"/>
    <w:rsid w:val="006E29F3"/>
    <w:rsid w:val="006E4013"/>
    <w:rsid w:val="006E44EC"/>
    <w:rsid w:val="006F0509"/>
    <w:rsid w:val="006F11F5"/>
    <w:rsid w:val="006F197F"/>
    <w:rsid w:val="006F2F30"/>
    <w:rsid w:val="006F3604"/>
    <w:rsid w:val="006F4B12"/>
    <w:rsid w:val="006F4FCF"/>
    <w:rsid w:val="00700645"/>
    <w:rsid w:val="00706446"/>
    <w:rsid w:val="00715388"/>
    <w:rsid w:val="007175F9"/>
    <w:rsid w:val="00723412"/>
    <w:rsid w:val="00723EC4"/>
    <w:rsid w:val="00726A85"/>
    <w:rsid w:val="00733BF8"/>
    <w:rsid w:val="007342AA"/>
    <w:rsid w:val="00734A05"/>
    <w:rsid w:val="007359DC"/>
    <w:rsid w:val="00740875"/>
    <w:rsid w:val="00750FE9"/>
    <w:rsid w:val="00755650"/>
    <w:rsid w:val="0076229A"/>
    <w:rsid w:val="0076518F"/>
    <w:rsid w:val="00765619"/>
    <w:rsid w:val="00765A83"/>
    <w:rsid w:val="007713B0"/>
    <w:rsid w:val="007766AB"/>
    <w:rsid w:val="0077799E"/>
    <w:rsid w:val="0078361A"/>
    <w:rsid w:val="007861E3"/>
    <w:rsid w:val="00786229"/>
    <w:rsid w:val="007915EF"/>
    <w:rsid w:val="00794937"/>
    <w:rsid w:val="007A06BE"/>
    <w:rsid w:val="007A1C4E"/>
    <w:rsid w:val="007A5617"/>
    <w:rsid w:val="007A58CA"/>
    <w:rsid w:val="007A5D27"/>
    <w:rsid w:val="007A7755"/>
    <w:rsid w:val="007B25E2"/>
    <w:rsid w:val="007B4E55"/>
    <w:rsid w:val="007B55C2"/>
    <w:rsid w:val="007B6086"/>
    <w:rsid w:val="007C0B6F"/>
    <w:rsid w:val="007C2D5E"/>
    <w:rsid w:val="007C3169"/>
    <w:rsid w:val="007C4DB4"/>
    <w:rsid w:val="007C5329"/>
    <w:rsid w:val="007E1813"/>
    <w:rsid w:val="007E2BB7"/>
    <w:rsid w:val="007E3DFB"/>
    <w:rsid w:val="007F1696"/>
    <w:rsid w:val="007F558E"/>
    <w:rsid w:val="007F67F6"/>
    <w:rsid w:val="007F68B6"/>
    <w:rsid w:val="00801A2B"/>
    <w:rsid w:val="00802680"/>
    <w:rsid w:val="00802D70"/>
    <w:rsid w:val="00811253"/>
    <w:rsid w:val="008143BD"/>
    <w:rsid w:val="008154E4"/>
    <w:rsid w:val="008165D0"/>
    <w:rsid w:val="0081767E"/>
    <w:rsid w:val="00821C3C"/>
    <w:rsid w:val="00822BDC"/>
    <w:rsid w:val="00822BF4"/>
    <w:rsid w:val="0082318E"/>
    <w:rsid w:val="00826B0E"/>
    <w:rsid w:val="00827B11"/>
    <w:rsid w:val="00830B75"/>
    <w:rsid w:val="008369FD"/>
    <w:rsid w:val="008377A0"/>
    <w:rsid w:val="00850746"/>
    <w:rsid w:val="00852D0A"/>
    <w:rsid w:val="00854D16"/>
    <w:rsid w:val="00855520"/>
    <w:rsid w:val="00860A5E"/>
    <w:rsid w:val="0086388C"/>
    <w:rsid w:val="008645C4"/>
    <w:rsid w:val="00865073"/>
    <w:rsid w:val="008652B9"/>
    <w:rsid w:val="00870515"/>
    <w:rsid w:val="00870536"/>
    <w:rsid w:val="008708CC"/>
    <w:rsid w:val="008709DE"/>
    <w:rsid w:val="00870A92"/>
    <w:rsid w:val="00871618"/>
    <w:rsid w:val="00871BA1"/>
    <w:rsid w:val="00871D9A"/>
    <w:rsid w:val="00873B9E"/>
    <w:rsid w:val="008740E8"/>
    <w:rsid w:val="00883590"/>
    <w:rsid w:val="00883DD1"/>
    <w:rsid w:val="0088493C"/>
    <w:rsid w:val="0089057E"/>
    <w:rsid w:val="00890BE4"/>
    <w:rsid w:val="0089102F"/>
    <w:rsid w:val="0089110D"/>
    <w:rsid w:val="008932B1"/>
    <w:rsid w:val="00894332"/>
    <w:rsid w:val="00894E37"/>
    <w:rsid w:val="00896C1A"/>
    <w:rsid w:val="00896D24"/>
    <w:rsid w:val="00897561"/>
    <w:rsid w:val="008A1C90"/>
    <w:rsid w:val="008A7E84"/>
    <w:rsid w:val="008B46CA"/>
    <w:rsid w:val="008B7236"/>
    <w:rsid w:val="008C4CC4"/>
    <w:rsid w:val="008C5026"/>
    <w:rsid w:val="008C5A20"/>
    <w:rsid w:val="008D4790"/>
    <w:rsid w:val="008D577D"/>
    <w:rsid w:val="008D5C12"/>
    <w:rsid w:val="008E38F2"/>
    <w:rsid w:val="008E4146"/>
    <w:rsid w:val="008E6AC4"/>
    <w:rsid w:val="008F4026"/>
    <w:rsid w:val="008F4DE0"/>
    <w:rsid w:val="008F6516"/>
    <w:rsid w:val="008F7125"/>
    <w:rsid w:val="00900086"/>
    <w:rsid w:val="009025FD"/>
    <w:rsid w:val="00902793"/>
    <w:rsid w:val="00903A9C"/>
    <w:rsid w:val="00903DA7"/>
    <w:rsid w:val="0091070D"/>
    <w:rsid w:val="009142AD"/>
    <w:rsid w:val="00915FCB"/>
    <w:rsid w:val="00925AD0"/>
    <w:rsid w:val="00927569"/>
    <w:rsid w:val="00927B65"/>
    <w:rsid w:val="00930434"/>
    <w:rsid w:val="00931322"/>
    <w:rsid w:val="00932B52"/>
    <w:rsid w:val="009351F4"/>
    <w:rsid w:val="0093527B"/>
    <w:rsid w:val="00935C99"/>
    <w:rsid w:val="009360C3"/>
    <w:rsid w:val="00944EBD"/>
    <w:rsid w:val="00953934"/>
    <w:rsid w:val="00960036"/>
    <w:rsid w:val="00962ADF"/>
    <w:rsid w:val="00970EF2"/>
    <w:rsid w:val="00975302"/>
    <w:rsid w:val="009769F7"/>
    <w:rsid w:val="00977425"/>
    <w:rsid w:val="0098007B"/>
    <w:rsid w:val="009822F8"/>
    <w:rsid w:val="009843D3"/>
    <w:rsid w:val="00985320"/>
    <w:rsid w:val="00986F72"/>
    <w:rsid w:val="009901A1"/>
    <w:rsid w:val="00991195"/>
    <w:rsid w:val="00991811"/>
    <w:rsid w:val="00991C0E"/>
    <w:rsid w:val="00992FC5"/>
    <w:rsid w:val="00993A82"/>
    <w:rsid w:val="00994F3A"/>
    <w:rsid w:val="00995175"/>
    <w:rsid w:val="00995596"/>
    <w:rsid w:val="009A3D37"/>
    <w:rsid w:val="009B7E49"/>
    <w:rsid w:val="009C0A5A"/>
    <w:rsid w:val="009C17D5"/>
    <w:rsid w:val="009C42D0"/>
    <w:rsid w:val="009E0FAC"/>
    <w:rsid w:val="009E151C"/>
    <w:rsid w:val="009E31A6"/>
    <w:rsid w:val="009E32FD"/>
    <w:rsid w:val="009E389A"/>
    <w:rsid w:val="009E7257"/>
    <w:rsid w:val="009E7A0B"/>
    <w:rsid w:val="009F0A5E"/>
    <w:rsid w:val="009F5AA8"/>
    <w:rsid w:val="009F6544"/>
    <w:rsid w:val="009F7D8C"/>
    <w:rsid w:val="00A00287"/>
    <w:rsid w:val="00A05A09"/>
    <w:rsid w:val="00A05A60"/>
    <w:rsid w:val="00A10099"/>
    <w:rsid w:val="00A13AA4"/>
    <w:rsid w:val="00A14068"/>
    <w:rsid w:val="00A14C62"/>
    <w:rsid w:val="00A243D9"/>
    <w:rsid w:val="00A2677A"/>
    <w:rsid w:val="00A36699"/>
    <w:rsid w:val="00A41B79"/>
    <w:rsid w:val="00A4638D"/>
    <w:rsid w:val="00A51C63"/>
    <w:rsid w:val="00A51F43"/>
    <w:rsid w:val="00A536A2"/>
    <w:rsid w:val="00A53F11"/>
    <w:rsid w:val="00A60F8F"/>
    <w:rsid w:val="00A6458E"/>
    <w:rsid w:val="00A64723"/>
    <w:rsid w:val="00A67350"/>
    <w:rsid w:val="00A7216A"/>
    <w:rsid w:val="00A80616"/>
    <w:rsid w:val="00A8349F"/>
    <w:rsid w:val="00A836AA"/>
    <w:rsid w:val="00A8440D"/>
    <w:rsid w:val="00A92D6E"/>
    <w:rsid w:val="00A953ED"/>
    <w:rsid w:val="00A96F06"/>
    <w:rsid w:val="00AA0C9D"/>
    <w:rsid w:val="00AA121C"/>
    <w:rsid w:val="00AA1F71"/>
    <w:rsid w:val="00AA260C"/>
    <w:rsid w:val="00AB73D5"/>
    <w:rsid w:val="00AC022A"/>
    <w:rsid w:val="00AC2A33"/>
    <w:rsid w:val="00AC39A4"/>
    <w:rsid w:val="00AC5D60"/>
    <w:rsid w:val="00AC71C7"/>
    <w:rsid w:val="00AC78A9"/>
    <w:rsid w:val="00AD0B1F"/>
    <w:rsid w:val="00AD2832"/>
    <w:rsid w:val="00AD2977"/>
    <w:rsid w:val="00AD2A7D"/>
    <w:rsid w:val="00AD2F96"/>
    <w:rsid w:val="00AD3CE7"/>
    <w:rsid w:val="00AE39E9"/>
    <w:rsid w:val="00AE4F1D"/>
    <w:rsid w:val="00AE7311"/>
    <w:rsid w:val="00AF0847"/>
    <w:rsid w:val="00B006FC"/>
    <w:rsid w:val="00B04F44"/>
    <w:rsid w:val="00B05DDE"/>
    <w:rsid w:val="00B107E1"/>
    <w:rsid w:val="00B10F36"/>
    <w:rsid w:val="00B11AE5"/>
    <w:rsid w:val="00B12CF8"/>
    <w:rsid w:val="00B146BA"/>
    <w:rsid w:val="00B14C00"/>
    <w:rsid w:val="00B1721D"/>
    <w:rsid w:val="00B202DB"/>
    <w:rsid w:val="00B20A17"/>
    <w:rsid w:val="00B34501"/>
    <w:rsid w:val="00B35017"/>
    <w:rsid w:val="00B3508F"/>
    <w:rsid w:val="00B37D7C"/>
    <w:rsid w:val="00B40E01"/>
    <w:rsid w:val="00B412DB"/>
    <w:rsid w:val="00B41476"/>
    <w:rsid w:val="00B43334"/>
    <w:rsid w:val="00B43367"/>
    <w:rsid w:val="00B4515B"/>
    <w:rsid w:val="00B53023"/>
    <w:rsid w:val="00B7620C"/>
    <w:rsid w:val="00B77569"/>
    <w:rsid w:val="00B83D89"/>
    <w:rsid w:val="00B876B1"/>
    <w:rsid w:val="00B87CE8"/>
    <w:rsid w:val="00B913B2"/>
    <w:rsid w:val="00B9222E"/>
    <w:rsid w:val="00B922BE"/>
    <w:rsid w:val="00B963B1"/>
    <w:rsid w:val="00BA5045"/>
    <w:rsid w:val="00BA5BB2"/>
    <w:rsid w:val="00BA75E9"/>
    <w:rsid w:val="00BB2999"/>
    <w:rsid w:val="00BB68D5"/>
    <w:rsid w:val="00BB73AA"/>
    <w:rsid w:val="00BC6E07"/>
    <w:rsid w:val="00BC711C"/>
    <w:rsid w:val="00BD7309"/>
    <w:rsid w:val="00BE0E41"/>
    <w:rsid w:val="00BE2146"/>
    <w:rsid w:val="00BE29F1"/>
    <w:rsid w:val="00BE2D17"/>
    <w:rsid w:val="00BE2D5E"/>
    <w:rsid w:val="00BE4B4B"/>
    <w:rsid w:val="00BE7A85"/>
    <w:rsid w:val="00BF2F56"/>
    <w:rsid w:val="00BF31BB"/>
    <w:rsid w:val="00BF5E87"/>
    <w:rsid w:val="00C10F92"/>
    <w:rsid w:val="00C138E4"/>
    <w:rsid w:val="00C1575E"/>
    <w:rsid w:val="00C166B9"/>
    <w:rsid w:val="00C24266"/>
    <w:rsid w:val="00C262AC"/>
    <w:rsid w:val="00C35FE9"/>
    <w:rsid w:val="00C43D7B"/>
    <w:rsid w:val="00C466C1"/>
    <w:rsid w:val="00C527DE"/>
    <w:rsid w:val="00C62532"/>
    <w:rsid w:val="00C656F2"/>
    <w:rsid w:val="00C6613B"/>
    <w:rsid w:val="00C66435"/>
    <w:rsid w:val="00C66FAC"/>
    <w:rsid w:val="00C71C85"/>
    <w:rsid w:val="00C738D4"/>
    <w:rsid w:val="00C80525"/>
    <w:rsid w:val="00C827CB"/>
    <w:rsid w:val="00C840A5"/>
    <w:rsid w:val="00C86B09"/>
    <w:rsid w:val="00C875AE"/>
    <w:rsid w:val="00C87666"/>
    <w:rsid w:val="00C91FCD"/>
    <w:rsid w:val="00C922CD"/>
    <w:rsid w:val="00C92AFC"/>
    <w:rsid w:val="00C92E0C"/>
    <w:rsid w:val="00C97D83"/>
    <w:rsid w:val="00CA0DCA"/>
    <w:rsid w:val="00CA2056"/>
    <w:rsid w:val="00CA38CE"/>
    <w:rsid w:val="00CA6BD9"/>
    <w:rsid w:val="00CB0A39"/>
    <w:rsid w:val="00CB3B97"/>
    <w:rsid w:val="00CB3FA6"/>
    <w:rsid w:val="00CC378E"/>
    <w:rsid w:val="00CC45EB"/>
    <w:rsid w:val="00CC6AC9"/>
    <w:rsid w:val="00CC77A6"/>
    <w:rsid w:val="00CD1220"/>
    <w:rsid w:val="00CD125A"/>
    <w:rsid w:val="00CE58E7"/>
    <w:rsid w:val="00CE7574"/>
    <w:rsid w:val="00CF02EB"/>
    <w:rsid w:val="00CF1AB6"/>
    <w:rsid w:val="00CF1D03"/>
    <w:rsid w:val="00CF407E"/>
    <w:rsid w:val="00CF4AF4"/>
    <w:rsid w:val="00CF6154"/>
    <w:rsid w:val="00D07F0A"/>
    <w:rsid w:val="00D105AB"/>
    <w:rsid w:val="00D13DB2"/>
    <w:rsid w:val="00D14496"/>
    <w:rsid w:val="00D15256"/>
    <w:rsid w:val="00D15C10"/>
    <w:rsid w:val="00D260D2"/>
    <w:rsid w:val="00D273A8"/>
    <w:rsid w:val="00D317EE"/>
    <w:rsid w:val="00D31EAE"/>
    <w:rsid w:val="00D375B6"/>
    <w:rsid w:val="00D43A31"/>
    <w:rsid w:val="00D441B5"/>
    <w:rsid w:val="00D50962"/>
    <w:rsid w:val="00D5099F"/>
    <w:rsid w:val="00D516F4"/>
    <w:rsid w:val="00D51A6C"/>
    <w:rsid w:val="00D52D90"/>
    <w:rsid w:val="00D5539E"/>
    <w:rsid w:val="00D55567"/>
    <w:rsid w:val="00D66359"/>
    <w:rsid w:val="00D674E4"/>
    <w:rsid w:val="00D67C53"/>
    <w:rsid w:val="00D7138C"/>
    <w:rsid w:val="00D74070"/>
    <w:rsid w:val="00D74987"/>
    <w:rsid w:val="00D75D11"/>
    <w:rsid w:val="00D84220"/>
    <w:rsid w:val="00D86A84"/>
    <w:rsid w:val="00D95124"/>
    <w:rsid w:val="00D95C8E"/>
    <w:rsid w:val="00DA06A9"/>
    <w:rsid w:val="00DA26E4"/>
    <w:rsid w:val="00DA3843"/>
    <w:rsid w:val="00DA63D7"/>
    <w:rsid w:val="00DB0CAA"/>
    <w:rsid w:val="00DB230D"/>
    <w:rsid w:val="00DB2DA2"/>
    <w:rsid w:val="00DB429A"/>
    <w:rsid w:val="00DB6E07"/>
    <w:rsid w:val="00DC1DF7"/>
    <w:rsid w:val="00DC3854"/>
    <w:rsid w:val="00DC6F06"/>
    <w:rsid w:val="00DD112E"/>
    <w:rsid w:val="00DD1C5B"/>
    <w:rsid w:val="00DD1CD9"/>
    <w:rsid w:val="00DD6BB6"/>
    <w:rsid w:val="00DE4CE8"/>
    <w:rsid w:val="00DE7588"/>
    <w:rsid w:val="00DF0990"/>
    <w:rsid w:val="00DF0F62"/>
    <w:rsid w:val="00DF5638"/>
    <w:rsid w:val="00E00477"/>
    <w:rsid w:val="00E02AE8"/>
    <w:rsid w:val="00E052DA"/>
    <w:rsid w:val="00E06355"/>
    <w:rsid w:val="00E10CE6"/>
    <w:rsid w:val="00E11610"/>
    <w:rsid w:val="00E1493D"/>
    <w:rsid w:val="00E16A29"/>
    <w:rsid w:val="00E2059B"/>
    <w:rsid w:val="00E20C4F"/>
    <w:rsid w:val="00E21CDE"/>
    <w:rsid w:val="00E31895"/>
    <w:rsid w:val="00E31F6E"/>
    <w:rsid w:val="00E327E7"/>
    <w:rsid w:val="00E44EB3"/>
    <w:rsid w:val="00E46B07"/>
    <w:rsid w:val="00E50650"/>
    <w:rsid w:val="00E52F8E"/>
    <w:rsid w:val="00E602A5"/>
    <w:rsid w:val="00E6196E"/>
    <w:rsid w:val="00E6381F"/>
    <w:rsid w:val="00E64E40"/>
    <w:rsid w:val="00E65209"/>
    <w:rsid w:val="00E66AC9"/>
    <w:rsid w:val="00E675FB"/>
    <w:rsid w:val="00E74C54"/>
    <w:rsid w:val="00E77A4F"/>
    <w:rsid w:val="00E817C3"/>
    <w:rsid w:val="00E8277A"/>
    <w:rsid w:val="00E83DB1"/>
    <w:rsid w:val="00E846AE"/>
    <w:rsid w:val="00E855FB"/>
    <w:rsid w:val="00E87C63"/>
    <w:rsid w:val="00E90DEF"/>
    <w:rsid w:val="00E915E6"/>
    <w:rsid w:val="00EA023F"/>
    <w:rsid w:val="00EA34DE"/>
    <w:rsid w:val="00EA4A99"/>
    <w:rsid w:val="00EA4AB1"/>
    <w:rsid w:val="00EA5E32"/>
    <w:rsid w:val="00EA7AA8"/>
    <w:rsid w:val="00EC0715"/>
    <w:rsid w:val="00EC4857"/>
    <w:rsid w:val="00EC532D"/>
    <w:rsid w:val="00EC70EC"/>
    <w:rsid w:val="00EC7826"/>
    <w:rsid w:val="00ED3DCF"/>
    <w:rsid w:val="00ED6911"/>
    <w:rsid w:val="00EE0712"/>
    <w:rsid w:val="00EE3FD1"/>
    <w:rsid w:val="00EE6A85"/>
    <w:rsid w:val="00EF35DE"/>
    <w:rsid w:val="00EF6F9F"/>
    <w:rsid w:val="00F007BA"/>
    <w:rsid w:val="00F05530"/>
    <w:rsid w:val="00F0561F"/>
    <w:rsid w:val="00F05F14"/>
    <w:rsid w:val="00F07B11"/>
    <w:rsid w:val="00F123A2"/>
    <w:rsid w:val="00F145BF"/>
    <w:rsid w:val="00F22EE1"/>
    <w:rsid w:val="00F2657F"/>
    <w:rsid w:val="00F3204D"/>
    <w:rsid w:val="00F36741"/>
    <w:rsid w:val="00F45BD3"/>
    <w:rsid w:val="00F45F80"/>
    <w:rsid w:val="00F46A4D"/>
    <w:rsid w:val="00F46DDF"/>
    <w:rsid w:val="00F53B4A"/>
    <w:rsid w:val="00F54C96"/>
    <w:rsid w:val="00F649ED"/>
    <w:rsid w:val="00F721BC"/>
    <w:rsid w:val="00F73C5E"/>
    <w:rsid w:val="00F73F0F"/>
    <w:rsid w:val="00F753BB"/>
    <w:rsid w:val="00F76C53"/>
    <w:rsid w:val="00F77913"/>
    <w:rsid w:val="00F800A9"/>
    <w:rsid w:val="00F80139"/>
    <w:rsid w:val="00F8032C"/>
    <w:rsid w:val="00F83EC3"/>
    <w:rsid w:val="00F85277"/>
    <w:rsid w:val="00F85569"/>
    <w:rsid w:val="00F85BE5"/>
    <w:rsid w:val="00F873BE"/>
    <w:rsid w:val="00F90145"/>
    <w:rsid w:val="00F95CB8"/>
    <w:rsid w:val="00F96A06"/>
    <w:rsid w:val="00F96A4C"/>
    <w:rsid w:val="00F97AE4"/>
    <w:rsid w:val="00FA005A"/>
    <w:rsid w:val="00FA3891"/>
    <w:rsid w:val="00FA6660"/>
    <w:rsid w:val="00FA74B1"/>
    <w:rsid w:val="00FA7517"/>
    <w:rsid w:val="00FA7ADF"/>
    <w:rsid w:val="00FB1F3E"/>
    <w:rsid w:val="00FB455C"/>
    <w:rsid w:val="00FB46F1"/>
    <w:rsid w:val="00FC1D84"/>
    <w:rsid w:val="00FC37B5"/>
    <w:rsid w:val="00FC5C31"/>
    <w:rsid w:val="00FD1FB1"/>
    <w:rsid w:val="00FD5287"/>
    <w:rsid w:val="00FE1CA6"/>
    <w:rsid w:val="00FE2B93"/>
    <w:rsid w:val="00FE383C"/>
    <w:rsid w:val="00FE45B4"/>
    <w:rsid w:val="00FE4883"/>
    <w:rsid w:val="00FE5379"/>
    <w:rsid w:val="00FE6010"/>
    <w:rsid w:val="00FF0EE3"/>
    <w:rsid w:val="00FF7F8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E6BD3EE"/>
  <w15:docId w15:val="{68853B69-4AE2-44A3-8486-B169073FF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2C9A"/>
    <w:rPr>
      <w:rFonts w:ascii="Verdana" w:hAnsi="Verdana"/>
      <w:lang w:eastAsia="ja-JP"/>
    </w:rPr>
  </w:style>
  <w:style w:type="paragraph" w:styleId="Heading1">
    <w:name w:val="heading 1"/>
    <w:basedOn w:val="Normal"/>
    <w:qFormat/>
    <w:rsid w:val="00870536"/>
    <w:pPr>
      <w:keepNext/>
      <w:pageBreakBefore/>
      <w:spacing w:before="240" w:after="100" w:afterAutospacing="1"/>
      <w:outlineLvl w:val="0"/>
    </w:pPr>
    <w:rPr>
      <w:rFonts w:ascii="Calibri Light" w:hAnsi="Calibri Light"/>
      <w:color w:val="003366"/>
      <w:kern w:val="36"/>
      <w:sz w:val="32"/>
    </w:rPr>
  </w:style>
  <w:style w:type="paragraph" w:styleId="Heading2">
    <w:name w:val="heading 2"/>
    <w:aliases w:val="Topic"/>
    <w:basedOn w:val="Normal"/>
    <w:next w:val="BodyText"/>
    <w:qFormat/>
    <w:rsid w:val="00870536"/>
    <w:pPr>
      <w:keepNext/>
      <w:pageBreakBefore/>
      <w:spacing w:before="100" w:beforeAutospacing="1" w:after="100" w:afterAutospacing="1"/>
      <w:outlineLvl w:val="1"/>
    </w:pPr>
    <w:rPr>
      <w:rFonts w:ascii="Calibri Light" w:hAnsi="Calibri Light"/>
      <w:color w:val="003366"/>
      <w:sz w:val="26"/>
    </w:rPr>
  </w:style>
  <w:style w:type="paragraph" w:styleId="Heading3">
    <w:name w:val="heading 3"/>
    <w:aliases w:val="Section"/>
    <w:basedOn w:val="Normal"/>
    <w:next w:val="BodyText"/>
    <w:link w:val="Heading3Char"/>
    <w:qFormat/>
    <w:rsid w:val="00870536"/>
    <w:pPr>
      <w:keepNext/>
      <w:spacing w:before="240" w:after="120"/>
      <w:outlineLvl w:val="2"/>
    </w:pPr>
    <w:rPr>
      <w:rFonts w:ascii="Calibri Light" w:hAnsi="Calibri Light"/>
      <w:color w:val="003366"/>
      <w:sz w:val="26"/>
    </w:rPr>
  </w:style>
  <w:style w:type="paragraph" w:styleId="Heading4">
    <w:name w:val="heading 4"/>
    <w:basedOn w:val="Normal"/>
    <w:next w:val="BodyText"/>
    <w:link w:val="Heading4Char"/>
    <w:qFormat/>
    <w:rsid w:val="000D332C"/>
    <w:pPr>
      <w:keepNext/>
      <w:keepLines/>
      <w:spacing w:before="240" w:after="120"/>
      <w:outlineLvl w:val="3"/>
    </w:pPr>
    <w:rPr>
      <w:rFonts w:ascii="Calibri Light" w:hAnsi="Calibri Light"/>
      <w:b/>
      <w:color w:val="404040"/>
      <w:sz w:val="22"/>
    </w:rPr>
  </w:style>
  <w:style w:type="paragraph" w:styleId="Heading5">
    <w:name w:val="heading 5"/>
    <w:basedOn w:val="Normal"/>
    <w:next w:val="Normal"/>
    <w:qFormat/>
    <w:rsid w:val="00062C9A"/>
    <w:pPr>
      <w:numPr>
        <w:ilvl w:val="4"/>
        <w:numId w:val="1"/>
      </w:numPr>
      <w:spacing w:before="240" w:after="60"/>
      <w:outlineLvl w:val="4"/>
    </w:pPr>
    <w:rPr>
      <w:b/>
      <w:i/>
      <w:sz w:val="26"/>
    </w:rPr>
  </w:style>
  <w:style w:type="paragraph" w:styleId="Heading6">
    <w:name w:val="heading 6"/>
    <w:basedOn w:val="Normal"/>
    <w:next w:val="Normal"/>
    <w:qFormat/>
    <w:rsid w:val="00062C9A"/>
    <w:pPr>
      <w:numPr>
        <w:ilvl w:val="5"/>
        <w:numId w:val="1"/>
      </w:numPr>
      <w:spacing w:before="240" w:after="60"/>
      <w:outlineLvl w:val="5"/>
    </w:pPr>
    <w:rPr>
      <w:rFonts w:ascii="Times" w:hAnsi="Times"/>
      <w:b/>
      <w:sz w:val="22"/>
    </w:rPr>
  </w:style>
  <w:style w:type="paragraph" w:styleId="Heading7">
    <w:name w:val="heading 7"/>
    <w:basedOn w:val="Normal"/>
    <w:next w:val="Normal"/>
    <w:qFormat/>
    <w:rsid w:val="00062C9A"/>
    <w:pPr>
      <w:numPr>
        <w:ilvl w:val="6"/>
        <w:numId w:val="1"/>
      </w:numPr>
      <w:spacing w:before="240" w:after="60"/>
      <w:outlineLvl w:val="6"/>
    </w:pPr>
    <w:rPr>
      <w:rFonts w:ascii="Times" w:hAnsi="Times"/>
      <w:sz w:val="24"/>
    </w:rPr>
  </w:style>
  <w:style w:type="paragraph" w:styleId="Heading8">
    <w:name w:val="heading 8"/>
    <w:basedOn w:val="Normal"/>
    <w:next w:val="Normal"/>
    <w:qFormat/>
    <w:rsid w:val="00062C9A"/>
    <w:pPr>
      <w:numPr>
        <w:ilvl w:val="7"/>
        <w:numId w:val="1"/>
      </w:numPr>
      <w:spacing w:before="240" w:after="60"/>
      <w:outlineLvl w:val="7"/>
    </w:pPr>
    <w:rPr>
      <w:rFonts w:ascii="Times" w:hAnsi="Times"/>
      <w:i/>
      <w:sz w:val="24"/>
    </w:rPr>
  </w:style>
  <w:style w:type="paragraph" w:styleId="Heading9">
    <w:name w:val="heading 9"/>
    <w:basedOn w:val="Normal"/>
    <w:next w:val="Normal"/>
    <w:qFormat/>
    <w:rsid w:val="00062C9A"/>
    <w:pPr>
      <w:numPr>
        <w:ilvl w:val="8"/>
        <w:numId w:val="1"/>
      </w:numPr>
      <w:spacing w:before="240" w:after="60"/>
      <w:outlineLvl w:val="8"/>
    </w:pPr>
    <w:rPr>
      <w:rFonts w:ascii="Helvetica" w:hAnsi="Helvetic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062C9A"/>
    <w:rPr>
      <w:color w:val="003366"/>
      <w:u w:val="single"/>
    </w:rPr>
  </w:style>
  <w:style w:type="character" w:styleId="FollowedHyperlink">
    <w:name w:val="FollowedHyperlink"/>
    <w:basedOn w:val="DefaultParagraphFont"/>
    <w:rsid w:val="00062C9A"/>
    <w:rPr>
      <w:color w:val="0000FF"/>
      <w:u w:val="single"/>
    </w:rPr>
  </w:style>
  <w:style w:type="paragraph" w:styleId="HTMLAddress">
    <w:name w:val="HTML Address"/>
    <w:basedOn w:val="Normal"/>
    <w:rsid w:val="00062C9A"/>
    <w:rPr>
      <w:i/>
    </w:rPr>
  </w:style>
  <w:style w:type="character" w:styleId="HTMLCode">
    <w:name w:val="HTML Code"/>
    <w:basedOn w:val="DefaultParagraphFont"/>
    <w:rsid w:val="00062C9A"/>
    <w:rPr>
      <w:rFonts w:ascii="Courier New" w:eastAsia="Times New Roman" w:hAnsi="Courier New" w:hint="default"/>
      <w:sz w:val="20"/>
    </w:rPr>
  </w:style>
  <w:style w:type="paragraph" w:styleId="HTMLPreformatted">
    <w:name w:val="HTML Preformatted"/>
    <w:basedOn w:val="Normal"/>
    <w:rsid w:val="00062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paragraph" w:styleId="TOC1">
    <w:name w:val="toc 1"/>
    <w:basedOn w:val="Normal"/>
    <w:next w:val="Normal"/>
    <w:autoRedefine/>
    <w:uiPriority w:val="39"/>
    <w:rsid w:val="00062C9A"/>
  </w:style>
  <w:style w:type="paragraph" w:styleId="TOC2">
    <w:name w:val="toc 2"/>
    <w:basedOn w:val="Normal"/>
    <w:next w:val="Normal"/>
    <w:autoRedefine/>
    <w:uiPriority w:val="39"/>
    <w:rsid w:val="00062C9A"/>
    <w:pPr>
      <w:tabs>
        <w:tab w:val="right" w:leader="dot" w:pos="7200"/>
      </w:tabs>
      <w:spacing w:before="120"/>
      <w:ind w:left="180" w:right="1440"/>
    </w:pPr>
    <w:rPr>
      <w:rFonts w:ascii="Verdana Bold" w:eastAsia="Arial Unicode MS" w:hAnsi="Verdana Bold"/>
      <w:noProof/>
      <w:color w:val="1F497D"/>
    </w:rPr>
  </w:style>
  <w:style w:type="paragraph" w:styleId="TOC3">
    <w:name w:val="toc 3"/>
    <w:basedOn w:val="Normal"/>
    <w:next w:val="Normal"/>
    <w:autoRedefine/>
    <w:uiPriority w:val="39"/>
    <w:rsid w:val="00062C9A"/>
    <w:pPr>
      <w:tabs>
        <w:tab w:val="right" w:leader="dot" w:pos="7200"/>
      </w:tabs>
      <w:ind w:left="720" w:right="1440"/>
    </w:pPr>
    <w:rPr>
      <w:noProof/>
    </w:rPr>
  </w:style>
  <w:style w:type="paragraph" w:styleId="TOC4">
    <w:name w:val="toc 4"/>
    <w:basedOn w:val="Normal"/>
    <w:next w:val="Normal"/>
    <w:autoRedefine/>
    <w:uiPriority w:val="39"/>
    <w:semiHidden/>
    <w:rsid w:val="00062C9A"/>
    <w:pPr>
      <w:tabs>
        <w:tab w:val="left" w:pos="2250"/>
        <w:tab w:val="right" w:leader="dot" w:pos="7200"/>
      </w:tabs>
      <w:ind w:left="1080" w:right="1440"/>
    </w:pPr>
    <w:rPr>
      <w:noProof/>
      <w:color w:val="525252"/>
      <w:sz w:val="18"/>
    </w:rPr>
  </w:style>
  <w:style w:type="paragraph" w:styleId="Header">
    <w:name w:val="header"/>
    <w:basedOn w:val="Normal"/>
    <w:link w:val="HeaderChar"/>
    <w:rsid w:val="00062C9A"/>
    <w:pPr>
      <w:pBdr>
        <w:top w:val="single" w:sz="4" w:space="0" w:color="000000"/>
      </w:pBdr>
      <w:tabs>
        <w:tab w:val="center" w:pos="3960"/>
        <w:tab w:val="right" w:pos="8640"/>
      </w:tabs>
      <w:spacing w:after="240"/>
    </w:pPr>
    <w:rPr>
      <w:i/>
      <w:sz w:val="16"/>
    </w:rPr>
  </w:style>
  <w:style w:type="paragraph" w:styleId="Footer">
    <w:name w:val="footer"/>
    <w:basedOn w:val="Normal"/>
    <w:link w:val="FooterChar"/>
    <w:uiPriority w:val="99"/>
    <w:rsid w:val="00062C9A"/>
    <w:pPr>
      <w:tabs>
        <w:tab w:val="center" w:pos="4320"/>
        <w:tab w:val="right" w:pos="8640"/>
      </w:tabs>
    </w:pPr>
    <w:rPr>
      <w:i/>
      <w:sz w:val="16"/>
    </w:rPr>
  </w:style>
  <w:style w:type="paragraph" w:styleId="Caption">
    <w:name w:val="caption"/>
    <w:basedOn w:val="Normal"/>
    <w:next w:val="BodyText"/>
    <w:qFormat/>
    <w:rsid w:val="00062C9A"/>
    <w:pPr>
      <w:spacing w:after="100" w:afterAutospacing="1"/>
    </w:pPr>
    <w:rPr>
      <w:i/>
      <w:sz w:val="18"/>
    </w:rPr>
  </w:style>
  <w:style w:type="paragraph" w:styleId="BodyText">
    <w:name w:val="Body Text"/>
    <w:basedOn w:val="Normal"/>
    <w:link w:val="BodyTextChar"/>
    <w:rsid w:val="00062C9A"/>
    <w:pPr>
      <w:spacing w:before="120" w:after="120"/>
    </w:pPr>
  </w:style>
  <w:style w:type="paragraph" w:styleId="Title">
    <w:name w:val="Title"/>
    <w:basedOn w:val="Normal"/>
    <w:qFormat/>
    <w:rsid w:val="00062C9A"/>
    <w:pPr>
      <w:spacing w:before="2880" w:after="60"/>
      <w:ind w:left="2880"/>
    </w:pPr>
    <w:rPr>
      <w:rFonts w:ascii="Tahoma" w:hAnsi="Tahoma"/>
      <w:b/>
      <w:color w:val="003366"/>
      <w:kern w:val="28"/>
      <w:sz w:val="60"/>
    </w:rPr>
  </w:style>
  <w:style w:type="paragraph" w:customStyle="1" w:styleId="Abstract">
    <w:name w:val="Abstract"/>
    <w:basedOn w:val="HTMLAddress"/>
    <w:rsid w:val="00062C9A"/>
    <w:pPr>
      <w:pBdr>
        <w:bottom w:val="single" w:sz="4" w:space="3" w:color="auto"/>
      </w:pBdr>
      <w:spacing w:before="100" w:beforeAutospacing="1" w:after="100" w:afterAutospacing="1"/>
      <w:ind w:left="2880"/>
    </w:pPr>
  </w:style>
  <w:style w:type="paragraph" w:customStyle="1" w:styleId="styledkGrey">
    <w:name w:val="style_dkGrey"/>
    <w:basedOn w:val="Normal"/>
    <w:rsid w:val="00062C9A"/>
    <w:pPr>
      <w:shd w:val="clear" w:color="auto" w:fill="808080"/>
    </w:pPr>
    <w:rPr>
      <w:color w:val="FFFFFF"/>
    </w:rPr>
  </w:style>
  <w:style w:type="paragraph" w:customStyle="1" w:styleId="styleblue">
    <w:name w:val="style_blue"/>
    <w:basedOn w:val="Normal"/>
    <w:rsid w:val="00062C9A"/>
    <w:pPr>
      <w:shd w:val="clear" w:color="auto" w:fill="003366"/>
    </w:pPr>
    <w:rPr>
      <w:color w:val="FFFFFF"/>
    </w:rPr>
  </w:style>
  <w:style w:type="paragraph" w:customStyle="1" w:styleId="stylegold">
    <w:name w:val="style_gold"/>
    <w:basedOn w:val="Normal"/>
    <w:rsid w:val="00062C9A"/>
    <w:pPr>
      <w:shd w:val="clear" w:color="auto" w:fill="CCCC99"/>
    </w:pPr>
    <w:rPr>
      <w:color w:val="000000"/>
    </w:rPr>
  </w:style>
  <w:style w:type="paragraph" w:customStyle="1" w:styleId="DefinedTerm">
    <w:name w:val="Defined Term"/>
    <w:basedOn w:val="BodyText"/>
    <w:next w:val="Definition"/>
    <w:rsid w:val="00062C9A"/>
    <w:rPr>
      <w:b/>
    </w:rPr>
  </w:style>
  <w:style w:type="paragraph" w:customStyle="1" w:styleId="Definition">
    <w:name w:val="Definition"/>
    <w:basedOn w:val="Normal"/>
    <w:next w:val="DefinedTerm"/>
    <w:rsid w:val="00062C9A"/>
    <w:pPr>
      <w:spacing w:after="120"/>
      <w:ind w:left="720"/>
    </w:pPr>
  </w:style>
  <w:style w:type="paragraph" w:customStyle="1" w:styleId="BlockQuotation">
    <w:name w:val="Block Quotation"/>
    <w:basedOn w:val="Normal"/>
    <w:next w:val="BodyText"/>
    <w:rsid w:val="00062C9A"/>
    <w:pPr>
      <w:keepLines/>
      <w:spacing w:before="240" w:after="240" w:line="220" w:lineRule="atLeast"/>
    </w:pPr>
    <w:rPr>
      <w:rFonts w:ascii="Arial" w:hAnsi="Arial"/>
      <w:i/>
    </w:rPr>
  </w:style>
  <w:style w:type="paragraph" w:styleId="ListBullet">
    <w:name w:val="List Bullet"/>
    <w:basedOn w:val="List"/>
    <w:rsid w:val="00062C9A"/>
    <w:pPr>
      <w:numPr>
        <w:numId w:val="8"/>
      </w:numPr>
      <w:ind w:left="360"/>
    </w:pPr>
  </w:style>
  <w:style w:type="paragraph" w:styleId="List">
    <w:name w:val="List"/>
    <w:basedOn w:val="Normal"/>
    <w:rsid w:val="00062C9A"/>
    <w:pPr>
      <w:tabs>
        <w:tab w:val="left" w:pos="360"/>
        <w:tab w:val="left" w:pos="720"/>
      </w:tabs>
      <w:spacing w:before="120" w:after="120"/>
      <w:ind w:left="360" w:hanging="360"/>
    </w:pPr>
  </w:style>
  <w:style w:type="paragraph" w:customStyle="1" w:styleId="Graphic">
    <w:name w:val="Graphic"/>
    <w:basedOn w:val="BodyText"/>
    <w:next w:val="BodyText"/>
    <w:rsid w:val="00062C9A"/>
    <w:pPr>
      <w:spacing w:before="240" w:after="360"/>
    </w:pPr>
  </w:style>
  <w:style w:type="paragraph" w:styleId="BlockText">
    <w:name w:val="Block Text"/>
    <w:basedOn w:val="Normal"/>
    <w:rsid w:val="00062C9A"/>
    <w:pPr>
      <w:spacing w:after="120"/>
      <w:ind w:left="1440" w:right="1440"/>
    </w:pPr>
  </w:style>
  <w:style w:type="paragraph" w:customStyle="1" w:styleId="BoxedText">
    <w:name w:val="Boxed Text"/>
    <w:basedOn w:val="Normal"/>
    <w:rsid w:val="00062C9A"/>
    <w:pPr>
      <w:numPr>
        <w:numId w:val="4"/>
      </w:numPr>
      <w:pBdr>
        <w:top w:val="single" w:sz="4" w:space="1" w:color="999999"/>
        <w:left w:val="single" w:sz="4" w:space="4" w:color="999999"/>
        <w:bottom w:val="single" w:sz="4" w:space="1" w:color="999999"/>
        <w:right w:val="single" w:sz="4" w:space="4" w:color="999999"/>
      </w:pBdr>
      <w:shd w:val="clear" w:color="auto" w:fill="FFFFFF"/>
      <w:tabs>
        <w:tab w:val="clear" w:pos="720"/>
      </w:tabs>
      <w:spacing w:after="240"/>
      <w:ind w:right="720" w:firstLine="0"/>
    </w:pPr>
    <w:rPr>
      <w:sz w:val="18"/>
    </w:rPr>
  </w:style>
  <w:style w:type="paragraph" w:customStyle="1" w:styleId="BoxedHeader">
    <w:name w:val="Boxed Header"/>
    <w:basedOn w:val="BoxedText"/>
    <w:rsid w:val="00062C9A"/>
    <w:pPr>
      <w:shd w:val="clear" w:color="auto" w:fill="CCCC99"/>
      <w:spacing w:before="240" w:after="0"/>
    </w:pPr>
    <w:rPr>
      <w:b/>
    </w:rPr>
  </w:style>
  <w:style w:type="paragraph" w:customStyle="1" w:styleId="CodeBox">
    <w:name w:val="Code Box"/>
    <w:basedOn w:val="HTMLPreformatted"/>
    <w:rsid w:val="00062C9A"/>
    <w:pPr>
      <w:keepLines/>
      <w:shd w:val="clear" w:color="auto" w:fill="F3F3F3"/>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080"/>
        <w:tab w:val="left" w:pos="1800"/>
        <w:tab w:val="left" w:pos="2520"/>
      </w:tabs>
      <w:ind w:right="720"/>
    </w:pPr>
    <w:rPr>
      <w:rFonts w:ascii="Courier" w:hAnsi="Courier"/>
      <w:noProof/>
      <w:color w:val="333399"/>
    </w:rPr>
  </w:style>
  <w:style w:type="paragraph" w:customStyle="1" w:styleId="Checklist1Text">
    <w:name w:val="Checklist1Text"/>
    <w:basedOn w:val="Checklist1"/>
    <w:rsid w:val="00062C9A"/>
    <w:pPr>
      <w:numPr>
        <w:numId w:val="0"/>
      </w:numPr>
      <w:tabs>
        <w:tab w:val="left" w:pos="360"/>
      </w:tabs>
      <w:ind w:left="360"/>
      <w:outlineLvl w:val="9"/>
    </w:pPr>
  </w:style>
  <w:style w:type="paragraph" w:customStyle="1" w:styleId="Checklist1">
    <w:name w:val="Checklist1"/>
    <w:basedOn w:val="Normal"/>
    <w:rsid w:val="00062C9A"/>
    <w:pPr>
      <w:keepNext/>
      <w:numPr>
        <w:numId w:val="2"/>
      </w:numPr>
      <w:tabs>
        <w:tab w:val="left" w:pos="360"/>
        <w:tab w:val="left" w:pos="720"/>
      </w:tabs>
      <w:spacing w:before="120" w:after="120"/>
      <w:outlineLvl w:val="4"/>
    </w:pPr>
  </w:style>
  <w:style w:type="paragraph" w:customStyle="1" w:styleId="TitleSub">
    <w:name w:val="TitleSub"/>
    <w:basedOn w:val="Title"/>
    <w:rsid w:val="00062C9A"/>
    <w:pPr>
      <w:spacing w:before="1440" w:after="0"/>
    </w:pPr>
    <w:rPr>
      <w:b w:val="0"/>
      <w:sz w:val="40"/>
    </w:rPr>
  </w:style>
  <w:style w:type="paragraph" w:customStyle="1" w:styleId="Checklist2">
    <w:name w:val="Checklist2"/>
    <w:basedOn w:val="Checklist1"/>
    <w:rsid w:val="00062C9A"/>
    <w:pPr>
      <w:numPr>
        <w:numId w:val="3"/>
      </w:numPr>
      <w:tabs>
        <w:tab w:val="left" w:pos="360"/>
        <w:tab w:val="left" w:pos="720"/>
      </w:tabs>
      <w:outlineLvl w:val="9"/>
    </w:pPr>
  </w:style>
  <w:style w:type="paragraph" w:customStyle="1" w:styleId="styleltGrey">
    <w:name w:val="style_ltGrey"/>
    <w:basedOn w:val="styledkGrey"/>
    <w:rsid w:val="00062C9A"/>
    <w:pPr>
      <w:shd w:val="clear" w:color="auto" w:fill="C0C0C0"/>
    </w:pPr>
    <w:rPr>
      <w:color w:val="auto"/>
    </w:rPr>
  </w:style>
  <w:style w:type="paragraph" w:customStyle="1" w:styleId="CodeHeader">
    <w:name w:val="Code Header"/>
    <w:basedOn w:val="HTMLPreformatted"/>
    <w:next w:val="CodeBox"/>
    <w:rsid w:val="00062C9A"/>
    <w:pPr>
      <w:keepNext/>
      <w:widowControl w:val="0"/>
      <w:shd w:val="clear" w:color="auto" w:fill="C0C0C0"/>
      <w:spacing w:before="240"/>
      <w:ind w:right="720"/>
    </w:pPr>
    <w:rPr>
      <w:rFonts w:ascii="Courier" w:hAnsi="Courier"/>
      <w:b/>
      <w:color w:val="333399"/>
    </w:rPr>
  </w:style>
  <w:style w:type="character" w:customStyle="1" w:styleId="GlossaryEntry">
    <w:name w:val="GlossaryEntry"/>
    <w:basedOn w:val="DefaultParagraphFont"/>
    <w:rsid w:val="00062C9A"/>
    <w:rPr>
      <w:i/>
    </w:rPr>
  </w:style>
  <w:style w:type="character" w:customStyle="1" w:styleId="CaptionChar">
    <w:name w:val="Caption Char"/>
    <w:basedOn w:val="DefaultParagraphFont"/>
    <w:rsid w:val="00062C9A"/>
    <w:rPr>
      <w:rFonts w:ascii="Verdana" w:hAnsi="Verdana" w:hint="default"/>
      <w:i/>
      <w:noProof w:val="0"/>
      <w:sz w:val="18"/>
      <w:lang w:val="en-US"/>
    </w:rPr>
  </w:style>
  <w:style w:type="paragraph" w:styleId="DocumentMap">
    <w:name w:val="Document Map"/>
    <w:basedOn w:val="Normal"/>
    <w:semiHidden/>
    <w:rsid w:val="00062C9A"/>
    <w:pPr>
      <w:shd w:val="clear" w:color="auto" w:fill="000080"/>
    </w:pPr>
    <w:rPr>
      <w:rFonts w:ascii="Tahoma" w:hAnsi="Tahoma"/>
    </w:rPr>
  </w:style>
  <w:style w:type="character" w:customStyle="1" w:styleId="CodeInline">
    <w:name w:val="CodeInline"/>
    <w:basedOn w:val="HTMLCode"/>
    <w:rsid w:val="00062C9A"/>
    <w:rPr>
      <w:rFonts w:ascii="Courier New" w:eastAsia="Times New Roman" w:hAnsi="Courier New" w:hint="default"/>
      <w:b/>
      <w:noProof/>
      <w:color w:val="003366"/>
      <w:sz w:val="20"/>
    </w:rPr>
  </w:style>
  <w:style w:type="character" w:customStyle="1" w:styleId="Command">
    <w:name w:val="Command"/>
    <w:basedOn w:val="DefaultParagraphFont"/>
    <w:rsid w:val="00062C9A"/>
    <w:rPr>
      <w:b/>
      <w:noProof/>
      <w:color w:val="003366"/>
    </w:rPr>
  </w:style>
  <w:style w:type="paragraph" w:customStyle="1" w:styleId="LessonNumber">
    <w:name w:val="Lesson Number"/>
    <w:basedOn w:val="Heading1"/>
    <w:rsid w:val="00062C9A"/>
    <w:pPr>
      <w:spacing w:before="3600" w:after="60" w:afterAutospacing="0" w:line="560" w:lineRule="exact"/>
      <w:ind w:left="2160"/>
      <w:jc w:val="right"/>
      <w:outlineLvl w:val="9"/>
    </w:pPr>
    <w:rPr>
      <w:rFonts w:ascii="Tahoma" w:hAnsi="Tahoma"/>
      <w:kern w:val="28"/>
      <w:sz w:val="168"/>
    </w:rPr>
  </w:style>
  <w:style w:type="paragraph" w:customStyle="1" w:styleId="LessonTitle">
    <w:name w:val="Lesson Title"/>
    <w:aliases w:val="H2"/>
    <w:basedOn w:val="Heading1"/>
    <w:rsid w:val="00062C9A"/>
    <w:pPr>
      <w:keepNext w:val="0"/>
      <w:keepLines/>
      <w:pageBreakBefore w:val="0"/>
      <w:spacing w:after="60" w:afterAutospacing="0" w:line="560" w:lineRule="exact"/>
      <w:ind w:left="2880"/>
      <w:jc w:val="right"/>
    </w:pPr>
    <w:rPr>
      <w:rFonts w:ascii="Tahoma" w:hAnsi="Tahoma"/>
      <w:kern w:val="28"/>
      <w:sz w:val="60"/>
    </w:rPr>
  </w:style>
  <w:style w:type="paragraph" w:customStyle="1" w:styleId="TableText">
    <w:name w:val="Table Text"/>
    <w:basedOn w:val="BodyText"/>
    <w:rsid w:val="00062C9A"/>
    <w:pPr>
      <w:keepLines/>
      <w:spacing w:before="40" w:after="40"/>
    </w:pPr>
  </w:style>
  <w:style w:type="paragraph" w:styleId="BodyTextIndent">
    <w:name w:val="Body Text Indent"/>
    <w:basedOn w:val="Normal"/>
    <w:rsid w:val="00062C9A"/>
    <w:pPr>
      <w:spacing w:after="120"/>
      <w:ind w:left="360"/>
    </w:pPr>
  </w:style>
  <w:style w:type="paragraph" w:styleId="ListBullet2">
    <w:name w:val="List Bullet 2"/>
    <w:basedOn w:val="ListBullet"/>
    <w:rsid w:val="00062C9A"/>
    <w:pPr>
      <w:numPr>
        <w:numId w:val="7"/>
      </w:numPr>
    </w:pPr>
  </w:style>
  <w:style w:type="paragraph" w:customStyle="1" w:styleId="Checklist2Text">
    <w:name w:val="Checklist2Text"/>
    <w:basedOn w:val="Checklist2"/>
    <w:rsid w:val="00062C9A"/>
    <w:pPr>
      <w:numPr>
        <w:numId w:val="0"/>
      </w:numPr>
      <w:tabs>
        <w:tab w:val="left" w:pos="720"/>
      </w:tabs>
      <w:ind w:left="720"/>
    </w:pPr>
  </w:style>
  <w:style w:type="paragraph" w:customStyle="1" w:styleId="LessonSubtitle">
    <w:name w:val="Lesson Subtitle"/>
    <w:basedOn w:val="LessonTitle"/>
    <w:rsid w:val="00062C9A"/>
    <w:rPr>
      <w:b/>
      <w:sz w:val="48"/>
    </w:rPr>
  </w:style>
  <w:style w:type="paragraph" w:styleId="ListNumber">
    <w:name w:val="List Number"/>
    <w:basedOn w:val="Normal"/>
    <w:rsid w:val="00062C9A"/>
    <w:pPr>
      <w:numPr>
        <w:numId w:val="5"/>
      </w:numPr>
      <w:tabs>
        <w:tab w:val="clear" w:pos="720"/>
        <w:tab w:val="left" w:pos="360"/>
      </w:tabs>
    </w:pPr>
  </w:style>
  <w:style w:type="paragraph" w:customStyle="1" w:styleId="Code">
    <w:name w:val="Code"/>
    <w:basedOn w:val="Normal"/>
    <w:rsid w:val="00062C9A"/>
    <w:pPr>
      <w:keepLines/>
      <w:spacing w:line="220" w:lineRule="atLeast"/>
    </w:pPr>
    <w:rPr>
      <w:rFonts w:ascii="Courier New" w:hAnsi="Courier New"/>
      <w:sz w:val="18"/>
    </w:rPr>
  </w:style>
  <w:style w:type="paragraph" w:customStyle="1" w:styleId="List2">
    <w:name w:val="List2"/>
    <w:basedOn w:val="List"/>
    <w:rsid w:val="00062C9A"/>
    <w:pPr>
      <w:ind w:left="1080" w:hanging="720"/>
    </w:pPr>
  </w:style>
  <w:style w:type="character" w:customStyle="1" w:styleId="StepNumbers">
    <w:name w:val="StepNumbers"/>
    <w:basedOn w:val="DefaultParagraphFont"/>
    <w:rsid w:val="00062C9A"/>
    <w:rPr>
      <w:b/>
    </w:rPr>
  </w:style>
  <w:style w:type="paragraph" w:customStyle="1" w:styleId="Step">
    <w:name w:val="Step"/>
    <w:basedOn w:val="BodyText"/>
    <w:next w:val="BodyText"/>
    <w:rsid w:val="00062C9A"/>
    <w:pPr>
      <w:keepNext/>
      <w:numPr>
        <w:numId w:val="6"/>
      </w:numPr>
      <w:shd w:val="clear" w:color="auto" w:fill="DFE8EE"/>
      <w:tabs>
        <w:tab w:val="clear" w:pos="972"/>
        <w:tab w:val="left" w:pos="1080"/>
      </w:tabs>
      <w:spacing w:before="360"/>
      <w:ind w:left="1080" w:hanging="1080"/>
    </w:pPr>
  </w:style>
  <w:style w:type="paragraph" w:customStyle="1" w:styleId="TitleByline">
    <w:name w:val="TitleByline"/>
    <w:basedOn w:val="TitleSub"/>
    <w:rsid w:val="00062C9A"/>
    <w:pPr>
      <w:spacing w:before="240"/>
    </w:pPr>
    <w:rPr>
      <w:sz w:val="24"/>
    </w:rPr>
  </w:style>
  <w:style w:type="paragraph" w:styleId="NormalWeb">
    <w:name w:val="Normal (Web)"/>
    <w:basedOn w:val="Normal"/>
    <w:next w:val="Normal"/>
    <w:rsid w:val="00062C9A"/>
    <w:pPr>
      <w:spacing w:before="100" w:beforeAutospacing="1" w:after="100" w:afterAutospacing="1"/>
    </w:pPr>
    <w:rPr>
      <w:rFonts w:ascii="Arial Unicode MS" w:eastAsia="Arial Unicode MS" w:hAnsi="Arial Unicode MS"/>
      <w:sz w:val="24"/>
      <w:lang w:val="en-GB"/>
    </w:rPr>
  </w:style>
  <w:style w:type="character" w:customStyle="1" w:styleId="HeaderChar">
    <w:name w:val="Header Char"/>
    <w:basedOn w:val="DefaultParagraphFont"/>
    <w:link w:val="Header"/>
    <w:rsid w:val="00062C9A"/>
    <w:rPr>
      <w:rFonts w:ascii="Verdana" w:hAnsi="Verdana"/>
      <w:i/>
      <w:sz w:val="16"/>
      <w:lang w:eastAsia="ja-JP"/>
    </w:rPr>
  </w:style>
  <w:style w:type="character" w:customStyle="1" w:styleId="FooterChar">
    <w:name w:val="Footer Char"/>
    <w:basedOn w:val="DefaultParagraphFont"/>
    <w:link w:val="Footer"/>
    <w:uiPriority w:val="99"/>
    <w:rsid w:val="00062C9A"/>
    <w:rPr>
      <w:rFonts w:ascii="Verdana" w:hAnsi="Verdana"/>
      <w:i/>
      <w:sz w:val="16"/>
      <w:lang w:eastAsia="ja-JP"/>
    </w:rPr>
  </w:style>
  <w:style w:type="character" w:customStyle="1" w:styleId="Heading4Char">
    <w:name w:val="Heading 4 Char"/>
    <w:basedOn w:val="DefaultParagraphFont"/>
    <w:link w:val="Heading4"/>
    <w:rsid w:val="000D332C"/>
    <w:rPr>
      <w:rFonts w:ascii="Calibri Light" w:hAnsi="Calibri Light"/>
      <w:b/>
      <w:color w:val="404040"/>
      <w:sz w:val="22"/>
      <w:lang w:eastAsia="ja-JP"/>
    </w:rPr>
  </w:style>
  <w:style w:type="character" w:customStyle="1" w:styleId="BodyTextChar">
    <w:name w:val="Body Text Char"/>
    <w:basedOn w:val="DefaultParagraphFont"/>
    <w:link w:val="BodyText"/>
    <w:rsid w:val="00062C9A"/>
    <w:rPr>
      <w:rFonts w:ascii="Verdana" w:hAnsi="Verdana"/>
      <w:lang w:eastAsia="ja-JP"/>
    </w:rPr>
  </w:style>
  <w:style w:type="paragraph" w:customStyle="1" w:styleId="BodyNote">
    <w:name w:val="Body Note"/>
    <w:basedOn w:val="BodyText"/>
    <w:next w:val="BodyText"/>
    <w:qFormat/>
    <w:rsid w:val="00062C9A"/>
    <w:pPr>
      <w:spacing w:before="240" w:after="240"/>
    </w:pPr>
    <w:rPr>
      <w:rFonts w:ascii="Arial" w:hAnsi="Arial"/>
      <w:i/>
    </w:rPr>
  </w:style>
  <w:style w:type="character" w:customStyle="1" w:styleId="Heading3Char">
    <w:name w:val="Heading 3 Char"/>
    <w:aliases w:val="Section Char"/>
    <w:basedOn w:val="DefaultParagraphFont"/>
    <w:link w:val="Heading3"/>
    <w:rsid w:val="00870536"/>
    <w:rPr>
      <w:rFonts w:ascii="Calibri Light" w:hAnsi="Calibri Light"/>
      <w:color w:val="003366"/>
      <w:sz w:val="26"/>
      <w:lang w:eastAsia="ja-JP"/>
    </w:rPr>
  </w:style>
  <w:style w:type="paragraph" w:styleId="BalloonText">
    <w:name w:val="Balloon Text"/>
    <w:basedOn w:val="Normal"/>
    <w:link w:val="BalloonTextChar"/>
    <w:rsid w:val="00383BD3"/>
    <w:rPr>
      <w:rFonts w:ascii="Tahoma" w:hAnsi="Tahoma" w:cs="Tahoma"/>
      <w:sz w:val="16"/>
      <w:szCs w:val="16"/>
    </w:rPr>
  </w:style>
  <w:style w:type="character" w:customStyle="1" w:styleId="BalloonTextChar">
    <w:name w:val="Balloon Text Char"/>
    <w:basedOn w:val="DefaultParagraphFont"/>
    <w:link w:val="BalloonText"/>
    <w:rsid w:val="00383BD3"/>
    <w:rPr>
      <w:rFonts w:ascii="Tahoma" w:hAnsi="Tahoma" w:cs="Tahoma"/>
      <w:sz w:val="16"/>
      <w:szCs w:val="16"/>
      <w:lang w:eastAsia="ja-JP"/>
    </w:rPr>
  </w:style>
  <w:style w:type="paragraph" w:styleId="ListParagraph">
    <w:name w:val="List Paragraph"/>
    <w:basedOn w:val="Normal"/>
    <w:qFormat/>
    <w:rsid w:val="00341D2E"/>
    <w:pPr>
      <w:ind w:left="720"/>
      <w:contextualSpacing/>
    </w:pPr>
  </w:style>
  <w:style w:type="table" w:styleId="TableGrid">
    <w:name w:val="Table Grid"/>
    <w:basedOn w:val="TableNormal"/>
    <w:rsid w:val="007359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7359DC"/>
    <w:rPr>
      <w:sz w:val="16"/>
      <w:szCs w:val="16"/>
    </w:rPr>
  </w:style>
  <w:style w:type="paragraph" w:styleId="CommentText">
    <w:name w:val="annotation text"/>
    <w:basedOn w:val="Normal"/>
    <w:link w:val="CommentTextChar"/>
    <w:semiHidden/>
    <w:unhideWhenUsed/>
    <w:rsid w:val="007359DC"/>
  </w:style>
  <w:style w:type="character" w:customStyle="1" w:styleId="CommentTextChar">
    <w:name w:val="Comment Text Char"/>
    <w:basedOn w:val="DefaultParagraphFont"/>
    <w:link w:val="CommentText"/>
    <w:semiHidden/>
    <w:rsid w:val="007359DC"/>
    <w:rPr>
      <w:rFonts w:ascii="Verdana" w:hAnsi="Verdana"/>
      <w:lang w:eastAsia="ja-JP"/>
    </w:rPr>
  </w:style>
  <w:style w:type="paragraph" w:styleId="CommentSubject">
    <w:name w:val="annotation subject"/>
    <w:basedOn w:val="CommentText"/>
    <w:next w:val="CommentText"/>
    <w:link w:val="CommentSubjectChar"/>
    <w:semiHidden/>
    <w:unhideWhenUsed/>
    <w:rsid w:val="007359DC"/>
    <w:rPr>
      <w:b/>
      <w:bCs/>
    </w:rPr>
  </w:style>
  <w:style w:type="character" w:customStyle="1" w:styleId="CommentSubjectChar">
    <w:name w:val="Comment Subject Char"/>
    <w:basedOn w:val="CommentTextChar"/>
    <w:link w:val="CommentSubject"/>
    <w:semiHidden/>
    <w:rsid w:val="007359DC"/>
    <w:rPr>
      <w:rFonts w:ascii="Verdana" w:hAnsi="Verdana"/>
      <w:b/>
      <w:bCs/>
      <w:lang w:eastAsia="ja-JP"/>
    </w:rPr>
  </w:style>
  <w:style w:type="paragraph" w:styleId="NoSpacing">
    <w:name w:val="No Spacing"/>
    <w:qFormat/>
    <w:rsid w:val="00E50650"/>
    <w:rPr>
      <w:rFonts w:ascii="Verdana" w:hAnsi="Verdana"/>
      <w:lang w:eastAsia="ja-JP"/>
    </w:rPr>
  </w:style>
  <w:style w:type="paragraph" w:styleId="TOCHeading">
    <w:name w:val="TOC Heading"/>
    <w:basedOn w:val="Heading1"/>
    <w:next w:val="Normal"/>
    <w:uiPriority w:val="39"/>
    <w:unhideWhenUsed/>
    <w:qFormat/>
    <w:rsid w:val="00B77569"/>
    <w:pPr>
      <w:keepLines/>
      <w:pageBreakBefore w:val="0"/>
      <w:spacing w:after="0" w:afterAutospacing="0" w:line="259" w:lineRule="auto"/>
      <w:outlineLvl w:val="9"/>
    </w:pPr>
    <w:rPr>
      <w:rFonts w:asciiTheme="majorHAnsi" w:eastAsiaTheme="majorEastAsia" w:hAnsiTheme="majorHAnsi" w:cstheme="majorBidi"/>
      <w:color w:val="365F91" w:themeColor="accent1" w:themeShade="BF"/>
      <w:kern w:val="0"/>
      <w:szCs w:val="32"/>
      <w:lang w:eastAsia="en-US"/>
    </w:rPr>
  </w:style>
  <w:style w:type="character" w:styleId="IntenseReference">
    <w:name w:val="Intense Reference"/>
    <w:basedOn w:val="DefaultParagraphFont"/>
    <w:qFormat/>
    <w:rsid w:val="00EA023F"/>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hyperlink" Target="https://cloud.oracle.com"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jpeg"/><Relationship Id="rId144" Type="http://schemas.openxmlformats.org/officeDocument/2006/relationships/image" Target="media/image131.jpeg"/><Relationship Id="rId149"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jpe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eader" Target="header5.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jpeg"/><Relationship Id="rId137" Type="http://schemas.openxmlformats.org/officeDocument/2006/relationships/image" Target="media/image12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32" Type="http://schemas.openxmlformats.org/officeDocument/2006/relationships/image" Target="media/image119.jpeg"/><Relationship Id="rId140" Type="http://schemas.openxmlformats.org/officeDocument/2006/relationships/image" Target="media/image127.png"/><Relationship Id="rId145" Type="http://schemas.openxmlformats.org/officeDocument/2006/relationships/image" Target="media/image1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eader" Target="header3.xml"/><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jpe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jpe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jpe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OracleData\OPC\DBCSWorkshop\LabGuides\source\ComputeClientImage\esg_exa_template_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219D4A6-D3BA-46F7-BA15-707958C9A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esg_exa_template_06</Template>
  <TotalTime>1</TotalTime>
  <Pages>60</Pages>
  <Words>5232</Words>
  <Characters>29825</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Workshop or Lab Template</vt:lpstr>
    </vt:vector>
  </TitlesOfParts>
  <Manager>Patrick Davies</Manager>
  <Company>Oracle Corporation</Company>
  <LinksUpToDate>false</LinksUpToDate>
  <CharactersWithSpaces>34988</CharactersWithSpaces>
  <SharedDoc>false</SharedDoc>
  <HyperlinkBase/>
  <HLinks>
    <vt:vector size="36" baseType="variant">
      <vt:variant>
        <vt:i4>2687052</vt:i4>
      </vt:variant>
      <vt:variant>
        <vt:i4>0</vt:i4>
      </vt:variant>
      <vt:variant>
        <vt:i4>0</vt:i4>
      </vt:variant>
      <vt:variant>
        <vt:i4>5</vt:i4>
      </vt:variant>
      <vt:variant>
        <vt:lpwstr>mailto:patrick.davies@oracle.com</vt:lpwstr>
      </vt:variant>
      <vt:variant>
        <vt:lpwstr/>
      </vt:variant>
      <vt:variant>
        <vt:i4>2228292</vt:i4>
      </vt:variant>
      <vt:variant>
        <vt:i4>4029</vt:i4>
      </vt:variant>
      <vt:variant>
        <vt:i4>1025</vt:i4>
      </vt:variant>
      <vt:variant>
        <vt:i4>1</vt:i4>
      </vt:variant>
      <vt:variant>
        <vt:lpwstr>Screen shot 2010-05#D0FA441</vt:lpwstr>
      </vt:variant>
      <vt:variant>
        <vt:lpwstr/>
      </vt:variant>
      <vt:variant>
        <vt:i4>3735578</vt:i4>
      </vt:variant>
      <vt:variant>
        <vt:i4>4927</vt:i4>
      </vt:variant>
      <vt:variant>
        <vt:i4>1026</vt:i4>
      </vt:variant>
      <vt:variant>
        <vt:i4>1</vt:i4>
      </vt:variant>
      <vt:variant>
        <vt:lpwstr>Screen shot 2010-08-11 at 1</vt:lpwstr>
      </vt:variant>
      <vt:variant>
        <vt:lpwstr/>
      </vt:variant>
      <vt:variant>
        <vt:i4>3866653</vt:i4>
      </vt:variant>
      <vt:variant>
        <vt:i4>5560</vt:i4>
      </vt:variant>
      <vt:variant>
        <vt:i4>1027</vt:i4>
      </vt:variant>
      <vt:variant>
        <vt:i4>1</vt:i4>
      </vt:variant>
      <vt:variant>
        <vt:lpwstr>Screen shot 2010-07-13 at 9</vt:lpwstr>
      </vt:variant>
      <vt:variant>
        <vt:lpwstr/>
      </vt:variant>
      <vt:variant>
        <vt:i4>3866653</vt:i4>
      </vt:variant>
      <vt:variant>
        <vt:i4>5855</vt:i4>
      </vt:variant>
      <vt:variant>
        <vt:i4>1028</vt:i4>
      </vt:variant>
      <vt:variant>
        <vt:i4>1</vt:i4>
      </vt:variant>
      <vt:variant>
        <vt:lpwstr>Screen shot 2010-07-13 at 9</vt:lpwstr>
      </vt:variant>
      <vt:variant>
        <vt:lpwstr/>
      </vt:variant>
      <vt:variant>
        <vt:i4>5636211</vt:i4>
      </vt:variant>
      <vt:variant>
        <vt:i4>-1</vt:i4>
      </vt:variant>
      <vt:variant>
        <vt:i4>1050</vt:i4>
      </vt:variant>
      <vt:variant>
        <vt:i4>1</vt:i4>
      </vt:variant>
      <vt:variant>
        <vt:lpwstr>exalogic_1up_0074</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Workshop or Lab Template</dc:title>
  <dc:subject>ESG Templates</dc:subject>
  <dc:creator>Dennis Foley</dc:creator>
  <cp:lastModifiedBy>sbarrie</cp:lastModifiedBy>
  <cp:revision>2</cp:revision>
  <cp:lastPrinted>2017-07-12T14:24:00Z</cp:lastPrinted>
  <dcterms:created xsi:type="dcterms:W3CDTF">2017-07-13T18:30:00Z</dcterms:created>
  <dcterms:modified xsi:type="dcterms:W3CDTF">2017-07-13T18:30:00Z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4092</vt:i4>
  </property>
</Properties>
</file>